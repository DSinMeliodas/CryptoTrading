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7C675596" w14:textId="77777777" w:rsidTr="4F55ADB3">
        <w:trPr>
          <w:trHeight w:val="13065"/>
        </w:trPr>
        <w:tc>
          <w:tcPr>
            <w:tcW w:w="9268" w:type="dxa"/>
            <w:tcBorders>
              <w:top w:val="nil"/>
              <w:left w:val="nil"/>
              <w:bottom w:val="nil"/>
              <w:right w:val="nil"/>
            </w:tcBorders>
          </w:tcPr>
          <w:p w14:paraId="6E67A4FE" w14:textId="4FDF1A10" w:rsidR="00C8082F" w:rsidRDefault="00BF3734" w:rsidP="00036903">
            <w:r>
              <w:rPr>
                <w:noProof/>
              </w:rPr>
              <w:drawing>
                <wp:anchor distT="0" distB="0" distL="114300" distR="114300" simplePos="0" relativeHeight="251658240" behindDoc="0" locked="0" layoutInCell="1" allowOverlap="1" wp14:anchorId="5CCE2E40" wp14:editId="3CF7B0C1">
                  <wp:simplePos x="0" y="0"/>
                  <wp:positionH relativeFrom="column">
                    <wp:posOffset>-2540</wp:posOffset>
                  </wp:positionH>
                  <wp:positionV relativeFrom="paragraph">
                    <wp:posOffset>4445</wp:posOffset>
                  </wp:positionV>
                  <wp:extent cx="1762125" cy="847725"/>
                  <wp:effectExtent l="0" t="0" r="9525" b="9525"/>
                  <wp:wrapTopAndBottom/>
                  <wp:docPr id="2"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2125" cy="847725"/>
                          </a:xfrm>
                          <a:prstGeom prst="rect">
                            <a:avLst/>
                          </a:prstGeom>
                        </pic:spPr>
                      </pic:pic>
                    </a:graphicData>
                  </a:graphic>
                  <wp14:sizeRelH relativeFrom="page">
                    <wp14:pctWidth>0</wp14:pctWidth>
                  </wp14:sizeRelH>
                  <wp14:sizeRelV relativeFrom="page">
                    <wp14:pctHeight>0</wp14:pctHeight>
                  </wp14:sizeRelV>
                </wp:anchor>
              </w:drawing>
            </w:r>
          </w:p>
          <w:p w14:paraId="071B61EA" w14:textId="77777777" w:rsidR="00BF3734" w:rsidRDefault="00BF3734" w:rsidP="00036903"/>
          <w:p w14:paraId="193195B8" w14:textId="13E2566A" w:rsidR="00C8082F" w:rsidRPr="00F11F29" w:rsidRDefault="003E32EB" w:rsidP="00F11F29">
            <w:pPr>
              <w:pStyle w:val="DeckBlattThema"/>
            </w:pPr>
            <w:r>
              <w:t>Kucoin Desktop Interface</w:t>
            </w:r>
          </w:p>
          <w:p w14:paraId="1E49679F" w14:textId="77777777" w:rsidR="00C8082F" w:rsidRDefault="00C8082F" w:rsidP="00036903">
            <w:pPr>
              <w:pStyle w:val="DeckblattZentriert"/>
            </w:pPr>
          </w:p>
          <w:p w14:paraId="011905F3" w14:textId="77777777" w:rsidR="00C8082F" w:rsidRDefault="00C8082F" w:rsidP="00036903"/>
          <w:p w14:paraId="3805DDD2" w14:textId="2A80217D" w:rsidR="00C8082F" w:rsidRPr="00EA07E0" w:rsidRDefault="003E32EB" w:rsidP="00036903">
            <w:pPr>
              <w:pStyle w:val="DeckblattZentriert"/>
            </w:pPr>
            <w:r>
              <w:t>Programmentwurf</w:t>
            </w:r>
          </w:p>
          <w:p w14:paraId="541B9103" w14:textId="77777777" w:rsidR="00C8082F" w:rsidRDefault="00C8082F" w:rsidP="00F11F29">
            <w:pPr>
              <w:pStyle w:val="DeckBlattThema"/>
            </w:pPr>
          </w:p>
          <w:p w14:paraId="40970F95" w14:textId="77777777" w:rsidR="00C8082F" w:rsidRDefault="00C8082F" w:rsidP="00036903">
            <w:pPr>
              <w:pStyle w:val="Block"/>
            </w:pPr>
          </w:p>
          <w:p w14:paraId="7E3DABC1" w14:textId="77777777" w:rsidR="00C8082F" w:rsidRPr="00DA7FC7" w:rsidRDefault="00C8082F" w:rsidP="00036903">
            <w:pPr>
              <w:pStyle w:val="DeckblattZentriert"/>
            </w:pPr>
            <w:r w:rsidRPr="00DA7FC7">
              <w:t>für die Prüfung zum</w:t>
            </w:r>
          </w:p>
          <w:p w14:paraId="1EF30925" w14:textId="77777777" w:rsidR="00C8082F" w:rsidRPr="00DA7FC7" w:rsidRDefault="00C8082F" w:rsidP="00036903">
            <w:pPr>
              <w:pStyle w:val="DeckblattZentriert"/>
            </w:pPr>
          </w:p>
          <w:p w14:paraId="6CB297FF" w14:textId="64F1EAA7" w:rsidR="00C8082F" w:rsidRPr="00DA7FC7" w:rsidRDefault="00C8082F" w:rsidP="00036903">
            <w:pPr>
              <w:pStyle w:val="DeckblattZentriert"/>
            </w:pPr>
            <w:r w:rsidRPr="00DA7FC7">
              <w:t xml:space="preserve">Bachelor </w:t>
            </w:r>
            <w:proofErr w:type="spellStart"/>
            <w:r w:rsidRPr="00DA7FC7">
              <w:t>of</w:t>
            </w:r>
            <w:proofErr w:type="spellEnd"/>
            <w:r w:rsidRPr="00DA7FC7">
              <w:t xml:space="preserve"> Science</w:t>
            </w:r>
          </w:p>
          <w:p w14:paraId="1A7DFD63" w14:textId="77777777" w:rsidR="00AD1CA1" w:rsidRPr="00DA7FC7" w:rsidRDefault="00AD1CA1" w:rsidP="00036903">
            <w:pPr>
              <w:pStyle w:val="DeckblattZentriert"/>
            </w:pPr>
          </w:p>
          <w:p w14:paraId="6E6E7A3B" w14:textId="4D6F3543"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14:paraId="1F541D46" w14:textId="77777777" w:rsidR="00C8082F" w:rsidRPr="006B7054" w:rsidRDefault="00C8082F" w:rsidP="00036903">
            <w:pPr>
              <w:pStyle w:val="DeckblattZentriert"/>
            </w:pPr>
          </w:p>
          <w:p w14:paraId="78F3D95F" w14:textId="77777777" w:rsidR="005742F3" w:rsidRDefault="00C8082F" w:rsidP="00036903">
            <w:pPr>
              <w:pStyle w:val="DeckblattZentriert"/>
            </w:pPr>
            <w:r>
              <w:t xml:space="preserve">an der </w:t>
            </w:r>
          </w:p>
          <w:p w14:paraId="3DE714A3" w14:textId="77777777" w:rsidR="00AD1CA1" w:rsidRDefault="00AD1CA1" w:rsidP="00036903">
            <w:pPr>
              <w:pStyle w:val="DeckblattZentriert"/>
            </w:pPr>
          </w:p>
          <w:p w14:paraId="650F8642" w14:textId="77777777" w:rsidR="00C8082F" w:rsidRDefault="005742F3" w:rsidP="00036903">
            <w:pPr>
              <w:pStyle w:val="DeckblattZentriert"/>
            </w:pPr>
            <w:r>
              <w:t>Dualen Hochschule Baden-Württemberg Karlsruhe</w:t>
            </w:r>
          </w:p>
          <w:p w14:paraId="1F9E7209" w14:textId="77777777" w:rsidR="00C8082F" w:rsidRDefault="00C8082F" w:rsidP="00036903">
            <w:pPr>
              <w:pStyle w:val="Block"/>
            </w:pPr>
          </w:p>
          <w:p w14:paraId="1C8997DE" w14:textId="77777777" w:rsidR="00C8082F" w:rsidRDefault="00C8082F" w:rsidP="00036903">
            <w:pPr>
              <w:pStyle w:val="DeckblattZentriert"/>
            </w:pPr>
            <w:r>
              <w:t>von</w:t>
            </w:r>
          </w:p>
          <w:p w14:paraId="6593D5E5" w14:textId="77777777" w:rsidR="00C8082F" w:rsidRDefault="00C8082F" w:rsidP="00036903">
            <w:pPr>
              <w:pStyle w:val="DeckblattZentriert"/>
            </w:pPr>
          </w:p>
          <w:p w14:paraId="73819F82" w14:textId="246813E2" w:rsidR="00C8082F" w:rsidRPr="006B7054" w:rsidRDefault="005F43A8" w:rsidP="00036903">
            <w:pPr>
              <w:pStyle w:val="DeckblattZentriert"/>
            </w:pPr>
            <w:r>
              <w:t>Jonas Etzbach</w:t>
            </w:r>
          </w:p>
          <w:p w14:paraId="4ED13EF4" w14:textId="77777777" w:rsidR="00C8082F" w:rsidRPr="006B7054" w:rsidRDefault="00C8082F" w:rsidP="00036903"/>
          <w:p w14:paraId="4C68F2E0" w14:textId="77777777" w:rsidR="00C8082F" w:rsidRDefault="00C8082F" w:rsidP="00036903"/>
          <w:p w14:paraId="713A6C37" w14:textId="04156143" w:rsidR="00C8082F" w:rsidRPr="006B7054" w:rsidRDefault="003E32EB" w:rsidP="00036903">
            <w:pPr>
              <w:pStyle w:val="DeckblattZentriert"/>
            </w:pPr>
            <w:r>
              <w:t>16</w:t>
            </w:r>
            <w:r w:rsidR="005F43A8">
              <w:t>.0</w:t>
            </w:r>
            <w:r>
              <w:t>5</w:t>
            </w:r>
            <w:r w:rsidR="005F43A8">
              <w:t>.202</w:t>
            </w:r>
            <w:r w:rsidR="00A960B2">
              <w:t>2</w:t>
            </w:r>
          </w:p>
          <w:p w14:paraId="695668F2" w14:textId="77777777" w:rsidR="00C8082F" w:rsidRDefault="00C8082F" w:rsidP="00036903"/>
          <w:p w14:paraId="33050C91" w14:textId="77777777" w:rsidR="00C8082F" w:rsidRDefault="00C8082F" w:rsidP="00036903"/>
          <w:p w14:paraId="63BFEBCB" w14:textId="77777777" w:rsidR="000C3B59" w:rsidRDefault="000C3B59" w:rsidP="00036903"/>
          <w:p w14:paraId="54C5B1C6" w14:textId="77777777" w:rsidR="000C3B59" w:rsidRDefault="000C3B59" w:rsidP="00036903"/>
          <w:p w14:paraId="3F41C967" w14:textId="77777777" w:rsidR="000C3B59" w:rsidRDefault="000C3B59" w:rsidP="00036903"/>
          <w:p w14:paraId="59D85167" w14:textId="77777777" w:rsidR="00C8082F" w:rsidRDefault="00C8082F" w:rsidP="00036903"/>
          <w:p w14:paraId="5AB7C637" w14:textId="77777777" w:rsidR="00C8082F" w:rsidRDefault="00C8082F" w:rsidP="00036903"/>
          <w:p w14:paraId="573C181A" w14:textId="3E1BA207" w:rsidR="00C8082F" w:rsidRPr="006B7054" w:rsidRDefault="00C8082F" w:rsidP="00036903">
            <w:pPr>
              <w:pStyle w:val="Block"/>
            </w:pPr>
            <w:r w:rsidRPr="006B7054">
              <w:t>Matrikelnummer</w:t>
            </w:r>
            <w:r w:rsidRPr="006B7054">
              <w:tab/>
            </w:r>
            <w:r w:rsidR="005F43A8">
              <w:t>488</w:t>
            </w:r>
            <w:r w:rsidR="005F4E7D">
              <w:t>0</w:t>
            </w:r>
            <w:r w:rsidR="005F43A8">
              <w:t>2</w:t>
            </w:r>
            <w:r w:rsidR="005F4E7D">
              <w:t>6</w:t>
            </w:r>
            <w:r w:rsidR="005F43A8">
              <w:t>1</w:t>
            </w:r>
          </w:p>
          <w:p w14:paraId="37757B68" w14:textId="285C1003" w:rsidR="00C8082F" w:rsidRPr="006B7054" w:rsidRDefault="00C8082F" w:rsidP="00036903">
            <w:pPr>
              <w:pStyle w:val="Block"/>
            </w:pPr>
            <w:r w:rsidRPr="006B7054">
              <w:t>Kurs</w:t>
            </w:r>
            <w:r w:rsidRPr="006B7054">
              <w:tab/>
            </w:r>
            <w:r w:rsidR="003668F0">
              <w:t xml:space="preserve">                     </w:t>
            </w:r>
            <w:r w:rsidR="005F43A8">
              <w:t>TINF19B4</w:t>
            </w:r>
          </w:p>
          <w:p w14:paraId="310C1614" w14:textId="141CFD59" w:rsidR="00C8082F" w:rsidRPr="006B7054" w:rsidRDefault="00C8082F" w:rsidP="00036903">
            <w:pPr>
              <w:pStyle w:val="Block"/>
            </w:pPr>
            <w:r w:rsidRPr="006B7054">
              <w:t>Ausbildungsfirma</w:t>
            </w:r>
            <w:r w:rsidRPr="006B7054">
              <w:tab/>
            </w:r>
            <w:r w:rsidR="005F43A8">
              <w:t>cjt Systemsoftware AG</w:t>
            </w:r>
            <w:r w:rsidR="00036903">
              <w:t xml:space="preserve">, </w:t>
            </w:r>
            <w:r w:rsidRPr="006B7054">
              <w:tab/>
            </w:r>
            <w:r w:rsidR="005F43A8">
              <w:t>Karlsruhe</w:t>
            </w:r>
          </w:p>
          <w:p w14:paraId="2339D32E" w14:textId="062EB79E" w:rsidR="00C8082F" w:rsidRDefault="003E32EB" w:rsidP="00036903">
            <w:pPr>
              <w:pStyle w:val="Block"/>
            </w:pPr>
            <w:r>
              <w:t>Gutachter</w:t>
            </w:r>
            <w:r w:rsidR="00C8082F">
              <w:t xml:space="preserve"> der Ausbildungsfirma</w:t>
            </w:r>
            <w:r w:rsidR="00C8082F">
              <w:tab/>
            </w:r>
            <w:r>
              <w:t xml:space="preserve">Mirko </w:t>
            </w:r>
            <w:proofErr w:type="spellStart"/>
            <w:r>
              <w:t>Dostmann</w:t>
            </w:r>
            <w:proofErr w:type="spellEnd"/>
            <w:r w:rsidR="00277DC6">
              <w:t xml:space="preserve"> </w:t>
            </w:r>
          </w:p>
        </w:tc>
      </w:tr>
    </w:tbl>
    <w:p w14:paraId="64FF8496" w14:textId="77777777" w:rsidR="0088650E" w:rsidRDefault="0088650E" w:rsidP="000C3B59">
      <w:pPr>
        <w:sectPr w:rsidR="0088650E" w:rsidSect="002207C7">
          <w:footerReference w:type="first" r:id="rId12"/>
          <w:pgSz w:w="11906" w:h="16838" w:code="9"/>
          <w:pgMar w:top="1418" w:right="1418" w:bottom="1134" w:left="1418" w:header="1134" w:footer="709" w:gutter="0"/>
          <w:cols w:space="708"/>
          <w:docGrid w:linePitch="360"/>
        </w:sectPr>
      </w:pPr>
    </w:p>
    <w:p w14:paraId="720723B7" w14:textId="77777777" w:rsidR="00E3281C" w:rsidRDefault="0094609B" w:rsidP="0082119C">
      <w:pPr>
        <w:pStyle w:val="berschriftOhneNummer"/>
      </w:pPr>
      <w:bookmarkStart w:id="0" w:name="_Toc103534882"/>
      <w:r>
        <w:lastRenderedPageBreak/>
        <w:t>Inhaltsverzeichnis</w:t>
      </w:r>
      <w:bookmarkEnd w:id="0"/>
    </w:p>
    <w:p w14:paraId="291BB9D2" w14:textId="56732D3C" w:rsidR="0032524E" w:rsidRDefault="00945962">
      <w:pPr>
        <w:pStyle w:val="Verzeichnis1"/>
        <w:rPr>
          <w:rFonts w:asciiTheme="minorHAnsi" w:hAnsiTheme="minorHAnsi" w:cstheme="minorBidi"/>
          <w:noProof/>
          <w:sz w:val="22"/>
          <w:szCs w:val="22"/>
          <w:lang w:eastAsia="ja-JP"/>
        </w:rPr>
      </w:pPr>
      <w:r>
        <w:rPr>
          <w:b/>
        </w:rPr>
        <w:fldChar w:fldCharType="begin"/>
      </w:r>
      <w:r w:rsidR="007629E3">
        <w:rPr>
          <w:b/>
        </w:rPr>
        <w:instrText xml:space="preserve"> TOC \o "1-3" \u </w:instrText>
      </w:r>
      <w:r>
        <w:rPr>
          <w:b/>
        </w:rPr>
        <w:fldChar w:fldCharType="separate"/>
      </w:r>
      <w:r w:rsidR="0032524E">
        <w:rPr>
          <w:noProof/>
        </w:rPr>
        <w:t>Inhaltsverzeichnis</w:t>
      </w:r>
      <w:r w:rsidR="0032524E">
        <w:rPr>
          <w:noProof/>
        </w:rPr>
        <w:tab/>
      </w:r>
      <w:r w:rsidR="0032524E">
        <w:rPr>
          <w:noProof/>
        </w:rPr>
        <w:fldChar w:fldCharType="begin"/>
      </w:r>
      <w:r w:rsidR="0032524E">
        <w:rPr>
          <w:noProof/>
        </w:rPr>
        <w:instrText xml:space="preserve"> PAGEREF _Toc103534882 \h </w:instrText>
      </w:r>
      <w:r w:rsidR="0032524E">
        <w:rPr>
          <w:noProof/>
        </w:rPr>
      </w:r>
      <w:r w:rsidR="0032524E">
        <w:rPr>
          <w:noProof/>
        </w:rPr>
        <w:fldChar w:fldCharType="separate"/>
      </w:r>
      <w:r w:rsidR="0032524E">
        <w:rPr>
          <w:noProof/>
        </w:rPr>
        <w:t>I</w:t>
      </w:r>
      <w:r w:rsidR="0032524E">
        <w:rPr>
          <w:noProof/>
        </w:rPr>
        <w:fldChar w:fldCharType="end"/>
      </w:r>
    </w:p>
    <w:p w14:paraId="27B4736C" w14:textId="3D2EB590" w:rsidR="0032524E" w:rsidRDefault="0032524E">
      <w:pPr>
        <w:pStyle w:val="Verzeichnis1"/>
        <w:rPr>
          <w:rFonts w:asciiTheme="minorHAnsi" w:hAnsiTheme="minorHAnsi" w:cstheme="minorBidi"/>
          <w:noProof/>
          <w:sz w:val="22"/>
          <w:szCs w:val="22"/>
          <w:lang w:eastAsia="ja-JP"/>
        </w:rPr>
      </w:pPr>
      <w:r>
        <w:rPr>
          <w:noProof/>
        </w:rPr>
        <w:t>Abbildungsverzeichnis</w:t>
      </w:r>
      <w:r>
        <w:rPr>
          <w:noProof/>
        </w:rPr>
        <w:tab/>
      </w:r>
      <w:r>
        <w:rPr>
          <w:noProof/>
        </w:rPr>
        <w:fldChar w:fldCharType="begin"/>
      </w:r>
      <w:r>
        <w:rPr>
          <w:noProof/>
        </w:rPr>
        <w:instrText xml:space="preserve"> PAGEREF _Toc103534883 \h </w:instrText>
      </w:r>
      <w:r>
        <w:rPr>
          <w:noProof/>
        </w:rPr>
      </w:r>
      <w:r>
        <w:rPr>
          <w:noProof/>
        </w:rPr>
        <w:fldChar w:fldCharType="separate"/>
      </w:r>
      <w:r>
        <w:rPr>
          <w:noProof/>
        </w:rPr>
        <w:t>III</w:t>
      </w:r>
      <w:r>
        <w:rPr>
          <w:noProof/>
        </w:rPr>
        <w:fldChar w:fldCharType="end"/>
      </w:r>
    </w:p>
    <w:p w14:paraId="50BCD0AC" w14:textId="790EA0F7" w:rsidR="0032524E" w:rsidRDefault="0032524E">
      <w:pPr>
        <w:pStyle w:val="Verzeichnis1"/>
        <w:rPr>
          <w:rFonts w:asciiTheme="minorHAnsi" w:hAnsiTheme="minorHAnsi" w:cstheme="minorBidi"/>
          <w:noProof/>
          <w:sz w:val="22"/>
          <w:szCs w:val="22"/>
          <w:lang w:eastAsia="ja-JP"/>
        </w:rPr>
      </w:pPr>
      <w:r>
        <w:rPr>
          <w:noProof/>
        </w:rPr>
        <w:t>Quelltextverzeichnis</w:t>
      </w:r>
      <w:r>
        <w:rPr>
          <w:noProof/>
        </w:rPr>
        <w:tab/>
      </w:r>
      <w:r>
        <w:rPr>
          <w:noProof/>
        </w:rPr>
        <w:fldChar w:fldCharType="begin"/>
      </w:r>
      <w:r>
        <w:rPr>
          <w:noProof/>
        </w:rPr>
        <w:instrText xml:space="preserve"> PAGEREF _Toc103534884 \h </w:instrText>
      </w:r>
      <w:r>
        <w:rPr>
          <w:noProof/>
        </w:rPr>
      </w:r>
      <w:r>
        <w:rPr>
          <w:noProof/>
        </w:rPr>
        <w:fldChar w:fldCharType="separate"/>
      </w:r>
      <w:r>
        <w:rPr>
          <w:noProof/>
        </w:rPr>
        <w:t>III</w:t>
      </w:r>
      <w:r>
        <w:rPr>
          <w:noProof/>
        </w:rPr>
        <w:fldChar w:fldCharType="end"/>
      </w:r>
    </w:p>
    <w:p w14:paraId="769E3989" w14:textId="0F70628F" w:rsidR="0032524E" w:rsidRDefault="0032524E">
      <w:pPr>
        <w:pStyle w:val="Verzeichnis1"/>
        <w:rPr>
          <w:rFonts w:asciiTheme="minorHAnsi" w:hAnsiTheme="minorHAnsi" w:cstheme="minorBidi"/>
          <w:noProof/>
          <w:sz w:val="22"/>
          <w:szCs w:val="22"/>
          <w:lang w:eastAsia="ja-JP"/>
        </w:rPr>
      </w:pPr>
      <w:r>
        <w:rPr>
          <w:noProof/>
        </w:rPr>
        <w:t>Tabellenverzeichnis</w:t>
      </w:r>
      <w:r>
        <w:rPr>
          <w:noProof/>
        </w:rPr>
        <w:tab/>
      </w:r>
      <w:r>
        <w:rPr>
          <w:noProof/>
        </w:rPr>
        <w:fldChar w:fldCharType="begin"/>
      </w:r>
      <w:r>
        <w:rPr>
          <w:noProof/>
        </w:rPr>
        <w:instrText xml:space="preserve"> PAGEREF _Toc103534885 \h </w:instrText>
      </w:r>
      <w:r>
        <w:rPr>
          <w:noProof/>
        </w:rPr>
      </w:r>
      <w:r>
        <w:rPr>
          <w:noProof/>
        </w:rPr>
        <w:fldChar w:fldCharType="separate"/>
      </w:r>
      <w:r>
        <w:rPr>
          <w:noProof/>
        </w:rPr>
        <w:t>III</w:t>
      </w:r>
      <w:r>
        <w:rPr>
          <w:noProof/>
        </w:rPr>
        <w:fldChar w:fldCharType="end"/>
      </w:r>
    </w:p>
    <w:p w14:paraId="2F1241EB" w14:textId="2C0806EC" w:rsidR="0032524E" w:rsidRDefault="0032524E">
      <w:pPr>
        <w:pStyle w:val="Verzeichnis1"/>
        <w:rPr>
          <w:rFonts w:asciiTheme="minorHAnsi" w:hAnsiTheme="minorHAnsi" w:cstheme="minorBidi"/>
          <w:noProof/>
          <w:sz w:val="22"/>
          <w:szCs w:val="22"/>
          <w:lang w:eastAsia="ja-JP"/>
        </w:rPr>
      </w:pPr>
      <w:r>
        <w:rPr>
          <w:noProof/>
        </w:rPr>
        <w:t>Abkürzungsverzeichnis</w:t>
      </w:r>
      <w:r>
        <w:rPr>
          <w:noProof/>
        </w:rPr>
        <w:tab/>
      </w:r>
      <w:r>
        <w:rPr>
          <w:noProof/>
        </w:rPr>
        <w:fldChar w:fldCharType="begin"/>
      </w:r>
      <w:r>
        <w:rPr>
          <w:noProof/>
        </w:rPr>
        <w:instrText xml:space="preserve"> PAGEREF _Toc103534886 \h </w:instrText>
      </w:r>
      <w:r>
        <w:rPr>
          <w:noProof/>
        </w:rPr>
      </w:r>
      <w:r>
        <w:rPr>
          <w:noProof/>
        </w:rPr>
        <w:fldChar w:fldCharType="separate"/>
      </w:r>
      <w:r>
        <w:rPr>
          <w:noProof/>
        </w:rPr>
        <w:t>IV</w:t>
      </w:r>
      <w:r>
        <w:rPr>
          <w:noProof/>
        </w:rPr>
        <w:fldChar w:fldCharType="end"/>
      </w:r>
    </w:p>
    <w:p w14:paraId="6A77A5AB" w14:textId="6FA6B994" w:rsidR="0032524E" w:rsidRPr="007F0642" w:rsidRDefault="0032524E">
      <w:pPr>
        <w:pStyle w:val="Verzeichnis1"/>
        <w:rPr>
          <w:rFonts w:asciiTheme="minorHAnsi" w:hAnsiTheme="minorHAnsi" w:cstheme="minorBidi"/>
          <w:noProof/>
          <w:sz w:val="22"/>
          <w:szCs w:val="22"/>
          <w:lang w:eastAsia="ja-JP"/>
        </w:rPr>
      </w:pPr>
      <w:r w:rsidRPr="007F0642">
        <w:rPr>
          <w:noProof/>
        </w:rPr>
        <w:t>1.</w:t>
      </w:r>
      <w:r w:rsidRPr="007F0642">
        <w:rPr>
          <w:rFonts w:asciiTheme="minorHAnsi" w:hAnsiTheme="minorHAnsi" w:cstheme="minorBidi"/>
          <w:noProof/>
          <w:sz w:val="22"/>
          <w:szCs w:val="22"/>
          <w:lang w:eastAsia="ja-JP"/>
        </w:rPr>
        <w:tab/>
      </w:r>
      <w:r w:rsidRPr="007F0642">
        <w:rPr>
          <w:noProof/>
        </w:rPr>
        <w:t>Domain Driven Design</w:t>
      </w:r>
      <w:r w:rsidRPr="007F0642">
        <w:rPr>
          <w:noProof/>
        </w:rPr>
        <w:tab/>
      </w:r>
      <w:r>
        <w:rPr>
          <w:noProof/>
        </w:rPr>
        <w:fldChar w:fldCharType="begin"/>
      </w:r>
      <w:r w:rsidRPr="007F0642">
        <w:rPr>
          <w:noProof/>
        </w:rPr>
        <w:instrText xml:space="preserve"> PAGEREF _Toc103534887 \h </w:instrText>
      </w:r>
      <w:r>
        <w:rPr>
          <w:noProof/>
        </w:rPr>
      </w:r>
      <w:r>
        <w:rPr>
          <w:noProof/>
        </w:rPr>
        <w:fldChar w:fldCharType="separate"/>
      </w:r>
      <w:r w:rsidRPr="007F0642">
        <w:rPr>
          <w:noProof/>
        </w:rPr>
        <w:t>5</w:t>
      </w:r>
      <w:r>
        <w:rPr>
          <w:noProof/>
        </w:rPr>
        <w:fldChar w:fldCharType="end"/>
      </w:r>
    </w:p>
    <w:p w14:paraId="0B1B6E09" w14:textId="3D4F26E5" w:rsidR="0032524E" w:rsidRPr="007F0642" w:rsidRDefault="0032524E">
      <w:pPr>
        <w:pStyle w:val="Verzeichnis2"/>
        <w:rPr>
          <w:rFonts w:asciiTheme="minorHAnsi" w:hAnsiTheme="minorHAnsi" w:cstheme="minorBidi"/>
          <w:noProof/>
          <w:sz w:val="22"/>
          <w:szCs w:val="22"/>
          <w:lang w:eastAsia="ja-JP"/>
        </w:rPr>
      </w:pPr>
      <w:r w:rsidRPr="007F0642">
        <w:rPr>
          <w:noProof/>
        </w:rPr>
        <w:t>1.1</w:t>
      </w:r>
      <w:r w:rsidRPr="007F0642">
        <w:rPr>
          <w:rFonts w:asciiTheme="minorHAnsi" w:hAnsiTheme="minorHAnsi" w:cstheme="minorBidi"/>
          <w:noProof/>
          <w:sz w:val="22"/>
          <w:szCs w:val="22"/>
          <w:lang w:eastAsia="ja-JP"/>
        </w:rPr>
        <w:tab/>
      </w:r>
      <w:r w:rsidRPr="007F0642">
        <w:rPr>
          <w:noProof/>
        </w:rPr>
        <w:t>Analyse der Ubiquitous Language</w:t>
      </w:r>
      <w:r w:rsidRPr="007F0642">
        <w:rPr>
          <w:noProof/>
        </w:rPr>
        <w:tab/>
      </w:r>
      <w:r>
        <w:rPr>
          <w:noProof/>
        </w:rPr>
        <w:fldChar w:fldCharType="begin"/>
      </w:r>
      <w:r w:rsidRPr="007F0642">
        <w:rPr>
          <w:noProof/>
        </w:rPr>
        <w:instrText xml:space="preserve"> PAGEREF _Toc103534888 \h </w:instrText>
      </w:r>
      <w:r>
        <w:rPr>
          <w:noProof/>
        </w:rPr>
      </w:r>
      <w:r>
        <w:rPr>
          <w:noProof/>
        </w:rPr>
        <w:fldChar w:fldCharType="separate"/>
      </w:r>
      <w:r w:rsidRPr="007F0642">
        <w:rPr>
          <w:noProof/>
        </w:rPr>
        <w:t>5</w:t>
      </w:r>
      <w:r>
        <w:rPr>
          <w:noProof/>
        </w:rPr>
        <w:fldChar w:fldCharType="end"/>
      </w:r>
    </w:p>
    <w:p w14:paraId="36590BBD" w14:textId="78BA2615" w:rsidR="0032524E" w:rsidRDefault="0032524E">
      <w:pPr>
        <w:pStyle w:val="Verzeichnis2"/>
        <w:rPr>
          <w:rFonts w:asciiTheme="minorHAnsi" w:hAnsiTheme="minorHAnsi" w:cstheme="minorBidi"/>
          <w:noProof/>
          <w:sz w:val="22"/>
          <w:szCs w:val="22"/>
          <w:lang w:eastAsia="ja-JP"/>
        </w:rPr>
      </w:pPr>
      <w:r>
        <w:rPr>
          <w:noProof/>
        </w:rPr>
        <w:t>1.2</w:t>
      </w:r>
      <w:r>
        <w:rPr>
          <w:rFonts w:asciiTheme="minorHAnsi" w:hAnsiTheme="minorHAnsi" w:cstheme="minorBidi"/>
          <w:noProof/>
          <w:sz w:val="22"/>
          <w:szCs w:val="22"/>
          <w:lang w:eastAsia="ja-JP"/>
        </w:rPr>
        <w:tab/>
      </w:r>
      <w:r>
        <w:rPr>
          <w:noProof/>
        </w:rPr>
        <w:t>Analyse und Begründung der Verwendeten Muster</w:t>
      </w:r>
      <w:r>
        <w:rPr>
          <w:noProof/>
        </w:rPr>
        <w:tab/>
      </w:r>
      <w:r>
        <w:rPr>
          <w:noProof/>
        </w:rPr>
        <w:fldChar w:fldCharType="begin"/>
      </w:r>
      <w:r>
        <w:rPr>
          <w:noProof/>
        </w:rPr>
        <w:instrText xml:space="preserve"> PAGEREF _Toc103534889 \h </w:instrText>
      </w:r>
      <w:r>
        <w:rPr>
          <w:noProof/>
        </w:rPr>
      </w:r>
      <w:r>
        <w:rPr>
          <w:noProof/>
        </w:rPr>
        <w:fldChar w:fldCharType="separate"/>
      </w:r>
      <w:r>
        <w:rPr>
          <w:noProof/>
        </w:rPr>
        <w:t>6</w:t>
      </w:r>
      <w:r>
        <w:rPr>
          <w:noProof/>
        </w:rPr>
        <w:fldChar w:fldCharType="end"/>
      </w:r>
    </w:p>
    <w:p w14:paraId="11241B8B" w14:textId="1B2884C2"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1.2.1</w:t>
      </w:r>
      <w:r w:rsidRPr="0032524E">
        <w:rPr>
          <w:rFonts w:asciiTheme="minorHAnsi" w:hAnsiTheme="minorHAnsi" w:cstheme="minorBidi"/>
          <w:noProof/>
          <w:sz w:val="22"/>
          <w:szCs w:val="22"/>
          <w:lang w:val="en-GB" w:eastAsia="ja-JP"/>
        </w:rPr>
        <w:tab/>
      </w:r>
      <w:r w:rsidRPr="0032524E">
        <w:rPr>
          <w:noProof/>
          <w:lang w:val="en-GB"/>
        </w:rPr>
        <w:t>Value Objects</w:t>
      </w:r>
      <w:r w:rsidRPr="0032524E">
        <w:rPr>
          <w:noProof/>
          <w:lang w:val="en-GB"/>
        </w:rPr>
        <w:tab/>
      </w:r>
      <w:r>
        <w:rPr>
          <w:noProof/>
        </w:rPr>
        <w:fldChar w:fldCharType="begin"/>
      </w:r>
      <w:r w:rsidRPr="0032524E">
        <w:rPr>
          <w:noProof/>
          <w:lang w:val="en-GB"/>
        </w:rPr>
        <w:instrText xml:space="preserve"> PAGEREF _Toc103534890 \h </w:instrText>
      </w:r>
      <w:r>
        <w:rPr>
          <w:noProof/>
        </w:rPr>
      </w:r>
      <w:r>
        <w:rPr>
          <w:noProof/>
        </w:rPr>
        <w:fldChar w:fldCharType="separate"/>
      </w:r>
      <w:r w:rsidRPr="0032524E">
        <w:rPr>
          <w:noProof/>
          <w:lang w:val="en-GB"/>
        </w:rPr>
        <w:t>6</w:t>
      </w:r>
      <w:r>
        <w:rPr>
          <w:noProof/>
        </w:rPr>
        <w:fldChar w:fldCharType="end"/>
      </w:r>
    </w:p>
    <w:p w14:paraId="31415AB8" w14:textId="357DEB9D"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1.2.2</w:t>
      </w:r>
      <w:r w:rsidRPr="0032524E">
        <w:rPr>
          <w:rFonts w:asciiTheme="minorHAnsi" w:hAnsiTheme="minorHAnsi" w:cstheme="minorBidi"/>
          <w:noProof/>
          <w:sz w:val="22"/>
          <w:szCs w:val="22"/>
          <w:lang w:val="en-GB" w:eastAsia="ja-JP"/>
        </w:rPr>
        <w:tab/>
      </w:r>
      <w:r w:rsidRPr="0032524E">
        <w:rPr>
          <w:noProof/>
          <w:lang w:val="en-GB"/>
        </w:rPr>
        <w:t>Entities</w:t>
      </w:r>
      <w:r w:rsidRPr="0032524E">
        <w:rPr>
          <w:noProof/>
          <w:lang w:val="en-GB"/>
        </w:rPr>
        <w:tab/>
      </w:r>
      <w:r>
        <w:rPr>
          <w:noProof/>
        </w:rPr>
        <w:fldChar w:fldCharType="begin"/>
      </w:r>
      <w:r w:rsidRPr="0032524E">
        <w:rPr>
          <w:noProof/>
          <w:lang w:val="en-GB"/>
        </w:rPr>
        <w:instrText xml:space="preserve"> PAGEREF _Toc103534891 \h </w:instrText>
      </w:r>
      <w:r>
        <w:rPr>
          <w:noProof/>
        </w:rPr>
      </w:r>
      <w:r>
        <w:rPr>
          <w:noProof/>
        </w:rPr>
        <w:fldChar w:fldCharType="separate"/>
      </w:r>
      <w:r w:rsidRPr="0032524E">
        <w:rPr>
          <w:noProof/>
          <w:lang w:val="en-GB"/>
        </w:rPr>
        <w:t>7</w:t>
      </w:r>
      <w:r>
        <w:rPr>
          <w:noProof/>
        </w:rPr>
        <w:fldChar w:fldCharType="end"/>
      </w:r>
    </w:p>
    <w:p w14:paraId="334219AA" w14:textId="4A67D17A"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1.2.3</w:t>
      </w:r>
      <w:r w:rsidRPr="0032524E">
        <w:rPr>
          <w:rFonts w:asciiTheme="minorHAnsi" w:hAnsiTheme="minorHAnsi" w:cstheme="minorBidi"/>
          <w:noProof/>
          <w:sz w:val="22"/>
          <w:szCs w:val="22"/>
          <w:lang w:val="en-GB" w:eastAsia="ja-JP"/>
        </w:rPr>
        <w:tab/>
      </w:r>
      <w:r w:rsidRPr="0032524E">
        <w:rPr>
          <w:noProof/>
          <w:lang w:val="en-GB"/>
        </w:rPr>
        <w:t>Aggregates</w:t>
      </w:r>
      <w:r w:rsidRPr="0032524E">
        <w:rPr>
          <w:noProof/>
          <w:lang w:val="en-GB"/>
        </w:rPr>
        <w:tab/>
      </w:r>
      <w:r>
        <w:rPr>
          <w:noProof/>
        </w:rPr>
        <w:fldChar w:fldCharType="begin"/>
      </w:r>
      <w:r w:rsidRPr="0032524E">
        <w:rPr>
          <w:noProof/>
          <w:lang w:val="en-GB"/>
        </w:rPr>
        <w:instrText xml:space="preserve"> PAGEREF _Toc103534892 \h </w:instrText>
      </w:r>
      <w:r>
        <w:rPr>
          <w:noProof/>
        </w:rPr>
      </w:r>
      <w:r>
        <w:rPr>
          <w:noProof/>
        </w:rPr>
        <w:fldChar w:fldCharType="separate"/>
      </w:r>
      <w:r w:rsidRPr="0032524E">
        <w:rPr>
          <w:noProof/>
          <w:lang w:val="en-GB"/>
        </w:rPr>
        <w:t>7</w:t>
      </w:r>
      <w:r>
        <w:rPr>
          <w:noProof/>
        </w:rPr>
        <w:fldChar w:fldCharType="end"/>
      </w:r>
    </w:p>
    <w:p w14:paraId="09DF59EA" w14:textId="2DFB60AF"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1.2.4</w:t>
      </w:r>
      <w:r w:rsidRPr="0032524E">
        <w:rPr>
          <w:rFonts w:asciiTheme="minorHAnsi" w:hAnsiTheme="minorHAnsi" w:cstheme="minorBidi"/>
          <w:noProof/>
          <w:sz w:val="22"/>
          <w:szCs w:val="22"/>
          <w:lang w:val="en-GB" w:eastAsia="ja-JP"/>
        </w:rPr>
        <w:tab/>
      </w:r>
      <w:r w:rsidRPr="0032524E">
        <w:rPr>
          <w:noProof/>
          <w:lang w:val="en-GB"/>
        </w:rPr>
        <w:t>Repositories</w:t>
      </w:r>
      <w:r w:rsidRPr="0032524E">
        <w:rPr>
          <w:noProof/>
          <w:lang w:val="en-GB"/>
        </w:rPr>
        <w:tab/>
      </w:r>
      <w:r>
        <w:rPr>
          <w:noProof/>
        </w:rPr>
        <w:fldChar w:fldCharType="begin"/>
      </w:r>
      <w:r w:rsidRPr="0032524E">
        <w:rPr>
          <w:noProof/>
          <w:lang w:val="en-GB"/>
        </w:rPr>
        <w:instrText xml:space="preserve"> PAGEREF _Toc103534893 \h </w:instrText>
      </w:r>
      <w:r>
        <w:rPr>
          <w:noProof/>
        </w:rPr>
      </w:r>
      <w:r>
        <w:rPr>
          <w:noProof/>
        </w:rPr>
        <w:fldChar w:fldCharType="separate"/>
      </w:r>
      <w:r w:rsidRPr="0032524E">
        <w:rPr>
          <w:noProof/>
          <w:lang w:val="en-GB"/>
        </w:rPr>
        <w:t>7</w:t>
      </w:r>
      <w:r>
        <w:rPr>
          <w:noProof/>
        </w:rPr>
        <w:fldChar w:fldCharType="end"/>
      </w:r>
    </w:p>
    <w:p w14:paraId="5889209A" w14:textId="13CDA62C"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2.</w:t>
      </w:r>
      <w:r w:rsidRPr="0032524E">
        <w:rPr>
          <w:rFonts w:asciiTheme="minorHAnsi" w:hAnsiTheme="minorHAnsi" w:cstheme="minorBidi"/>
          <w:noProof/>
          <w:sz w:val="22"/>
          <w:szCs w:val="22"/>
          <w:lang w:val="en-GB" w:eastAsia="ja-JP"/>
        </w:rPr>
        <w:tab/>
      </w:r>
      <w:r w:rsidRPr="0032524E">
        <w:rPr>
          <w:noProof/>
          <w:lang w:val="en-GB"/>
        </w:rPr>
        <w:t>Clean Architecture</w:t>
      </w:r>
      <w:r w:rsidRPr="0032524E">
        <w:rPr>
          <w:noProof/>
          <w:lang w:val="en-GB"/>
        </w:rPr>
        <w:tab/>
      </w:r>
      <w:r>
        <w:rPr>
          <w:noProof/>
        </w:rPr>
        <w:fldChar w:fldCharType="begin"/>
      </w:r>
      <w:r w:rsidRPr="0032524E">
        <w:rPr>
          <w:noProof/>
          <w:lang w:val="en-GB"/>
        </w:rPr>
        <w:instrText xml:space="preserve"> PAGEREF _Toc103534894 \h </w:instrText>
      </w:r>
      <w:r>
        <w:rPr>
          <w:noProof/>
        </w:rPr>
      </w:r>
      <w:r>
        <w:rPr>
          <w:noProof/>
        </w:rPr>
        <w:fldChar w:fldCharType="separate"/>
      </w:r>
      <w:r w:rsidRPr="0032524E">
        <w:rPr>
          <w:noProof/>
          <w:lang w:val="en-GB"/>
        </w:rPr>
        <w:t>8</w:t>
      </w:r>
      <w:r>
        <w:rPr>
          <w:noProof/>
        </w:rPr>
        <w:fldChar w:fldCharType="end"/>
      </w:r>
    </w:p>
    <w:p w14:paraId="1FB48F6F" w14:textId="3E1A00E1"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2.1</w:t>
      </w:r>
      <w:r w:rsidRPr="0032524E">
        <w:rPr>
          <w:rFonts w:asciiTheme="minorHAnsi" w:hAnsiTheme="minorHAnsi" w:cstheme="minorBidi"/>
          <w:noProof/>
          <w:sz w:val="22"/>
          <w:szCs w:val="22"/>
          <w:lang w:val="en-GB" w:eastAsia="ja-JP"/>
        </w:rPr>
        <w:tab/>
      </w:r>
      <w:r w:rsidRPr="0032524E">
        <w:rPr>
          <w:noProof/>
          <w:lang w:val="en-GB"/>
        </w:rPr>
        <w:t>Domain-Schicht</w:t>
      </w:r>
      <w:r w:rsidRPr="0032524E">
        <w:rPr>
          <w:noProof/>
          <w:lang w:val="en-GB"/>
        </w:rPr>
        <w:tab/>
      </w:r>
      <w:r>
        <w:rPr>
          <w:noProof/>
        </w:rPr>
        <w:fldChar w:fldCharType="begin"/>
      </w:r>
      <w:r w:rsidRPr="0032524E">
        <w:rPr>
          <w:noProof/>
          <w:lang w:val="en-GB"/>
        </w:rPr>
        <w:instrText xml:space="preserve"> PAGEREF _Toc103534895 \h </w:instrText>
      </w:r>
      <w:r>
        <w:rPr>
          <w:noProof/>
        </w:rPr>
      </w:r>
      <w:r>
        <w:rPr>
          <w:noProof/>
        </w:rPr>
        <w:fldChar w:fldCharType="separate"/>
      </w:r>
      <w:r w:rsidRPr="0032524E">
        <w:rPr>
          <w:noProof/>
          <w:lang w:val="en-GB"/>
        </w:rPr>
        <w:t>8</w:t>
      </w:r>
      <w:r>
        <w:rPr>
          <w:noProof/>
        </w:rPr>
        <w:fldChar w:fldCharType="end"/>
      </w:r>
    </w:p>
    <w:p w14:paraId="6CEF66D8" w14:textId="5005E2BF"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2.2</w:t>
      </w:r>
      <w:r w:rsidRPr="0032524E">
        <w:rPr>
          <w:rFonts w:asciiTheme="minorHAnsi" w:hAnsiTheme="minorHAnsi" w:cstheme="minorBidi"/>
          <w:noProof/>
          <w:sz w:val="22"/>
          <w:szCs w:val="22"/>
          <w:lang w:val="en-GB" w:eastAsia="ja-JP"/>
        </w:rPr>
        <w:tab/>
      </w:r>
      <w:r w:rsidRPr="0032524E">
        <w:rPr>
          <w:noProof/>
          <w:lang w:val="en-GB"/>
        </w:rPr>
        <w:t>Use Case-Schicht</w:t>
      </w:r>
      <w:r w:rsidRPr="0032524E">
        <w:rPr>
          <w:noProof/>
          <w:lang w:val="en-GB"/>
        </w:rPr>
        <w:tab/>
      </w:r>
      <w:r>
        <w:rPr>
          <w:noProof/>
        </w:rPr>
        <w:fldChar w:fldCharType="begin"/>
      </w:r>
      <w:r w:rsidRPr="0032524E">
        <w:rPr>
          <w:noProof/>
          <w:lang w:val="en-GB"/>
        </w:rPr>
        <w:instrText xml:space="preserve"> PAGEREF _Toc103534896 \h </w:instrText>
      </w:r>
      <w:r>
        <w:rPr>
          <w:noProof/>
        </w:rPr>
      </w:r>
      <w:r>
        <w:rPr>
          <w:noProof/>
        </w:rPr>
        <w:fldChar w:fldCharType="separate"/>
      </w:r>
      <w:r w:rsidRPr="0032524E">
        <w:rPr>
          <w:noProof/>
          <w:lang w:val="en-GB"/>
        </w:rPr>
        <w:t>8</w:t>
      </w:r>
      <w:r>
        <w:rPr>
          <w:noProof/>
        </w:rPr>
        <w:fldChar w:fldCharType="end"/>
      </w:r>
    </w:p>
    <w:p w14:paraId="37495E49" w14:textId="312579BB"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2.3</w:t>
      </w:r>
      <w:r w:rsidRPr="0032524E">
        <w:rPr>
          <w:rFonts w:asciiTheme="minorHAnsi" w:hAnsiTheme="minorHAnsi" w:cstheme="minorBidi"/>
          <w:noProof/>
          <w:sz w:val="22"/>
          <w:szCs w:val="22"/>
          <w:lang w:val="en-GB" w:eastAsia="ja-JP"/>
        </w:rPr>
        <w:tab/>
      </w:r>
      <w:r w:rsidRPr="0032524E">
        <w:rPr>
          <w:noProof/>
          <w:lang w:val="en-GB"/>
        </w:rPr>
        <w:t>Adapter-Schicht</w:t>
      </w:r>
      <w:r w:rsidRPr="0032524E">
        <w:rPr>
          <w:noProof/>
          <w:lang w:val="en-GB"/>
        </w:rPr>
        <w:tab/>
      </w:r>
      <w:r>
        <w:rPr>
          <w:noProof/>
        </w:rPr>
        <w:fldChar w:fldCharType="begin"/>
      </w:r>
      <w:r w:rsidRPr="0032524E">
        <w:rPr>
          <w:noProof/>
          <w:lang w:val="en-GB"/>
        </w:rPr>
        <w:instrText xml:space="preserve"> PAGEREF _Toc103534897 \h </w:instrText>
      </w:r>
      <w:r>
        <w:rPr>
          <w:noProof/>
        </w:rPr>
      </w:r>
      <w:r>
        <w:rPr>
          <w:noProof/>
        </w:rPr>
        <w:fldChar w:fldCharType="separate"/>
      </w:r>
      <w:r w:rsidRPr="0032524E">
        <w:rPr>
          <w:noProof/>
          <w:lang w:val="en-GB"/>
        </w:rPr>
        <w:t>9</w:t>
      </w:r>
      <w:r>
        <w:rPr>
          <w:noProof/>
        </w:rPr>
        <w:fldChar w:fldCharType="end"/>
      </w:r>
    </w:p>
    <w:p w14:paraId="14B2ED11" w14:textId="3C72DABA"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2.4</w:t>
      </w:r>
      <w:r w:rsidRPr="0032524E">
        <w:rPr>
          <w:rFonts w:asciiTheme="minorHAnsi" w:hAnsiTheme="minorHAnsi" w:cstheme="minorBidi"/>
          <w:noProof/>
          <w:sz w:val="22"/>
          <w:szCs w:val="22"/>
          <w:lang w:val="en-GB" w:eastAsia="ja-JP"/>
        </w:rPr>
        <w:tab/>
      </w:r>
      <w:r w:rsidRPr="0032524E">
        <w:rPr>
          <w:noProof/>
          <w:lang w:val="en-GB"/>
        </w:rPr>
        <w:t>Plugin-Schicht</w:t>
      </w:r>
      <w:r w:rsidRPr="0032524E">
        <w:rPr>
          <w:noProof/>
          <w:lang w:val="en-GB"/>
        </w:rPr>
        <w:tab/>
      </w:r>
      <w:r>
        <w:rPr>
          <w:noProof/>
        </w:rPr>
        <w:fldChar w:fldCharType="begin"/>
      </w:r>
      <w:r w:rsidRPr="0032524E">
        <w:rPr>
          <w:noProof/>
          <w:lang w:val="en-GB"/>
        </w:rPr>
        <w:instrText xml:space="preserve"> PAGEREF _Toc103534898 \h </w:instrText>
      </w:r>
      <w:r>
        <w:rPr>
          <w:noProof/>
        </w:rPr>
      </w:r>
      <w:r>
        <w:rPr>
          <w:noProof/>
        </w:rPr>
        <w:fldChar w:fldCharType="separate"/>
      </w:r>
      <w:r w:rsidRPr="0032524E">
        <w:rPr>
          <w:noProof/>
          <w:lang w:val="en-GB"/>
        </w:rPr>
        <w:t>9</w:t>
      </w:r>
      <w:r>
        <w:rPr>
          <w:noProof/>
        </w:rPr>
        <w:fldChar w:fldCharType="end"/>
      </w:r>
    </w:p>
    <w:p w14:paraId="2F3D50C9" w14:textId="2EE73C4C"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3.</w:t>
      </w:r>
      <w:r w:rsidRPr="0032524E">
        <w:rPr>
          <w:rFonts w:asciiTheme="minorHAnsi" w:hAnsiTheme="minorHAnsi" w:cstheme="minorBidi"/>
          <w:noProof/>
          <w:sz w:val="22"/>
          <w:szCs w:val="22"/>
          <w:lang w:val="en-GB" w:eastAsia="ja-JP"/>
        </w:rPr>
        <w:tab/>
      </w:r>
      <w:r w:rsidRPr="0032524E">
        <w:rPr>
          <w:noProof/>
          <w:lang w:val="en-GB"/>
        </w:rPr>
        <w:t>Programming Principles</w:t>
      </w:r>
      <w:r w:rsidRPr="0032524E">
        <w:rPr>
          <w:noProof/>
          <w:lang w:val="en-GB"/>
        </w:rPr>
        <w:tab/>
      </w:r>
      <w:r>
        <w:rPr>
          <w:noProof/>
        </w:rPr>
        <w:fldChar w:fldCharType="begin"/>
      </w:r>
      <w:r w:rsidRPr="0032524E">
        <w:rPr>
          <w:noProof/>
          <w:lang w:val="en-GB"/>
        </w:rPr>
        <w:instrText xml:space="preserve"> PAGEREF _Toc103534899 \h </w:instrText>
      </w:r>
      <w:r>
        <w:rPr>
          <w:noProof/>
        </w:rPr>
      </w:r>
      <w:r>
        <w:rPr>
          <w:noProof/>
        </w:rPr>
        <w:fldChar w:fldCharType="separate"/>
      </w:r>
      <w:r w:rsidRPr="0032524E">
        <w:rPr>
          <w:noProof/>
          <w:lang w:val="en-GB"/>
        </w:rPr>
        <w:t>10</w:t>
      </w:r>
      <w:r>
        <w:rPr>
          <w:noProof/>
        </w:rPr>
        <w:fldChar w:fldCharType="end"/>
      </w:r>
    </w:p>
    <w:p w14:paraId="5E50FDEB" w14:textId="5434332E"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3.1</w:t>
      </w:r>
      <w:r w:rsidRPr="0032524E">
        <w:rPr>
          <w:rFonts w:asciiTheme="minorHAnsi" w:hAnsiTheme="minorHAnsi" w:cstheme="minorBidi"/>
          <w:noProof/>
          <w:sz w:val="22"/>
          <w:szCs w:val="22"/>
          <w:lang w:val="en-GB" w:eastAsia="ja-JP"/>
        </w:rPr>
        <w:tab/>
      </w:r>
      <w:r w:rsidRPr="0032524E">
        <w:rPr>
          <w:noProof/>
          <w:lang w:val="en-GB"/>
        </w:rPr>
        <w:t>SOLID</w:t>
      </w:r>
      <w:r w:rsidRPr="0032524E">
        <w:rPr>
          <w:noProof/>
          <w:lang w:val="en-GB"/>
        </w:rPr>
        <w:tab/>
      </w:r>
      <w:r>
        <w:rPr>
          <w:noProof/>
        </w:rPr>
        <w:fldChar w:fldCharType="begin"/>
      </w:r>
      <w:r w:rsidRPr="0032524E">
        <w:rPr>
          <w:noProof/>
          <w:lang w:val="en-GB"/>
        </w:rPr>
        <w:instrText xml:space="preserve"> PAGEREF _Toc103534900 \h </w:instrText>
      </w:r>
      <w:r>
        <w:rPr>
          <w:noProof/>
        </w:rPr>
      </w:r>
      <w:r>
        <w:rPr>
          <w:noProof/>
        </w:rPr>
        <w:fldChar w:fldCharType="separate"/>
      </w:r>
      <w:r w:rsidRPr="0032524E">
        <w:rPr>
          <w:noProof/>
          <w:lang w:val="en-GB"/>
        </w:rPr>
        <w:t>10</w:t>
      </w:r>
      <w:r>
        <w:rPr>
          <w:noProof/>
        </w:rPr>
        <w:fldChar w:fldCharType="end"/>
      </w:r>
    </w:p>
    <w:p w14:paraId="642A0479" w14:textId="1BFF0FA4"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3.1.1</w:t>
      </w:r>
      <w:r w:rsidRPr="0032524E">
        <w:rPr>
          <w:rFonts w:asciiTheme="minorHAnsi" w:hAnsiTheme="minorHAnsi" w:cstheme="minorBidi"/>
          <w:noProof/>
          <w:sz w:val="22"/>
          <w:szCs w:val="22"/>
          <w:lang w:val="en-GB" w:eastAsia="ja-JP"/>
        </w:rPr>
        <w:tab/>
      </w:r>
      <w:r w:rsidRPr="0032524E">
        <w:rPr>
          <w:noProof/>
          <w:lang w:val="en-GB"/>
        </w:rPr>
        <w:t>Single-Responsibility Principle</w:t>
      </w:r>
      <w:r w:rsidRPr="0032524E">
        <w:rPr>
          <w:noProof/>
          <w:lang w:val="en-GB"/>
        </w:rPr>
        <w:tab/>
      </w:r>
      <w:r>
        <w:rPr>
          <w:noProof/>
        </w:rPr>
        <w:fldChar w:fldCharType="begin"/>
      </w:r>
      <w:r w:rsidRPr="0032524E">
        <w:rPr>
          <w:noProof/>
          <w:lang w:val="en-GB"/>
        </w:rPr>
        <w:instrText xml:space="preserve"> PAGEREF _Toc103534901 \h </w:instrText>
      </w:r>
      <w:r>
        <w:rPr>
          <w:noProof/>
        </w:rPr>
      </w:r>
      <w:r>
        <w:rPr>
          <w:noProof/>
        </w:rPr>
        <w:fldChar w:fldCharType="separate"/>
      </w:r>
      <w:r w:rsidRPr="0032524E">
        <w:rPr>
          <w:noProof/>
          <w:lang w:val="en-GB"/>
        </w:rPr>
        <w:t>10</w:t>
      </w:r>
      <w:r>
        <w:rPr>
          <w:noProof/>
        </w:rPr>
        <w:fldChar w:fldCharType="end"/>
      </w:r>
    </w:p>
    <w:p w14:paraId="3AFA8992" w14:textId="3F152093"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3.1.2</w:t>
      </w:r>
      <w:r w:rsidRPr="0032524E">
        <w:rPr>
          <w:rFonts w:asciiTheme="minorHAnsi" w:hAnsiTheme="minorHAnsi" w:cstheme="minorBidi"/>
          <w:noProof/>
          <w:sz w:val="22"/>
          <w:szCs w:val="22"/>
          <w:lang w:val="en-GB" w:eastAsia="ja-JP"/>
        </w:rPr>
        <w:tab/>
      </w:r>
      <w:r w:rsidRPr="0032524E">
        <w:rPr>
          <w:noProof/>
          <w:lang w:val="en-GB"/>
        </w:rPr>
        <w:t>Open/Close Principle</w:t>
      </w:r>
      <w:r w:rsidRPr="0032524E">
        <w:rPr>
          <w:noProof/>
          <w:lang w:val="en-GB"/>
        </w:rPr>
        <w:tab/>
      </w:r>
      <w:r>
        <w:rPr>
          <w:noProof/>
        </w:rPr>
        <w:fldChar w:fldCharType="begin"/>
      </w:r>
      <w:r w:rsidRPr="0032524E">
        <w:rPr>
          <w:noProof/>
          <w:lang w:val="en-GB"/>
        </w:rPr>
        <w:instrText xml:space="preserve"> PAGEREF _Toc103534902 \h </w:instrText>
      </w:r>
      <w:r>
        <w:rPr>
          <w:noProof/>
        </w:rPr>
      </w:r>
      <w:r>
        <w:rPr>
          <w:noProof/>
        </w:rPr>
        <w:fldChar w:fldCharType="separate"/>
      </w:r>
      <w:r w:rsidRPr="0032524E">
        <w:rPr>
          <w:noProof/>
          <w:lang w:val="en-GB"/>
        </w:rPr>
        <w:t>10</w:t>
      </w:r>
      <w:r>
        <w:rPr>
          <w:noProof/>
        </w:rPr>
        <w:fldChar w:fldCharType="end"/>
      </w:r>
    </w:p>
    <w:p w14:paraId="387C8A4B" w14:textId="622A86CB"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3.1.3</w:t>
      </w:r>
      <w:r w:rsidRPr="0032524E">
        <w:rPr>
          <w:rFonts w:asciiTheme="minorHAnsi" w:hAnsiTheme="minorHAnsi" w:cstheme="minorBidi"/>
          <w:noProof/>
          <w:sz w:val="22"/>
          <w:szCs w:val="22"/>
          <w:lang w:val="en-GB" w:eastAsia="ja-JP"/>
        </w:rPr>
        <w:tab/>
      </w:r>
      <w:r w:rsidRPr="0032524E">
        <w:rPr>
          <w:noProof/>
          <w:lang w:val="en-GB"/>
        </w:rPr>
        <w:t>Liskov Substitution Principle</w:t>
      </w:r>
      <w:r w:rsidRPr="0032524E">
        <w:rPr>
          <w:noProof/>
          <w:lang w:val="en-GB"/>
        </w:rPr>
        <w:tab/>
      </w:r>
      <w:r>
        <w:rPr>
          <w:noProof/>
        </w:rPr>
        <w:fldChar w:fldCharType="begin"/>
      </w:r>
      <w:r w:rsidRPr="0032524E">
        <w:rPr>
          <w:noProof/>
          <w:lang w:val="en-GB"/>
        </w:rPr>
        <w:instrText xml:space="preserve"> PAGEREF _Toc103534903 \h </w:instrText>
      </w:r>
      <w:r>
        <w:rPr>
          <w:noProof/>
        </w:rPr>
      </w:r>
      <w:r>
        <w:rPr>
          <w:noProof/>
        </w:rPr>
        <w:fldChar w:fldCharType="separate"/>
      </w:r>
      <w:r w:rsidRPr="0032524E">
        <w:rPr>
          <w:noProof/>
          <w:lang w:val="en-GB"/>
        </w:rPr>
        <w:t>10</w:t>
      </w:r>
      <w:r>
        <w:rPr>
          <w:noProof/>
        </w:rPr>
        <w:fldChar w:fldCharType="end"/>
      </w:r>
    </w:p>
    <w:p w14:paraId="1CD23A70" w14:textId="036569DC"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3.1.4</w:t>
      </w:r>
      <w:r w:rsidRPr="0032524E">
        <w:rPr>
          <w:rFonts w:asciiTheme="minorHAnsi" w:hAnsiTheme="minorHAnsi" w:cstheme="minorBidi"/>
          <w:noProof/>
          <w:sz w:val="22"/>
          <w:szCs w:val="22"/>
          <w:lang w:val="en-GB" w:eastAsia="ja-JP"/>
        </w:rPr>
        <w:tab/>
      </w:r>
      <w:r w:rsidRPr="0032524E">
        <w:rPr>
          <w:noProof/>
          <w:lang w:val="en-GB"/>
        </w:rPr>
        <w:t>Interface Segregation Principle</w:t>
      </w:r>
      <w:r w:rsidRPr="0032524E">
        <w:rPr>
          <w:noProof/>
          <w:lang w:val="en-GB"/>
        </w:rPr>
        <w:tab/>
      </w:r>
      <w:r>
        <w:rPr>
          <w:noProof/>
        </w:rPr>
        <w:fldChar w:fldCharType="begin"/>
      </w:r>
      <w:r w:rsidRPr="0032524E">
        <w:rPr>
          <w:noProof/>
          <w:lang w:val="en-GB"/>
        </w:rPr>
        <w:instrText xml:space="preserve"> PAGEREF _Toc103534904 \h </w:instrText>
      </w:r>
      <w:r>
        <w:rPr>
          <w:noProof/>
        </w:rPr>
      </w:r>
      <w:r>
        <w:rPr>
          <w:noProof/>
        </w:rPr>
        <w:fldChar w:fldCharType="separate"/>
      </w:r>
      <w:r w:rsidRPr="0032524E">
        <w:rPr>
          <w:noProof/>
          <w:lang w:val="en-GB"/>
        </w:rPr>
        <w:t>10</w:t>
      </w:r>
      <w:r>
        <w:rPr>
          <w:noProof/>
        </w:rPr>
        <w:fldChar w:fldCharType="end"/>
      </w:r>
    </w:p>
    <w:p w14:paraId="48189056" w14:textId="1ECDECF1"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3.1.5</w:t>
      </w:r>
      <w:r w:rsidRPr="0032524E">
        <w:rPr>
          <w:rFonts w:asciiTheme="minorHAnsi" w:hAnsiTheme="minorHAnsi" w:cstheme="minorBidi"/>
          <w:noProof/>
          <w:sz w:val="22"/>
          <w:szCs w:val="22"/>
          <w:lang w:val="en-GB" w:eastAsia="ja-JP"/>
        </w:rPr>
        <w:tab/>
      </w:r>
      <w:r w:rsidRPr="0032524E">
        <w:rPr>
          <w:noProof/>
          <w:lang w:val="en-GB"/>
        </w:rPr>
        <w:t>Dependency Inversion Principle</w:t>
      </w:r>
      <w:r w:rsidRPr="0032524E">
        <w:rPr>
          <w:noProof/>
          <w:lang w:val="en-GB"/>
        </w:rPr>
        <w:tab/>
      </w:r>
      <w:r>
        <w:rPr>
          <w:noProof/>
        </w:rPr>
        <w:fldChar w:fldCharType="begin"/>
      </w:r>
      <w:r w:rsidRPr="0032524E">
        <w:rPr>
          <w:noProof/>
          <w:lang w:val="en-GB"/>
        </w:rPr>
        <w:instrText xml:space="preserve"> PAGEREF _Toc103534905 \h </w:instrText>
      </w:r>
      <w:r>
        <w:rPr>
          <w:noProof/>
        </w:rPr>
      </w:r>
      <w:r>
        <w:rPr>
          <w:noProof/>
        </w:rPr>
        <w:fldChar w:fldCharType="separate"/>
      </w:r>
      <w:r w:rsidRPr="0032524E">
        <w:rPr>
          <w:noProof/>
          <w:lang w:val="en-GB"/>
        </w:rPr>
        <w:t>11</w:t>
      </w:r>
      <w:r>
        <w:rPr>
          <w:noProof/>
        </w:rPr>
        <w:fldChar w:fldCharType="end"/>
      </w:r>
    </w:p>
    <w:p w14:paraId="71660F2D" w14:textId="0C1FFF2C"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3.2</w:t>
      </w:r>
      <w:r w:rsidRPr="0032524E">
        <w:rPr>
          <w:rFonts w:asciiTheme="minorHAnsi" w:hAnsiTheme="minorHAnsi" w:cstheme="minorBidi"/>
          <w:noProof/>
          <w:sz w:val="22"/>
          <w:szCs w:val="22"/>
          <w:lang w:val="en-GB" w:eastAsia="ja-JP"/>
        </w:rPr>
        <w:tab/>
      </w:r>
      <w:r w:rsidRPr="0032524E">
        <w:rPr>
          <w:noProof/>
          <w:lang w:val="en-GB"/>
        </w:rPr>
        <w:t>GRASP</w:t>
      </w:r>
      <w:r w:rsidRPr="0032524E">
        <w:rPr>
          <w:noProof/>
          <w:lang w:val="en-GB"/>
        </w:rPr>
        <w:tab/>
      </w:r>
      <w:r>
        <w:rPr>
          <w:noProof/>
        </w:rPr>
        <w:fldChar w:fldCharType="begin"/>
      </w:r>
      <w:r w:rsidRPr="0032524E">
        <w:rPr>
          <w:noProof/>
          <w:lang w:val="en-GB"/>
        </w:rPr>
        <w:instrText xml:space="preserve"> PAGEREF _Toc103534906 \h </w:instrText>
      </w:r>
      <w:r>
        <w:rPr>
          <w:noProof/>
        </w:rPr>
      </w:r>
      <w:r>
        <w:rPr>
          <w:noProof/>
        </w:rPr>
        <w:fldChar w:fldCharType="separate"/>
      </w:r>
      <w:r w:rsidRPr="0032524E">
        <w:rPr>
          <w:noProof/>
          <w:lang w:val="en-GB"/>
        </w:rPr>
        <w:t>11</w:t>
      </w:r>
      <w:r>
        <w:rPr>
          <w:noProof/>
        </w:rPr>
        <w:fldChar w:fldCharType="end"/>
      </w:r>
    </w:p>
    <w:p w14:paraId="73612CAD" w14:textId="47118875"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3.2.1</w:t>
      </w:r>
      <w:r w:rsidRPr="0032524E">
        <w:rPr>
          <w:rFonts w:asciiTheme="minorHAnsi" w:hAnsiTheme="minorHAnsi" w:cstheme="minorBidi"/>
          <w:noProof/>
          <w:sz w:val="22"/>
          <w:szCs w:val="22"/>
          <w:lang w:val="en-GB" w:eastAsia="ja-JP"/>
        </w:rPr>
        <w:tab/>
      </w:r>
      <w:r w:rsidRPr="0032524E">
        <w:rPr>
          <w:noProof/>
          <w:lang w:val="en-GB"/>
        </w:rPr>
        <w:t>Information Expert</w:t>
      </w:r>
      <w:r w:rsidRPr="0032524E">
        <w:rPr>
          <w:noProof/>
          <w:lang w:val="en-GB"/>
        </w:rPr>
        <w:tab/>
      </w:r>
      <w:r>
        <w:rPr>
          <w:noProof/>
        </w:rPr>
        <w:fldChar w:fldCharType="begin"/>
      </w:r>
      <w:r w:rsidRPr="0032524E">
        <w:rPr>
          <w:noProof/>
          <w:lang w:val="en-GB"/>
        </w:rPr>
        <w:instrText xml:space="preserve"> PAGEREF _Toc103534907 \h </w:instrText>
      </w:r>
      <w:r>
        <w:rPr>
          <w:noProof/>
        </w:rPr>
      </w:r>
      <w:r>
        <w:rPr>
          <w:noProof/>
        </w:rPr>
        <w:fldChar w:fldCharType="separate"/>
      </w:r>
      <w:r w:rsidRPr="0032524E">
        <w:rPr>
          <w:noProof/>
          <w:lang w:val="en-GB"/>
        </w:rPr>
        <w:t>11</w:t>
      </w:r>
      <w:r>
        <w:rPr>
          <w:noProof/>
        </w:rPr>
        <w:fldChar w:fldCharType="end"/>
      </w:r>
    </w:p>
    <w:p w14:paraId="71FBE873" w14:textId="3B353D9A"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3.2.2</w:t>
      </w:r>
      <w:r w:rsidRPr="0032524E">
        <w:rPr>
          <w:rFonts w:asciiTheme="minorHAnsi" w:hAnsiTheme="minorHAnsi" w:cstheme="minorBidi"/>
          <w:noProof/>
          <w:sz w:val="22"/>
          <w:szCs w:val="22"/>
          <w:lang w:val="en-GB" w:eastAsia="ja-JP"/>
        </w:rPr>
        <w:tab/>
      </w:r>
      <w:r w:rsidRPr="0032524E">
        <w:rPr>
          <w:noProof/>
          <w:lang w:val="en-GB"/>
        </w:rPr>
        <w:t>Creator</w:t>
      </w:r>
      <w:r w:rsidRPr="0032524E">
        <w:rPr>
          <w:noProof/>
          <w:lang w:val="en-GB"/>
        </w:rPr>
        <w:tab/>
      </w:r>
      <w:r>
        <w:rPr>
          <w:noProof/>
        </w:rPr>
        <w:fldChar w:fldCharType="begin"/>
      </w:r>
      <w:r w:rsidRPr="0032524E">
        <w:rPr>
          <w:noProof/>
          <w:lang w:val="en-GB"/>
        </w:rPr>
        <w:instrText xml:space="preserve"> PAGEREF _Toc103534908 \h </w:instrText>
      </w:r>
      <w:r>
        <w:rPr>
          <w:noProof/>
        </w:rPr>
      </w:r>
      <w:r>
        <w:rPr>
          <w:noProof/>
        </w:rPr>
        <w:fldChar w:fldCharType="separate"/>
      </w:r>
      <w:r w:rsidRPr="0032524E">
        <w:rPr>
          <w:noProof/>
          <w:lang w:val="en-GB"/>
        </w:rPr>
        <w:t>12</w:t>
      </w:r>
      <w:r>
        <w:rPr>
          <w:noProof/>
        </w:rPr>
        <w:fldChar w:fldCharType="end"/>
      </w:r>
    </w:p>
    <w:p w14:paraId="68116A80" w14:textId="5E9C88DA"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3.2.3</w:t>
      </w:r>
      <w:r w:rsidRPr="0032524E">
        <w:rPr>
          <w:rFonts w:asciiTheme="minorHAnsi" w:hAnsiTheme="minorHAnsi" w:cstheme="minorBidi"/>
          <w:noProof/>
          <w:sz w:val="22"/>
          <w:szCs w:val="22"/>
          <w:lang w:val="en-GB" w:eastAsia="ja-JP"/>
        </w:rPr>
        <w:tab/>
      </w:r>
      <w:r w:rsidRPr="0032524E">
        <w:rPr>
          <w:noProof/>
          <w:lang w:val="en-GB"/>
        </w:rPr>
        <w:t>Controller</w:t>
      </w:r>
      <w:r w:rsidRPr="0032524E">
        <w:rPr>
          <w:noProof/>
          <w:lang w:val="en-GB"/>
        </w:rPr>
        <w:tab/>
      </w:r>
      <w:r>
        <w:rPr>
          <w:noProof/>
        </w:rPr>
        <w:fldChar w:fldCharType="begin"/>
      </w:r>
      <w:r w:rsidRPr="0032524E">
        <w:rPr>
          <w:noProof/>
          <w:lang w:val="en-GB"/>
        </w:rPr>
        <w:instrText xml:space="preserve"> PAGEREF _Toc103534909 \h </w:instrText>
      </w:r>
      <w:r>
        <w:rPr>
          <w:noProof/>
        </w:rPr>
      </w:r>
      <w:r>
        <w:rPr>
          <w:noProof/>
        </w:rPr>
        <w:fldChar w:fldCharType="separate"/>
      </w:r>
      <w:r w:rsidRPr="0032524E">
        <w:rPr>
          <w:noProof/>
          <w:lang w:val="en-GB"/>
        </w:rPr>
        <w:t>12</w:t>
      </w:r>
      <w:r>
        <w:rPr>
          <w:noProof/>
        </w:rPr>
        <w:fldChar w:fldCharType="end"/>
      </w:r>
    </w:p>
    <w:p w14:paraId="7F2FB1E6" w14:textId="5023E8AE"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3.2.4</w:t>
      </w:r>
      <w:r w:rsidRPr="0032524E">
        <w:rPr>
          <w:rFonts w:asciiTheme="minorHAnsi" w:hAnsiTheme="minorHAnsi" w:cstheme="minorBidi"/>
          <w:noProof/>
          <w:sz w:val="22"/>
          <w:szCs w:val="22"/>
          <w:lang w:val="en-GB" w:eastAsia="ja-JP"/>
        </w:rPr>
        <w:tab/>
      </w:r>
      <w:r w:rsidRPr="0032524E">
        <w:rPr>
          <w:noProof/>
          <w:lang w:val="en-GB"/>
        </w:rPr>
        <w:t>Indirection</w:t>
      </w:r>
      <w:r w:rsidRPr="0032524E">
        <w:rPr>
          <w:noProof/>
          <w:lang w:val="en-GB"/>
        </w:rPr>
        <w:tab/>
      </w:r>
      <w:r>
        <w:rPr>
          <w:noProof/>
        </w:rPr>
        <w:fldChar w:fldCharType="begin"/>
      </w:r>
      <w:r w:rsidRPr="0032524E">
        <w:rPr>
          <w:noProof/>
          <w:lang w:val="en-GB"/>
        </w:rPr>
        <w:instrText xml:space="preserve"> PAGEREF _Toc103534910 \h </w:instrText>
      </w:r>
      <w:r>
        <w:rPr>
          <w:noProof/>
        </w:rPr>
      </w:r>
      <w:r>
        <w:rPr>
          <w:noProof/>
        </w:rPr>
        <w:fldChar w:fldCharType="separate"/>
      </w:r>
      <w:r w:rsidRPr="0032524E">
        <w:rPr>
          <w:noProof/>
          <w:lang w:val="en-GB"/>
        </w:rPr>
        <w:t>12</w:t>
      </w:r>
      <w:r>
        <w:rPr>
          <w:noProof/>
        </w:rPr>
        <w:fldChar w:fldCharType="end"/>
      </w:r>
    </w:p>
    <w:p w14:paraId="63C8B8FE" w14:textId="5E3EEDB3"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3.2.5</w:t>
      </w:r>
      <w:r w:rsidRPr="0032524E">
        <w:rPr>
          <w:rFonts w:asciiTheme="minorHAnsi" w:hAnsiTheme="minorHAnsi" w:cstheme="minorBidi"/>
          <w:noProof/>
          <w:sz w:val="22"/>
          <w:szCs w:val="22"/>
          <w:lang w:val="en-GB" w:eastAsia="ja-JP"/>
        </w:rPr>
        <w:tab/>
      </w:r>
      <w:r w:rsidRPr="0032524E">
        <w:rPr>
          <w:noProof/>
          <w:lang w:val="en-GB"/>
        </w:rPr>
        <w:t>Low Coupling</w:t>
      </w:r>
      <w:r w:rsidRPr="0032524E">
        <w:rPr>
          <w:noProof/>
          <w:lang w:val="en-GB"/>
        </w:rPr>
        <w:tab/>
      </w:r>
      <w:r>
        <w:rPr>
          <w:noProof/>
        </w:rPr>
        <w:fldChar w:fldCharType="begin"/>
      </w:r>
      <w:r w:rsidRPr="0032524E">
        <w:rPr>
          <w:noProof/>
          <w:lang w:val="en-GB"/>
        </w:rPr>
        <w:instrText xml:space="preserve"> PAGEREF _Toc103534911 \h </w:instrText>
      </w:r>
      <w:r>
        <w:rPr>
          <w:noProof/>
        </w:rPr>
      </w:r>
      <w:r>
        <w:rPr>
          <w:noProof/>
        </w:rPr>
        <w:fldChar w:fldCharType="separate"/>
      </w:r>
      <w:r w:rsidRPr="0032524E">
        <w:rPr>
          <w:noProof/>
          <w:lang w:val="en-GB"/>
        </w:rPr>
        <w:t>12</w:t>
      </w:r>
      <w:r>
        <w:rPr>
          <w:noProof/>
        </w:rPr>
        <w:fldChar w:fldCharType="end"/>
      </w:r>
    </w:p>
    <w:p w14:paraId="266DCC9B" w14:textId="0D9AE444"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3.2.6</w:t>
      </w:r>
      <w:r w:rsidRPr="0032524E">
        <w:rPr>
          <w:rFonts w:asciiTheme="minorHAnsi" w:hAnsiTheme="minorHAnsi" w:cstheme="minorBidi"/>
          <w:noProof/>
          <w:sz w:val="22"/>
          <w:szCs w:val="22"/>
          <w:lang w:val="en-GB" w:eastAsia="ja-JP"/>
        </w:rPr>
        <w:tab/>
      </w:r>
      <w:r w:rsidRPr="0032524E">
        <w:rPr>
          <w:noProof/>
          <w:lang w:val="en-GB"/>
        </w:rPr>
        <w:t>High Cohesion</w:t>
      </w:r>
      <w:r w:rsidRPr="0032524E">
        <w:rPr>
          <w:noProof/>
          <w:lang w:val="en-GB"/>
        </w:rPr>
        <w:tab/>
      </w:r>
      <w:r>
        <w:rPr>
          <w:noProof/>
        </w:rPr>
        <w:fldChar w:fldCharType="begin"/>
      </w:r>
      <w:r w:rsidRPr="0032524E">
        <w:rPr>
          <w:noProof/>
          <w:lang w:val="en-GB"/>
        </w:rPr>
        <w:instrText xml:space="preserve"> PAGEREF _Toc103534912 \h </w:instrText>
      </w:r>
      <w:r>
        <w:rPr>
          <w:noProof/>
        </w:rPr>
      </w:r>
      <w:r>
        <w:rPr>
          <w:noProof/>
        </w:rPr>
        <w:fldChar w:fldCharType="separate"/>
      </w:r>
      <w:r w:rsidRPr="0032524E">
        <w:rPr>
          <w:noProof/>
          <w:lang w:val="en-GB"/>
        </w:rPr>
        <w:t>13</w:t>
      </w:r>
      <w:r>
        <w:rPr>
          <w:noProof/>
        </w:rPr>
        <w:fldChar w:fldCharType="end"/>
      </w:r>
    </w:p>
    <w:p w14:paraId="5D4F121A" w14:textId="4A2DA854"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3.2.7</w:t>
      </w:r>
      <w:r w:rsidRPr="0032524E">
        <w:rPr>
          <w:rFonts w:asciiTheme="minorHAnsi" w:hAnsiTheme="minorHAnsi" w:cstheme="minorBidi"/>
          <w:noProof/>
          <w:sz w:val="22"/>
          <w:szCs w:val="22"/>
          <w:lang w:val="en-GB" w:eastAsia="ja-JP"/>
        </w:rPr>
        <w:tab/>
      </w:r>
      <w:r w:rsidRPr="0032524E">
        <w:rPr>
          <w:noProof/>
          <w:lang w:val="en-GB"/>
        </w:rPr>
        <w:t>Polymorphism</w:t>
      </w:r>
      <w:r w:rsidRPr="0032524E">
        <w:rPr>
          <w:noProof/>
          <w:lang w:val="en-GB"/>
        </w:rPr>
        <w:tab/>
      </w:r>
      <w:r>
        <w:rPr>
          <w:noProof/>
        </w:rPr>
        <w:fldChar w:fldCharType="begin"/>
      </w:r>
      <w:r w:rsidRPr="0032524E">
        <w:rPr>
          <w:noProof/>
          <w:lang w:val="en-GB"/>
        </w:rPr>
        <w:instrText xml:space="preserve"> PAGEREF _Toc103534913 \h </w:instrText>
      </w:r>
      <w:r>
        <w:rPr>
          <w:noProof/>
        </w:rPr>
      </w:r>
      <w:r>
        <w:rPr>
          <w:noProof/>
        </w:rPr>
        <w:fldChar w:fldCharType="separate"/>
      </w:r>
      <w:r w:rsidRPr="0032524E">
        <w:rPr>
          <w:noProof/>
          <w:lang w:val="en-GB"/>
        </w:rPr>
        <w:t>13</w:t>
      </w:r>
      <w:r>
        <w:rPr>
          <w:noProof/>
        </w:rPr>
        <w:fldChar w:fldCharType="end"/>
      </w:r>
    </w:p>
    <w:p w14:paraId="3D764756" w14:textId="154DC6E6"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3.2.8</w:t>
      </w:r>
      <w:r w:rsidRPr="0032524E">
        <w:rPr>
          <w:rFonts w:asciiTheme="minorHAnsi" w:hAnsiTheme="minorHAnsi" w:cstheme="minorBidi"/>
          <w:noProof/>
          <w:sz w:val="22"/>
          <w:szCs w:val="22"/>
          <w:lang w:val="en-GB" w:eastAsia="ja-JP"/>
        </w:rPr>
        <w:tab/>
      </w:r>
      <w:r w:rsidRPr="0032524E">
        <w:rPr>
          <w:noProof/>
          <w:lang w:val="en-GB"/>
        </w:rPr>
        <w:t>Protected Variations</w:t>
      </w:r>
      <w:r w:rsidRPr="0032524E">
        <w:rPr>
          <w:noProof/>
          <w:lang w:val="en-GB"/>
        </w:rPr>
        <w:tab/>
      </w:r>
      <w:r>
        <w:rPr>
          <w:noProof/>
        </w:rPr>
        <w:fldChar w:fldCharType="begin"/>
      </w:r>
      <w:r w:rsidRPr="0032524E">
        <w:rPr>
          <w:noProof/>
          <w:lang w:val="en-GB"/>
        </w:rPr>
        <w:instrText xml:space="preserve"> PAGEREF _Toc103534914 \h </w:instrText>
      </w:r>
      <w:r>
        <w:rPr>
          <w:noProof/>
        </w:rPr>
      </w:r>
      <w:r>
        <w:rPr>
          <w:noProof/>
        </w:rPr>
        <w:fldChar w:fldCharType="separate"/>
      </w:r>
      <w:r w:rsidRPr="0032524E">
        <w:rPr>
          <w:noProof/>
          <w:lang w:val="en-GB"/>
        </w:rPr>
        <w:t>13</w:t>
      </w:r>
      <w:r>
        <w:rPr>
          <w:noProof/>
        </w:rPr>
        <w:fldChar w:fldCharType="end"/>
      </w:r>
    </w:p>
    <w:p w14:paraId="7D9B8A8D" w14:textId="421728ED" w:rsidR="0032524E" w:rsidRPr="0032524E" w:rsidRDefault="0032524E">
      <w:pPr>
        <w:pStyle w:val="Verzeichnis3"/>
        <w:rPr>
          <w:rFonts w:asciiTheme="minorHAnsi" w:hAnsiTheme="minorHAnsi" w:cstheme="minorBidi"/>
          <w:noProof/>
          <w:sz w:val="22"/>
          <w:szCs w:val="22"/>
          <w:lang w:val="en-GB" w:eastAsia="ja-JP"/>
        </w:rPr>
      </w:pPr>
      <w:r w:rsidRPr="0032524E">
        <w:rPr>
          <w:noProof/>
          <w:lang w:val="en-GB"/>
        </w:rPr>
        <w:t>3.2.9</w:t>
      </w:r>
      <w:r w:rsidRPr="0032524E">
        <w:rPr>
          <w:rFonts w:asciiTheme="minorHAnsi" w:hAnsiTheme="minorHAnsi" w:cstheme="minorBidi"/>
          <w:noProof/>
          <w:sz w:val="22"/>
          <w:szCs w:val="22"/>
          <w:lang w:val="en-GB" w:eastAsia="ja-JP"/>
        </w:rPr>
        <w:tab/>
      </w:r>
      <w:r w:rsidRPr="0032524E">
        <w:rPr>
          <w:noProof/>
          <w:lang w:val="en-GB"/>
        </w:rPr>
        <w:t>Pure Fabrication</w:t>
      </w:r>
      <w:r w:rsidRPr="0032524E">
        <w:rPr>
          <w:noProof/>
          <w:lang w:val="en-GB"/>
        </w:rPr>
        <w:tab/>
      </w:r>
      <w:r>
        <w:rPr>
          <w:noProof/>
        </w:rPr>
        <w:fldChar w:fldCharType="begin"/>
      </w:r>
      <w:r w:rsidRPr="0032524E">
        <w:rPr>
          <w:noProof/>
          <w:lang w:val="en-GB"/>
        </w:rPr>
        <w:instrText xml:space="preserve"> PAGEREF _Toc103534915 \h </w:instrText>
      </w:r>
      <w:r>
        <w:rPr>
          <w:noProof/>
        </w:rPr>
      </w:r>
      <w:r>
        <w:rPr>
          <w:noProof/>
        </w:rPr>
        <w:fldChar w:fldCharType="separate"/>
      </w:r>
      <w:r w:rsidRPr="0032524E">
        <w:rPr>
          <w:noProof/>
          <w:lang w:val="en-GB"/>
        </w:rPr>
        <w:t>13</w:t>
      </w:r>
      <w:r>
        <w:rPr>
          <w:noProof/>
        </w:rPr>
        <w:fldChar w:fldCharType="end"/>
      </w:r>
    </w:p>
    <w:p w14:paraId="531F3B08" w14:textId="4EDEA117"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3.3</w:t>
      </w:r>
      <w:r w:rsidRPr="0032524E">
        <w:rPr>
          <w:rFonts w:asciiTheme="minorHAnsi" w:hAnsiTheme="minorHAnsi" w:cstheme="minorBidi"/>
          <w:noProof/>
          <w:sz w:val="22"/>
          <w:szCs w:val="22"/>
          <w:lang w:val="en-GB" w:eastAsia="ja-JP"/>
        </w:rPr>
        <w:tab/>
      </w:r>
      <w:r w:rsidRPr="0032524E">
        <w:rPr>
          <w:noProof/>
          <w:lang w:val="en-GB"/>
        </w:rPr>
        <w:t>DRY</w:t>
      </w:r>
      <w:r w:rsidRPr="0032524E">
        <w:rPr>
          <w:noProof/>
          <w:lang w:val="en-GB"/>
        </w:rPr>
        <w:tab/>
      </w:r>
      <w:r>
        <w:rPr>
          <w:noProof/>
        </w:rPr>
        <w:fldChar w:fldCharType="begin"/>
      </w:r>
      <w:r w:rsidRPr="0032524E">
        <w:rPr>
          <w:noProof/>
          <w:lang w:val="en-GB"/>
        </w:rPr>
        <w:instrText xml:space="preserve"> PAGEREF _Toc103534916 \h </w:instrText>
      </w:r>
      <w:r>
        <w:rPr>
          <w:noProof/>
        </w:rPr>
      </w:r>
      <w:r>
        <w:rPr>
          <w:noProof/>
        </w:rPr>
        <w:fldChar w:fldCharType="separate"/>
      </w:r>
      <w:r w:rsidRPr="0032524E">
        <w:rPr>
          <w:noProof/>
          <w:lang w:val="en-GB"/>
        </w:rPr>
        <w:t>14</w:t>
      </w:r>
      <w:r>
        <w:rPr>
          <w:noProof/>
        </w:rPr>
        <w:fldChar w:fldCharType="end"/>
      </w:r>
    </w:p>
    <w:p w14:paraId="70288CD4" w14:textId="498449E2"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lastRenderedPageBreak/>
        <w:t>4.</w:t>
      </w:r>
      <w:r w:rsidRPr="0032524E">
        <w:rPr>
          <w:rFonts w:asciiTheme="minorHAnsi" w:hAnsiTheme="minorHAnsi" w:cstheme="minorBidi"/>
          <w:noProof/>
          <w:sz w:val="22"/>
          <w:szCs w:val="22"/>
          <w:lang w:val="en-GB" w:eastAsia="ja-JP"/>
        </w:rPr>
        <w:tab/>
      </w:r>
      <w:r w:rsidRPr="0032524E">
        <w:rPr>
          <w:noProof/>
          <w:lang w:val="en-GB"/>
        </w:rPr>
        <w:t>Refactoring</w:t>
      </w:r>
      <w:r w:rsidRPr="0032524E">
        <w:rPr>
          <w:noProof/>
          <w:lang w:val="en-GB"/>
        </w:rPr>
        <w:tab/>
      </w:r>
      <w:r>
        <w:rPr>
          <w:noProof/>
        </w:rPr>
        <w:fldChar w:fldCharType="begin"/>
      </w:r>
      <w:r w:rsidRPr="0032524E">
        <w:rPr>
          <w:noProof/>
          <w:lang w:val="en-GB"/>
        </w:rPr>
        <w:instrText xml:space="preserve"> PAGEREF _Toc103534917 \h </w:instrText>
      </w:r>
      <w:r>
        <w:rPr>
          <w:noProof/>
        </w:rPr>
      </w:r>
      <w:r>
        <w:rPr>
          <w:noProof/>
        </w:rPr>
        <w:fldChar w:fldCharType="separate"/>
      </w:r>
      <w:r w:rsidRPr="0032524E">
        <w:rPr>
          <w:noProof/>
          <w:lang w:val="en-GB"/>
        </w:rPr>
        <w:t>15</w:t>
      </w:r>
      <w:r>
        <w:rPr>
          <w:noProof/>
        </w:rPr>
        <w:fldChar w:fldCharType="end"/>
      </w:r>
    </w:p>
    <w:p w14:paraId="5EAF8292" w14:textId="2E1D7BE1"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4.1</w:t>
      </w:r>
      <w:r w:rsidRPr="0032524E">
        <w:rPr>
          <w:rFonts w:asciiTheme="minorHAnsi" w:hAnsiTheme="minorHAnsi" w:cstheme="minorBidi"/>
          <w:noProof/>
          <w:sz w:val="22"/>
          <w:szCs w:val="22"/>
          <w:lang w:val="en-GB" w:eastAsia="ja-JP"/>
        </w:rPr>
        <w:tab/>
      </w:r>
      <w:r w:rsidRPr="0032524E">
        <w:rPr>
          <w:noProof/>
          <w:lang w:val="en-GB"/>
        </w:rPr>
        <w:t>Code Smell 1 – ExchangeSymbol Instanziierungskontrolle</w:t>
      </w:r>
      <w:r w:rsidRPr="0032524E">
        <w:rPr>
          <w:noProof/>
          <w:lang w:val="en-GB"/>
        </w:rPr>
        <w:tab/>
      </w:r>
      <w:r>
        <w:rPr>
          <w:noProof/>
        </w:rPr>
        <w:fldChar w:fldCharType="begin"/>
      </w:r>
      <w:r w:rsidRPr="0032524E">
        <w:rPr>
          <w:noProof/>
          <w:lang w:val="en-GB"/>
        </w:rPr>
        <w:instrText xml:space="preserve"> PAGEREF _Toc103534918 \h </w:instrText>
      </w:r>
      <w:r>
        <w:rPr>
          <w:noProof/>
        </w:rPr>
      </w:r>
      <w:r>
        <w:rPr>
          <w:noProof/>
        </w:rPr>
        <w:fldChar w:fldCharType="separate"/>
      </w:r>
      <w:r w:rsidRPr="0032524E">
        <w:rPr>
          <w:noProof/>
          <w:lang w:val="en-GB"/>
        </w:rPr>
        <w:t>15</w:t>
      </w:r>
      <w:r>
        <w:rPr>
          <w:noProof/>
        </w:rPr>
        <w:fldChar w:fldCharType="end"/>
      </w:r>
    </w:p>
    <w:p w14:paraId="0E310810" w14:textId="30FAE35F"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4.2</w:t>
      </w:r>
      <w:r w:rsidRPr="0032524E">
        <w:rPr>
          <w:rFonts w:asciiTheme="minorHAnsi" w:hAnsiTheme="minorHAnsi" w:cstheme="minorBidi"/>
          <w:noProof/>
          <w:sz w:val="22"/>
          <w:szCs w:val="22"/>
          <w:lang w:val="en-GB" w:eastAsia="ja-JP"/>
        </w:rPr>
        <w:tab/>
      </w:r>
      <w:r w:rsidRPr="0032524E">
        <w:rPr>
          <w:noProof/>
          <w:lang w:val="en-GB"/>
        </w:rPr>
        <w:t>Code Smell 2 – Candle Instanziierungskontrolle</w:t>
      </w:r>
      <w:r w:rsidRPr="0032524E">
        <w:rPr>
          <w:noProof/>
          <w:lang w:val="en-GB"/>
        </w:rPr>
        <w:tab/>
      </w:r>
      <w:r>
        <w:rPr>
          <w:noProof/>
        </w:rPr>
        <w:fldChar w:fldCharType="begin"/>
      </w:r>
      <w:r w:rsidRPr="0032524E">
        <w:rPr>
          <w:noProof/>
          <w:lang w:val="en-GB"/>
        </w:rPr>
        <w:instrText xml:space="preserve"> PAGEREF _Toc103534919 \h </w:instrText>
      </w:r>
      <w:r>
        <w:rPr>
          <w:noProof/>
        </w:rPr>
      </w:r>
      <w:r>
        <w:rPr>
          <w:noProof/>
        </w:rPr>
        <w:fldChar w:fldCharType="separate"/>
      </w:r>
      <w:r w:rsidRPr="0032524E">
        <w:rPr>
          <w:noProof/>
          <w:lang w:val="en-GB"/>
        </w:rPr>
        <w:t>16</w:t>
      </w:r>
      <w:r>
        <w:rPr>
          <w:noProof/>
        </w:rPr>
        <w:fldChar w:fldCharType="end"/>
      </w:r>
    </w:p>
    <w:p w14:paraId="0A0F0C4E" w14:textId="79457CF5"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4.3</w:t>
      </w:r>
      <w:r w:rsidRPr="0032524E">
        <w:rPr>
          <w:rFonts w:asciiTheme="minorHAnsi" w:hAnsiTheme="minorHAnsi" w:cstheme="minorBidi"/>
          <w:noProof/>
          <w:sz w:val="22"/>
          <w:szCs w:val="22"/>
          <w:lang w:val="en-GB" w:eastAsia="ja-JP"/>
        </w:rPr>
        <w:tab/>
      </w:r>
      <w:r w:rsidRPr="0032524E">
        <w:rPr>
          <w:noProof/>
          <w:lang w:val="en-GB"/>
        </w:rPr>
        <w:t>Code Smell 3 – Dupplicated Code</w:t>
      </w:r>
      <w:r w:rsidRPr="0032524E">
        <w:rPr>
          <w:noProof/>
          <w:lang w:val="en-GB"/>
        </w:rPr>
        <w:tab/>
      </w:r>
      <w:r>
        <w:rPr>
          <w:noProof/>
        </w:rPr>
        <w:fldChar w:fldCharType="begin"/>
      </w:r>
      <w:r w:rsidRPr="0032524E">
        <w:rPr>
          <w:noProof/>
          <w:lang w:val="en-GB"/>
        </w:rPr>
        <w:instrText xml:space="preserve"> PAGEREF _Toc103534920 \h </w:instrText>
      </w:r>
      <w:r>
        <w:rPr>
          <w:noProof/>
        </w:rPr>
      </w:r>
      <w:r>
        <w:rPr>
          <w:noProof/>
        </w:rPr>
        <w:fldChar w:fldCharType="separate"/>
      </w:r>
      <w:r w:rsidRPr="0032524E">
        <w:rPr>
          <w:noProof/>
          <w:lang w:val="en-GB"/>
        </w:rPr>
        <w:t>16</w:t>
      </w:r>
      <w:r>
        <w:rPr>
          <w:noProof/>
        </w:rPr>
        <w:fldChar w:fldCharType="end"/>
      </w:r>
    </w:p>
    <w:p w14:paraId="7E57D28A" w14:textId="3BB32DC9" w:rsidR="0032524E" w:rsidRPr="0032524E" w:rsidRDefault="0032524E">
      <w:pPr>
        <w:pStyle w:val="Verzeichnis1"/>
        <w:rPr>
          <w:rFonts w:asciiTheme="minorHAnsi" w:hAnsiTheme="minorHAnsi" w:cstheme="minorBidi"/>
          <w:noProof/>
          <w:sz w:val="22"/>
          <w:szCs w:val="22"/>
          <w:lang w:val="en-GB" w:eastAsia="ja-JP"/>
        </w:rPr>
      </w:pPr>
      <w:r w:rsidRPr="0032524E">
        <w:rPr>
          <w:noProof/>
          <w:lang w:val="en-GB"/>
        </w:rPr>
        <w:t>5.</w:t>
      </w:r>
      <w:r w:rsidRPr="0032524E">
        <w:rPr>
          <w:rFonts w:asciiTheme="minorHAnsi" w:hAnsiTheme="minorHAnsi" w:cstheme="minorBidi"/>
          <w:noProof/>
          <w:sz w:val="22"/>
          <w:szCs w:val="22"/>
          <w:lang w:val="en-GB" w:eastAsia="ja-JP"/>
        </w:rPr>
        <w:tab/>
      </w:r>
      <w:r w:rsidRPr="0032524E">
        <w:rPr>
          <w:noProof/>
          <w:lang w:val="en-GB"/>
        </w:rPr>
        <w:t>Unit-Tests</w:t>
      </w:r>
      <w:r w:rsidRPr="0032524E">
        <w:rPr>
          <w:noProof/>
          <w:lang w:val="en-GB"/>
        </w:rPr>
        <w:tab/>
      </w:r>
      <w:r>
        <w:rPr>
          <w:noProof/>
        </w:rPr>
        <w:fldChar w:fldCharType="begin"/>
      </w:r>
      <w:r w:rsidRPr="0032524E">
        <w:rPr>
          <w:noProof/>
          <w:lang w:val="en-GB"/>
        </w:rPr>
        <w:instrText xml:space="preserve"> PAGEREF _Toc103534921 \h </w:instrText>
      </w:r>
      <w:r>
        <w:rPr>
          <w:noProof/>
        </w:rPr>
      </w:r>
      <w:r>
        <w:rPr>
          <w:noProof/>
        </w:rPr>
        <w:fldChar w:fldCharType="separate"/>
      </w:r>
      <w:r w:rsidRPr="0032524E">
        <w:rPr>
          <w:noProof/>
          <w:lang w:val="en-GB"/>
        </w:rPr>
        <w:t>17</w:t>
      </w:r>
      <w:r>
        <w:rPr>
          <w:noProof/>
        </w:rPr>
        <w:fldChar w:fldCharType="end"/>
      </w:r>
    </w:p>
    <w:p w14:paraId="0A34FFE8" w14:textId="75C42F7E" w:rsidR="0032524E" w:rsidRPr="0032524E" w:rsidRDefault="0032524E">
      <w:pPr>
        <w:pStyle w:val="Verzeichnis2"/>
        <w:rPr>
          <w:rFonts w:asciiTheme="minorHAnsi" w:hAnsiTheme="minorHAnsi" w:cstheme="minorBidi"/>
          <w:noProof/>
          <w:sz w:val="22"/>
          <w:szCs w:val="22"/>
          <w:lang w:val="en-GB" w:eastAsia="ja-JP"/>
        </w:rPr>
      </w:pPr>
      <w:r w:rsidRPr="0032524E">
        <w:rPr>
          <w:noProof/>
          <w:lang w:val="en-GB"/>
        </w:rPr>
        <w:t>5.1</w:t>
      </w:r>
      <w:r w:rsidRPr="0032524E">
        <w:rPr>
          <w:rFonts w:asciiTheme="minorHAnsi" w:hAnsiTheme="minorHAnsi" w:cstheme="minorBidi"/>
          <w:noProof/>
          <w:sz w:val="22"/>
          <w:szCs w:val="22"/>
          <w:lang w:val="en-GB" w:eastAsia="ja-JP"/>
        </w:rPr>
        <w:tab/>
      </w:r>
      <w:r w:rsidRPr="0032524E">
        <w:rPr>
          <w:noProof/>
          <w:lang w:val="en-GB"/>
        </w:rPr>
        <w:t>Beachtung der ATRIP-Regeln</w:t>
      </w:r>
      <w:r w:rsidRPr="0032524E">
        <w:rPr>
          <w:noProof/>
          <w:lang w:val="en-GB"/>
        </w:rPr>
        <w:tab/>
      </w:r>
      <w:r>
        <w:rPr>
          <w:noProof/>
        </w:rPr>
        <w:fldChar w:fldCharType="begin"/>
      </w:r>
      <w:r w:rsidRPr="0032524E">
        <w:rPr>
          <w:noProof/>
          <w:lang w:val="en-GB"/>
        </w:rPr>
        <w:instrText xml:space="preserve"> PAGEREF _Toc103534922 \h </w:instrText>
      </w:r>
      <w:r>
        <w:rPr>
          <w:noProof/>
        </w:rPr>
      </w:r>
      <w:r>
        <w:rPr>
          <w:noProof/>
        </w:rPr>
        <w:fldChar w:fldCharType="separate"/>
      </w:r>
      <w:r w:rsidRPr="0032524E">
        <w:rPr>
          <w:noProof/>
          <w:lang w:val="en-GB"/>
        </w:rPr>
        <w:t>17</w:t>
      </w:r>
      <w:r>
        <w:rPr>
          <w:noProof/>
        </w:rPr>
        <w:fldChar w:fldCharType="end"/>
      </w:r>
    </w:p>
    <w:p w14:paraId="2E4A1FDB" w14:textId="0D55B672" w:rsidR="0032524E" w:rsidRDefault="0032524E">
      <w:pPr>
        <w:pStyle w:val="Verzeichnis2"/>
        <w:rPr>
          <w:rFonts w:asciiTheme="minorHAnsi" w:hAnsiTheme="minorHAnsi" w:cstheme="minorBidi"/>
          <w:noProof/>
          <w:sz w:val="22"/>
          <w:szCs w:val="22"/>
          <w:lang w:eastAsia="ja-JP"/>
        </w:rPr>
      </w:pPr>
      <w:r>
        <w:rPr>
          <w:noProof/>
        </w:rPr>
        <w:t>5.2</w:t>
      </w:r>
      <w:r>
        <w:rPr>
          <w:rFonts w:asciiTheme="minorHAnsi" w:hAnsiTheme="minorHAnsi" w:cstheme="minorBidi"/>
          <w:noProof/>
          <w:sz w:val="22"/>
          <w:szCs w:val="22"/>
          <w:lang w:eastAsia="ja-JP"/>
        </w:rPr>
        <w:tab/>
      </w:r>
      <w:r>
        <w:rPr>
          <w:noProof/>
        </w:rPr>
        <w:t>Mocks</w:t>
      </w:r>
      <w:r>
        <w:rPr>
          <w:noProof/>
        </w:rPr>
        <w:tab/>
      </w:r>
      <w:r>
        <w:rPr>
          <w:noProof/>
        </w:rPr>
        <w:fldChar w:fldCharType="begin"/>
      </w:r>
      <w:r>
        <w:rPr>
          <w:noProof/>
        </w:rPr>
        <w:instrText xml:space="preserve"> PAGEREF _Toc103534923 \h </w:instrText>
      </w:r>
      <w:r>
        <w:rPr>
          <w:noProof/>
        </w:rPr>
      </w:r>
      <w:r>
        <w:rPr>
          <w:noProof/>
        </w:rPr>
        <w:fldChar w:fldCharType="separate"/>
      </w:r>
      <w:r>
        <w:rPr>
          <w:noProof/>
        </w:rPr>
        <w:t>17</w:t>
      </w:r>
      <w:r>
        <w:rPr>
          <w:noProof/>
        </w:rPr>
        <w:fldChar w:fldCharType="end"/>
      </w:r>
    </w:p>
    <w:p w14:paraId="6CB4CD5A" w14:textId="6CF12652" w:rsidR="0032524E" w:rsidRDefault="0032524E">
      <w:pPr>
        <w:pStyle w:val="Verzeichnis1"/>
        <w:rPr>
          <w:rFonts w:asciiTheme="minorHAnsi" w:hAnsiTheme="minorHAnsi" w:cstheme="minorBidi"/>
          <w:noProof/>
          <w:sz w:val="22"/>
          <w:szCs w:val="22"/>
          <w:lang w:eastAsia="ja-JP"/>
        </w:rPr>
      </w:pPr>
      <w:r>
        <w:rPr>
          <w:noProof/>
        </w:rPr>
        <w:t>6.</w:t>
      </w:r>
      <w:r>
        <w:rPr>
          <w:rFonts w:asciiTheme="minorHAnsi" w:hAnsiTheme="minorHAnsi" w:cstheme="minorBidi"/>
          <w:noProof/>
          <w:sz w:val="22"/>
          <w:szCs w:val="22"/>
          <w:lang w:eastAsia="ja-JP"/>
        </w:rPr>
        <w:tab/>
      </w:r>
      <w:r>
        <w:rPr>
          <w:noProof/>
        </w:rPr>
        <w:t>Entwurfsmuster</w:t>
      </w:r>
      <w:r>
        <w:rPr>
          <w:noProof/>
        </w:rPr>
        <w:tab/>
      </w:r>
      <w:r>
        <w:rPr>
          <w:noProof/>
        </w:rPr>
        <w:fldChar w:fldCharType="begin"/>
      </w:r>
      <w:r>
        <w:rPr>
          <w:noProof/>
        </w:rPr>
        <w:instrText xml:space="preserve"> PAGEREF _Toc103534924 \h </w:instrText>
      </w:r>
      <w:r>
        <w:rPr>
          <w:noProof/>
        </w:rPr>
      </w:r>
      <w:r>
        <w:rPr>
          <w:noProof/>
        </w:rPr>
        <w:fldChar w:fldCharType="separate"/>
      </w:r>
      <w:r>
        <w:rPr>
          <w:noProof/>
        </w:rPr>
        <w:t>18</w:t>
      </w:r>
      <w:r>
        <w:rPr>
          <w:noProof/>
        </w:rPr>
        <w:fldChar w:fldCharType="end"/>
      </w:r>
    </w:p>
    <w:p w14:paraId="6F36E9C2" w14:textId="1852424F" w:rsidR="0032524E" w:rsidRDefault="0032524E">
      <w:pPr>
        <w:pStyle w:val="Verzeichnis2"/>
        <w:rPr>
          <w:rFonts w:asciiTheme="minorHAnsi" w:hAnsiTheme="minorHAnsi" w:cstheme="minorBidi"/>
          <w:noProof/>
          <w:sz w:val="22"/>
          <w:szCs w:val="22"/>
          <w:lang w:eastAsia="ja-JP"/>
        </w:rPr>
      </w:pPr>
      <w:r>
        <w:rPr>
          <w:noProof/>
        </w:rPr>
        <w:t>6.1</w:t>
      </w:r>
      <w:r>
        <w:rPr>
          <w:rFonts w:asciiTheme="minorHAnsi" w:hAnsiTheme="minorHAnsi" w:cstheme="minorBidi"/>
          <w:noProof/>
          <w:sz w:val="22"/>
          <w:szCs w:val="22"/>
          <w:lang w:eastAsia="ja-JP"/>
        </w:rPr>
        <w:tab/>
      </w:r>
      <w:r>
        <w:rPr>
          <w:noProof/>
        </w:rPr>
        <w:t>Observer-Pattern</w:t>
      </w:r>
      <w:r>
        <w:rPr>
          <w:noProof/>
        </w:rPr>
        <w:tab/>
      </w:r>
      <w:r>
        <w:rPr>
          <w:noProof/>
        </w:rPr>
        <w:fldChar w:fldCharType="begin"/>
      </w:r>
      <w:r>
        <w:rPr>
          <w:noProof/>
        </w:rPr>
        <w:instrText xml:space="preserve"> PAGEREF _Toc103534925 \h </w:instrText>
      </w:r>
      <w:r>
        <w:rPr>
          <w:noProof/>
        </w:rPr>
      </w:r>
      <w:r>
        <w:rPr>
          <w:noProof/>
        </w:rPr>
        <w:fldChar w:fldCharType="separate"/>
      </w:r>
      <w:r>
        <w:rPr>
          <w:noProof/>
        </w:rPr>
        <w:t>18</w:t>
      </w:r>
      <w:r>
        <w:rPr>
          <w:noProof/>
        </w:rPr>
        <w:fldChar w:fldCharType="end"/>
      </w:r>
    </w:p>
    <w:p w14:paraId="4A6E37FC" w14:textId="28B29F41" w:rsidR="0041424F" w:rsidRPr="002B52F7" w:rsidRDefault="00945962" w:rsidP="00202C98">
      <w:pPr>
        <w:pStyle w:val="BlockFiller"/>
        <w:rPr>
          <w:lang w:val="en-GB"/>
        </w:rPr>
      </w:pPr>
      <w:r>
        <w:rPr>
          <w:b/>
          <w:sz w:val="24"/>
        </w:rPr>
        <w:fldChar w:fldCharType="end"/>
      </w:r>
      <w:bookmarkStart w:id="1" w:name="_Toc269368680"/>
      <w:r w:rsidR="0041424F" w:rsidRPr="002B52F7">
        <w:rPr>
          <w:lang w:val="en-GB"/>
        </w:rPr>
        <w:br w:type="page"/>
      </w:r>
    </w:p>
    <w:p w14:paraId="0166982A" w14:textId="2EDF0097" w:rsidR="00FF1092" w:rsidRDefault="00FF1092" w:rsidP="0082119C">
      <w:pPr>
        <w:pStyle w:val="berschriftOhneNummer"/>
      </w:pPr>
      <w:bookmarkStart w:id="2" w:name="_Toc103534883"/>
      <w:r>
        <w:lastRenderedPageBreak/>
        <w:t>Abbildung</w:t>
      </w:r>
      <w:r w:rsidR="15EEA369">
        <w:t>s</w:t>
      </w:r>
      <w:r>
        <w:t>verzeichnis</w:t>
      </w:r>
      <w:bookmarkEnd w:id="2"/>
    </w:p>
    <w:p w14:paraId="3768A9AC" w14:textId="30FA7DE3" w:rsidR="0032524E" w:rsidRDefault="00D13D84">
      <w:pPr>
        <w:pStyle w:val="Abbildungsverzeichnis"/>
        <w:rPr>
          <w:rFonts w:asciiTheme="minorHAnsi" w:hAnsiTheme="minorHAnsi" w:cstheme="minorBidi"/>
          <w:sz w:val="22"/>
          <w:szCs w:val="22"/>
          <w:lang w:eastAsia="ja-JP"/>
        </w:rPr>
      </w:pPr>
      <w:r>
        <w:fldChar w:fldCharType="begin"/>
      </w:r>
      <w:r>
        <w:instrText xml:space="preserve"> TOC \h \z \c "Abbildung" </w:instrText>
      </w:r>
      <w:r>
        <w:fldChar w:fldCharType="separate"/>
      </w:r>
      <w:hyperlink r:id="rId13" w:anchor="_Toc103534926" w:history="1">
        <w:r w:rsidR="0032524E" w:rsidRPr="00A94B43">
          <w:rPr>
            <w:rStyle w:val="Hyperlink"/>
          </w:rPr>
          <w:t>Abbildung 1: UML-Klassendiagramm des Observer-Patterns</w:t>
        </w:r>
        <w:r w:rsidR="0032524E">
          <w:rPr>
            <w:webHidden/>
          </w:rPr>
          <w:tab/>
        </w:r>
        <w:r w:rsidR="0032524E">
          <w:rPr>
            <w:webHidden/>
          </w:rPr>
          <w:fldChar w:fldCharType="begin"/>
        </w:r>
        <w:r w:rsidR="0032524E">
          <w:rPr>
            <w:webHidden/>
          </w:rPr>
          <w:instrText xml:space="preserve"> PAGEREF _Toc103534926 \h </w:instrText>
        </w:r>
        <w:r w:rsidR="0032524E">
          <w:rPr>
            <w:webHidden/>
          </w:rPr>
        </w:r>
        <w:r w:rsidR="0032524E">
          <w:rPr>
            <w:webHidden/>
          </w:rPr>
          <w:fldChar w:fldCharType="separate"/>
        </w:r>
        <w:r w:rsidR="0032524E">
          <w:rPr>
            <w:webHidden/>
          </w:rPr>
          <w:t>18</w:t>
        </w:r>
        <w:r w:rsidR="0032524E">
          <w:rPr>
            <w:webHidden/>
          </w:rPr>
          <w:fldChar w:fldCharType="end"/>
        </w:r>
      </w:hyperlink>
    </w:p>
    <w:p w14:paraId="1589632A" w14:textId="77777777" w:rsidR="0032524E" w:rsidRDefault="00D13D84" w:rsidP="00D548FD">
      <w:pPr>
        <w:pStyle w:val="Block"/>
      </w:pPr>
      <w:r>
        <w:rPr>
          <w:b/>
          <w:bCs/>
          <w:noProof/>
        </w:rPr>
        <w:fldChar w:fldCharType="end"/>
      </w:r>
    </w:p>
    <w:p w14:paraId="20EF37CA" w14:textId="78C415E8" w:rsidR="00D548FD" w:rsidRDefault="00D548FD" w:rsidP="00D548FD">
      <w:pPr>
        <w:pStyle w:val="Block"/>
      </w:pPr>
      <w:r>
        <w:br w:type="page"/>
      </w:r>
    </w:p>
    <w:p w14:paraId="3F7C2CA0" w14:textId="77777777" w:rsidR="00FF1092" w:rsidRPr="001A3F49" w:rsidRDefault="006B7054" w:rsidP="006E5597">
      <w:pPr>
        <w:pStyle w:val="berschriftOhneNummer"/>
        <w:spacing w:before="360"/>
      </w:pPr>
      <w:bookmarkStart w:id="3" w:name="_Toc103534886"/>
      <w:r w:rsidRPr="001A3F49">
        <w:lastRenderedPageBreak/>
        <w:t>Abkürzungsverzeic</w:t>
      </w:r>
      <w:r w:rsidR="0082119C" w:rsidRPr="001A3F49">
        <w:t>h</w:t>
      </w:r>
      <w:r w:rsidRPr="001A3F49">
        <w:t>nis</w:t>
      </w:r>
      <w:bookmarkEnd w:id="3"/>
    </w:p>
    <w:bookmarkEnd w:id="1"/>
    <w:p w14:paraId="24BD2CAC" w14:textId="7CB35839" w:rsidR="004B6482" w:rsidRPr="001A3F49" w:rsidRDefault="00385375" w:rsidP="00656C0A">
      <w:pPr>
        <w:pStyle w:val="Block"/>
        <w:tabs>
          <w:tab w:val="left" w:pos="3075"/>
        </w:tabs>
      </w:pPr>
      <w:r w:rsidRPr="001A3F49">
        <w:t>DDD</w:t>
      </w:r>
      <w:r w:rsidR="00EE5DFF" w:rsidRPr="001A3F49">
        <w:tab/>
      </w:r>
      <w:r w:rsidRPr="001A3F49">
        <w:t>Domain Driven Design</w:t>
      </w:r>
    </w:p>
    <w:p w14:paraId="074C7B1F" w14:textId="5867DD8A" w:rsidR="00773F61" w:rsidRPr="001A3F49" w:rsidRDefault="00773F61" w:rsidP="00656C0A">
      <w:pPr>
        <w:pStyle w:val="Block"/>
        <w:tabs>
          <w:tab w:val="left" w:pos="3075"/>
        </w:tabs>
      </w:pPr>
      <w:r w:rsidRPr="001A3F49">
        <w:t>GUI</w:t>
      </w:r>
      <w:r w:rsidRPr="001A3F49">
        <w:tab/>
      </w:r>
      <w:proofErr w:type="spellStart"/>
      <w:r w:rsidRPr="001A3F49">
        <w:t>Graphical</w:t>
      </w:r>
      <w:proofErr w:type="spellEnd"/>
      <w:r w:rsidRPr="001A3F49">
        <w:t xml:space="preserve"> User Interface</w:t>
      </w:r>
    </w:p>
    <w:p w14:paraId="25EA892F" w14:textId="77777777" w:rsidR="00A269A3" w:rsidRDefault="00A269A3" w:rsidP="00656C0A">
      <w:pPr>
        <w:pStyle w:val="Block"/>
        <w:tabs>
          <w:tab w:val="left" w:pos="3075"/>
        </w:tabs>
        <w:rPr>
          <w:lang w:val="en-GB"/>
        </w:rPr>
      </w:pPr>
      <w:r>
        <w:rPr>
          <w:lang w:val="en-GB"/>
        </w:rPr>
        <w:t>DTO</w:t>
      </w:r>
      <w:r>
        <w:rPr>
          <w:lang w:val="en-GB"/>
        </w:rPr>
        <w:tab/>
        <w:t>Data Transfer Object</w:t>
      </w:r>
    </w:p>
    <w:p w14:paraId="137AA176" w14:textId="77777777" w:rsidR="004D51B4" w:rsidRDefault="004D51B4" w:rsidP="00656C0A">
      <w:pPr>
        <w:pStyle w:val="Block"/>
        <w:tabs>
          <w:tab w:val="left" w:pos="3075"/>
        </w:tabs>
        <w:rPr>
          <w:lang w:val="en-GB"/>
        </w:rPr>
      </w:pPr>
      <w:r>
        <w:rPr>
          <w:lang w:val="en-GB"/>
        </w:rPr>
        <w:t>WPF</w:t>
      </w:r>
      <w:r>
        <w:rPr>
          <w:lang w:val="en-GB"/>
        </w:rPr>
        <w:tab/>
        <w:t>Windows Presentation Foundation</w:t>
      </w:r>
    </w:p>
    <w:p w14:paraId="5E7CFDE3" w14:textId="77777777" w:rsidR="004D51B4" w:rsidRDefault="004D51B4" w:rsidP="00656C0A">
      <w:pPr>
        <w:pStyle w:val="Block"/>
        <w:tabs>
          <w:tab w:val="left" w:pos="3075"/>
        </w:tabs>
        <w:rPr>
          <w:lang w:val="en-GB"/>
        </w:rPr>
      </w:pPr>
      <w:r>
        <w:rPr>
          <w:lang w:val="en-GB"/>
        </w:rPr>
        <w:t>API</w:t>
      </w:r>
      <w:r>
        <w:rPr>
          <w:lang w:val="en-GB"/>
        </w:rPr>
        <w:tab/>
      </w:r>
      <w:r w:rsidR="007B1B9F">
        <w:rPr>
          <w:lang w:val="en-GB"/>
        </w:rPr>
        <w:t>application programming interface</w:t>
      </w:r>
    </w:p>
    <w:p w14:paraId="2578D389" w14:textId="5C4DDDA5" w:rsidR="00773F61" w:rsidRPr="00EE5DFF" w:rsidRDefault="00773F61" w:rsidP="00656C0A">
      <w:pPr>
        <w:pStyle w:val="Block"/>
        <w:tabs>
          <w:tab w:val="left" w:pos="3075"/>
        </w:tabs>
        <w:rPr>
          <w:lang w:val="en-GB"/>
        </w:rPr>
        <w:sectPr w:rsidR="00773F61" w:rsidRPr="00EE5DFF" w:rsidSect="005A5EFA">
          <w:footerReference w:type="default" r:id="rId14"/>
          <w:pgSz w:w="11906" w:h="16838" w:code="9"/>
          <w:pgMar w:top="1418" w:right="1418" w:bottom="1134" w:left="1418" w:header="1134" w:footer="709" w:gutter="0"/>
          <w:pgNumType w:fmt="upperRoman" w:start="1"/>
          <w:cols w:space="708"/>
          <w:docGrid w:linePitch="360"/>
        </w:sectPr>
      </w:pPr>
      <w:r>
        <w:rPr>
          <w:lang w:val="en-GB"/>
        </w:rPr>
        <w:t>MVVM</w:t>
      </w:r>
      <w:r>
        <w:rPr>
          <w:lang w:val="en-GB"/>
        </w:rPr>
        <w:tab/>
        <w:t>Model-View-</w:t>
      </w:r>
      <w:proofErr w:type="spellStart"/>
      <w:r>
        <w:rPr>
          <w:lang w:val="en-GB"/>
        </w:rPr>
        <w:t>Viewmodel</w:t>
      </w:r>
      <w:proofErr w:type="spellEnd"/>
    </w:p>
    <w:p w14:paraId="1F0EEA2D" w14:textId="4C814582" w:rsidR="00F066F1" w:rsidRDefault="003E32EB" w:rsidP="007A3B78">
      <w:pPr>
        <w:pStyle w:val="berschrift1"/>
        <w:spacing w:before="360" w:line="276" w:lineRule="auto"/>
      </w:pPr>
      <w:bookmarkStart w:id="4" w:name="_Ref64276177"/>
      <w:bookmarkStart w:id="5" w:name="_Ref64276186"/>
      <w:bookmarkStart w:id="6" w:name="_Ref64276190"/>
      <w:bookmarkStart w:id="7" w:name="_Toc103534887"/>
      <w:r>
        <w:lastRenderedPageBreak/>
        <w:t>Domain Driven Design</w:t>
      </w:r>
      <w:bookmarkEnd w:id="4"/>
      <w:bookmarkEnd w:id="5"/>
      <w:bookmarkEnd w:id="6"/>
      <w:bookmarkEnd w:id="7"/>
    </w:p>
    <w:p w14:paraId="49BDB464" w14:textId="47057423" w:rsidR="00846B3B" w:rsidRDefault="003E32EB" w:rsidP="00846B3B">
      <w:pPr>
        <w:pStyle w:val="berschrift2"/>
      </w:pPr>
      <w:bookmarkStart w:id="8" w:name="_Toc103534888"/>
      <w:r>
        <w:t xml:space="preserve">Analyse der </w:t>
      </w:r>
      <w:proofErr w:type="spellStart"/>
      <w:r>
        <w:t>Ubiq</w:t>
      </w:r>
      <w:r w:rsidR="00773F61">
        <w:t>ui</w:t>
      </w:r>
      <w:r>
        <w:t>tous</w:t>
      </w:r>
      <w:proofErr w:type="spellEnd"/>
      <w:r>
        <w:t xml:space="preserve"> Language</w:t>
      </w:r>
      <w:bookmarkEnd w:id="8"/>
    </w:p>
    <w:p w14:paraId="4AB07316" w14:textId="5AC9AC31" w:rsidR="00111F08" w:rsidRDefault="00111F08" w:rsidP="00111F08">
      <w:pPr>
        <w:pStyle w:val="Block"/>
      </w:pPr>
      <w:r>
        <w:t xml:space="preserve">Die </w:t>
      </w:r>
      <w:proofErr w:type="spellStart"/>
      <w:r>
        <w:t>Ubiq</w:t>
      </w:r>
      <w:r w:rsidR="00773F61">
        <w:t>ui</w:t>
      </w:r>
      <w:r>
        <w:t>tous</w:t>
      </w:r>
      <w:proofErr w:type="spellEnd"/>
      <w:r>
        <w:t xml:space="preserve"> Language ist Bezeichnung für die Fachsprache, welche bei der Softwareentwicklung dazu verwendet wird, um sich über die Domäne zu verständigen und diese zu konkretisieren. Sie wird sowohl von den Softwareentwicklern als auch von den </w:t>
      </w:r>
      <w:r w:rsidR="00084F70">
        <w:t>Domänenexperten gesprochen.</w:t>
      </w:r>
    </w:p>
    <w:p w14:paraId="19B69667" w14:textId="3E76115A" w:rsidR="00111F08" w:rsidRDefault="00084F70" w:rsidP="00111F08">
      <w:pPr>
        <w:pStyle w:val="Block"/>
      </w:pPr>
      <w:r>
        <w:t xml:space="preserve">Innerhalb des Kucoin Desktop Interface gibt es die </w:t>
      </w:r>
      <w:r w:rsidR="003A6AA0">
        <w:t>Fachd</w:t>
      </w:r>
      <w:r>
        <w:t xml:space="preserve">omäne der Kryptowährungen. Diese </w:t>
      </w:r>
      <w:r w:rsidR="003A6AA0">
        <w:t>u</w:t>
      </w:r>
      <w:r>
        <w:t xml:space="preserve">mfasst dabei jedoch nicht viele Fachbegriffe, da die Komplexität der </w:t>
      </w:r>
      <w:r w:rsidR="003A6AA0">
        <w:t xml:space="preserve">Domäne </w:t>
      </w:r>
      <w:r w:rsidR="00A94AB6">
        <w:t>recht gering ist.</w:t>
      </w:r>
    </w:p>
    <w:p w14:paraId="5D7D699E" w14:textId="7036B665" w:rsidR="00523F87" w:rsidRDefault="00A94AB6" w:rsidP="00111F08">
      <w:pPr>
        <w:pStyle w:val="Block"/>
      </w:pPr>
      <w:r>
        <w:t xml:space="preserve">Der </w:t>
      </w:r>
      <w:r w:rsidR="00C86532">
        <w:t>z</w:t>
      </w:r>
      <w:r>
        <w:t>entrale Begriff hierbei ist der Exchange (dt.</w:t>
      </w:r>
      <w:r w:rsidR="00500385">
        <w:t xml:space="preserve"> Austausch, in der Finanzwelt auch Börse). Bei Kryptowährungen werden zwei Dinge als Exchange bezeichnet, einmal </w:t>
      </w:r>
      <w:r w:rsidR="00523F87">
        <w:t>Handelsplattformen wie Kucoin und zum anderen die Wechselkurse der Kryptowährungen selbst, da diese Aufgrund der fehlenden Zentralität eigene Ökosysteme und damit Börsen bilden. Im Projekt wird der Begriff Exchange für den Wechselkurs zwischen zwei Kryptowährungen verwendet. Ein Exchange</w:t>
      </w:r>
      <w:r w:rsidR="00DE3501">
        <w:t xml:space="preserve"> besitzt dabei</w:t>
      </w:r>
      <w:r w:rsidR="00154F1B">
        <w:t xml:space="preserve"> ein Symbol, </w:t>
      </w:r>
      <w:r w:rsidR="00350824">
        <w:t>sowie einen Verlauf.</w:t>
      </w:r>
    </w:p>
    <w:p w14:paraId="20635641" w14:textId="63AE3A0E" w:rsidR="00350824" w:rsidRDefault="00350824" w:rsidP="00111F08">
      <w:pPr>
        <w:pStyle w:val="Block"/>
      </w:pPr>
      <w:r>
        <w:t>Das Symbol, dient als Identifizierung</w:t>
      </w:r>
      <w:r w:rsidR="00D16F98">
        <w:t xml:space="preserve"> eines bestimmten Wechselkurses und besteht aus den Abkürzungen zweier Kryptowährungen</w:t>
      </w:r>
      <w:r w:rsidR="005A00D7">
        <w:t>,</w:t>
      </w:r>
      <w:r w:rsidR="00896A9D">
        <w:t xml:space="preserve"> einer Basis</w:t>
      </w:r>
      <w:r w:rsidR="005A00D7">
        <w:t>w</w:t>
      </w:r>
      <w:r w:rsidR="00896A9D">
        <w:t>ährung</w:t>
      </w:r>
      <w:r w:rsidR="005A00D7">
        <w:t>,</w:t>
      </w:r>
      <w:r w:rsidR="00896A9D">
        <w:t xml:space="preserve"> in welcher der Preis angegeben wird und einer </w:t>
      </w:r>
      <w:r w:rsidR="005A00D7">
        <w:t>Fremdwährung, welche auf der Börse „</w:t>
      </w:r>
      <w:proofErr w:type="spellStart"/>
      <w:r w:rsidR="005A00D7">
        <w:t>ge</w:t>
      </w:r>
      <w:proofErr w:type="spellEnd"/>
      <w:r w:rsidR="005A00D7">
        <w:t>- und verkauft“ werden kann.</w:t>
      </w:r>
    </w:p>
    <w:p w14:paraId="25EB92B3" w14:textId="2BDCFC8F" w:rsidR="00D16F98" w:rsidRDefault="00D16F98" w:rsidP="008C53A9">
      <w:pPr>
        <w:pStyle w:val="Block"/>
        <w:jc w:val="left"/>
      </w:pPr>
      <w:r>
        <w:t xml:space="preserve">Der Kursverlauf wird durch sog. </w:t>
      </w:r>
      <w:proofErr w:type="spellStart"/>
      <w:r>
        <w:t>Candles</w:t>
      </w:r>
      <w:proofErr w:type="spellEnd"/>
      <w:r>
        <w:t xml:space="preserve"> (Kerzen) dargestellt, welche </w:t>
      </w:r>
      <w:r w:rsidR="00DA7A76">
        <w:t>den Kurs in bestimmte</w:t>
      </w:r>
      <w:r w:rsidR="006E0023">
        <w:t>n</w:t>
      </w:r>
      <w:r w:rsidR="00A672FF">
        <w:t>,</w:t>
      </w:r>
      <w:r w:rsidR="006E0023">
        <w:t xml:space="preserve"> regelmäßigen</w:t>
      </w:r>
      <w:r w:rsidR="00DA7A76">
        <w:t xml:space="preserve"> Zeitabstände</w:t>
      </w:r>
      <w:r w:rsidR="006E0023">
        <w:t>n</w:t>
      </w:r>
      <w:r w:rsidR="00D30F1D">
        <w:t xml:space="preserve"> darstellen. Eine Candle besteht hierbei aus den folgenden Werten:</w:t>
      </w:r>
    </w:p>
    <w:p w14:paraId="57D1C09B" w14:textId="46FFF543" w:rsidR="00D30F1D" w:rsidRDefault="005A00D7" w:rsidP="00D30F1D">
      <w:pPr>
        <w:pStyle w:val="Block"/>
        <w:numPr>
          <w:ilvl w:val="0"/>
          <w:numId w:val="26"/>
        </w:numPr>
      </w:pPr>
      <w:proofErr w:type="spellStart"/>
      <w:r>
        <w:t>Opentime</w:t>
      </w:r>
      <w:proofErr w:type="spellEnd"/>
      <w:r>
        <w:t>/</w:t>
      </w:r>
      <w:proofErr w:type="spellStart"/>
      <w:r>
        <w:t>Timestamp</w:t>
      </w:r>
      <w:proofErr w:type="spellEnd"/>
      <w:r w:rsidR="00896A9D">
        <w:t>: markiert den Anfang des Intervalls</w:t>
      </w:r>
    </w:p>
    <w:p w14:paraId="3EB8891A" w14:textId="7F735B45" w:rsidR="00896A9D" w:rsidRDefault="00896A9D" w:rsidP="00D30F1D">
      <w:pPr>
        <w:pStyle w:val="Block"/>
        <w:numPr>
          <w:ilvl w:val="0"/>
          <w:numId w:val="26"/>
        </w:numPr>
      </w:pPr>
      <w:r>
        <w:t>Open: Eröffnungspreis des Intervalls</w:t>
      </w:r>
    </w:p>
    <w:p w14:paraId="078158A3" w14:textId="3CC366DB" w:rsidR="00896A9D" w:rsidRDefault="00896A9D" w:rsidP="00D30F1D">
      <w:pPr>
        <w:pStyle w:val="Block"/>
        <w:numPr>
          <w:ilvl w:val="0"/>
          <w:numId w:val="26"/>
        </w:numPr>
      </w:pPr>
      <w:r>
        <w:t>Close: Schlusspreis des Intervalls</w:t>
      </w:r>
    </w:p>
    <w:p w14:paraId="2F4DA34C" w14:textId="04991F32" w:rsidR="00896A9D" w:rsidRDefault="00896A9D" w:rsidP="00D30F1D">
      <w:pPr>
        <w:pStyle w:val="Block"/>
        <w:numPr>
          <w:ilvl w:val="0"/>
          <w:numId w:val="26"/>
        </w:numPr>
      </w:pPr>
      <w:r>
        <w:t>High: höchster Preis des Wechselkurses innerhalb des Intervalls</w:t>
      </w:r>
    </w:p>
    <w:p w14:paraId="52351CD4" w14:textId="395A57C8" w:rsidR="00896A9D" w:rsidRDefault="00896A9D" w:rsidP="00D30F1D">
      <w:pPr>
        <w:pStyle w:val="Block"/>
        <w:numPr>
          <w:ilvl w:val="0"/>
          <w:numId w:val="26"/>
        </w:numPr>
      </w:pPr>
      <w:r>
        <w:t>Low: niedrigster Preis des Wechselkurses innerhalb des Intervalls</w:t>
      </w:r>
    </w:p>
    <w:p w14:paraId="59E67031" w14:textId="53F93286" w:rsidR="00747533" w:rsidRDefault="00747533" w:rsidP="00747533">
      <w:pPr>
        <w:pStyle w:val="Block"/>
        <w:numPr>
          <w:ilvl w:val="0"/>
          <w:numId w:val="26"/>
        </w:numPr>
      </w:pPr>
      <w:r>
        <w:t xml:space="preserve">Base </w:t>
      </w:r>
      <w:proofErr w:type="spellStart"/>
      <w:r>
        <w:t>volume</w:t>
      </w:r>
      <w:proofErr w:type="spellEnd"/>
      <w:r>
        <w:t>: der insgesamt gehandelte Wert, gemessen in der Basiswährung</w:t>
      </w:r>
    </w:p>
    <w:p w14:paraId="10F129DE" w14:textId="24C7141A" w:rsidR="00896A9D" w:rsidRDefault="005A00D7" w:rsidP="00D30F1D">
      <w:pPr>
        <w:pStyle w:val="Block"/>
        <w:numPr>
          <w:ilvl w:val="0"/>
          <w:numId w:val="26"/>
        </w:numPr>
      </w:pPr>
      <w:proofErr w:type="spellStart"/>
      <w:r>
        <w:lastRenderedPageBreak/>
        <w:t>Foreign</w:t>
      </w:r>
      <w:proofErr w:type="spellEnd"/>
      <w:r>
        <w:t xml:space="preserve"> </w:t>
      </w:r>
      <w:proofErr w:type="spellStart"/>
      <w:r>
        <w:t>volume</w:t>
      </w:r>
      <w:proofErr w:type="spellEnd"/>
      <w:r w:rsidR="00896A9D">
        <w:t xml:space="preserve">: </w:t>
      </w:r>
      <w:r>
        <w:t>der insgesamt gehandelte Wert, gemessen in der Fremdwährung</w:t>
      </w:r>
    </w:p>
    <w:p w14:paraId="045AE5FE" w14:textId="2BDB726C" w:rsidR="00EC493A" w:rsidRDefault="00EC493A" w:rsidP="00EC493A">
      <w:pPr>
        <w:pStyle w:val="Block"/>
      </w:pPr>
      <w:r>
        <w:t xml:space="preserve">Des Weiteren kann ein Nutzer der Applikation ein Aktualisierungsintervall </w:t>
      </w:r>
      <w:r w:rsidR="00CE042C">
        <w:t xml:space="preserve">für die geöffneten </w:t>
      </w:r>
      <w:r w:rsidR="00C75087">
        <w:t>Wechselkurse auswählen</w:t>
      </w:r>
      <w:r w:rsidR="001F411B">
        <w:t xml:space="preserve">, oder die automatische Aktualisierung deaktivieren. Das Aktivierungsintervall wird als </w:t>
      </w:r>
      <w:proofErr w:type="spellStart"/>
      <w:r w:rsidR="001F411B">
        <w:t>Updateinterval</w:t>
      </w:r>
      <w:proofErr w:type="spellEnd"/>
      <w:r w:rsidR="001F411B">
        <w:t xml:space="preserve"> bezeichnet.</w:t>
      </w:r>
    </w:p>
    <w:p w14:paraId="5339BC2B" w14:textId="37D2E949" w:rsidR="003F6B75" w:rsidRPr="003F6B75" w:rsidRDefault="003E32EB" w:rsidP="003F6B75">
      <w:pPr>
        <w:pStyle w:val="berschrift2"/>
      </w:pPr>
      <w:bookmarkStart w:id="9" w:name="_Ref103412760"/>
      <w:bookmarkStart w:id="10" w:name="_Toc103534889"/>
      <w:r>
        <w:t>Analyse und Begründung der Verwendeten Muster</w:t>
      </w:r>
      <w:bookmarkEnd w:id="9"/>
      <w:bookmarkEnd w:id="10"/>
    </w:p>
    <w:p w14:paraId="4289FDAA" w14:textId="548C6405" w:rsidR="00DA57DE" w:rsidRDefault="00747533" w:rsidP="00747533">
      <w:pPr>
        <w:pStyle w:val="berschrift3"/>
      </w:pPr>
      <w:bookmarkStart w:id="11" w:name="_Toc103534890"/>
      <w:r>
        <w:t>Value Objects</w:t>
      </w:r>
      <w:bookmarkEnd w:id="11"/>
    </w:p>
    <w:p w14:paraId="28E5EA5C" w14:textId="26094799" w:rsidR="00C113DD" w:rsidRDefault="00C113DD" w:rsidP="00C113DD">
      <w:pPr>
        <w:pStyle w:val="Block"/>
      </w:pPr>
      <w:r>
        <w:t xml:space="preserve">Ein Value </w:t>
      </w:r>
      <w:proofErr w:type="spellStart"/>
      <w:r>
        <w:t>Object</w:t>
      </w:r>
      <w:proofErr w:type="spellEnd"/>
      <w:r>
        <w:t xml:space="preserve"> stellt einen festen und nicht </w:t>
      </w:r>
      <w:r w:rsidR="00A94496">
        <w:t xml:space="preserve">veränderbaren </w:t>
      </w:r>
      <w:r w:rsidR="002E3985">
        <w:t xml:space="preserve">Wert dar. Sie werden rein über ihre Werte miteinander verglichen und besitzen kein </w:t>
      </w:r>
      <w:r w:rsidR="00437E7E">
        <w:t>I</w:t>
      </w:r>
      <w:r w:rsidR="00C61127">
        <w:t>D</w:t>
      </w:r>
      <w:r w:rsidR="00437E7E">
        <w:t xml:space="preserve"> als Vergleichseigenschaft.</w:t>
      </w:r>
      <w:r w:rsidR="004C24EB">
        <w:t xml:space="preserve"> Value </w:t>
      </w:r>
      <w:proofErr w:type="spellStart"/>
      <w:r w:rsidR="004C24EB">
        <w:t>objects</w:t>
      </w:r>
      <w:proofErr w:type="spellEnd"/>
      <w:r w:rsidR="004C24EB">
        <w:t xml:space="preserve"> werden im Projekt durch </w:t>
      </w:r>
      <w:proofErr w:type="spellStart"/>
      <w:r w:rsidR="004C24EB">
        <w:t>records</w:t>
      </w:r>
      <w:proofErr w:type="spellEnd"/>
      <w:r w:rsidR="004C24EB">
        <w:t xml:space="preserve"> umgesetzt, welche automatisch sicherstellen, dass zur Erstellung eines Value Objects stets eine neue Instanz erzeugt werden muss.</w:t>
      </w:r>
    </w:p>
    <w:p w14:paraId="4D0C7F8A" w14:textId="2474CDDF" w:rsidR="004C24EB" w:rsidRDefault="004C24EB" w:rsidP="00C113DD">
      <w:pPr>
        <w:pStyle w:val="Block"/>
      </w:pPr>
      <w:r>
        <w:t>Innerhalb der Domäne gibt es die folgenden</w:t>
      </w:r>
      <w:r w:rsidR="0001004E">
        <w:t xml:space="preserve"> Value Objects, welche sich </w:t>
      </w:r>
      <w:r w:rsidR="00CE0B08">
        <w:t xml:space="preserve">zum Teil schon </w:t>
      </w:r>
      <w:r w:rsidR="0001004E">
        <w:t>aus den</w:t>
      </w:r>
      <w:r w:rsidR="00CE0B08">
        <w:t>,</w:t>
      </w:r>
      <w:r w:rsidR="0001004E">
        <w:t xml:space="preserve"> zuvor </w:t>
      </w:r>
      <w:r w:rsidR="007A2F34">
        <w:t>genannten Domänen Begriffen</w:t>
      </w:r>
      <w:r w:rsidR="00CE0B08">
        <w:t>,</w:t>
      </w:r>
      <w:r w:rsidR="007A2F34">
        <w:t xml:space="preserve"> ergeben:</w:t>
      </w:r>
    </w:p>
    <w:p w14:paraId="58E3E6DA" w14:textId="1B1C5807" w:rsidR="007A2F34" w:rsidRDefault="00414166" w:rsidP="007A2F34">
      <w:pPr>
        <w:pStyle w:val="Block"/>
        <w:numPr>
          <w:ilvl w:val="0"/>
          <w:numId w:val="27"/>
        </w:numPr>
      </w:pPr>
      <w:proofErr w:type="spellStart"/>
      <w:r>
        <w:t>ExchangeSymbol</w:t>
      </w:r>
      <w:proofErr w:type="spellEnd"/>
      <w:r w:rsidR="001F411B">
        <w:t>: Besteht aus dem eigentlichen Symbol des Wechselkurses, sowie den Abkürzungen der beiden Kryptowährungen</w:t>
      </w:r>
      <w:r w:rsidR="0021716B">
        <w:t xml:space="preserve"> des Wechselkurses</w:t>
      </w:r>
      <w:r w:rsidR="001F411B">
        <w:t>.</w:t>
      </w:r>
      <w:r w:rsidR="0021716B">
        <w:t xml:space="preserve"> Dabei darf das Symbol nicht leer sein und muss einem bestimmten Regulären Ausdruck entsprechen, die Abkürzungen ergeben sich dann aus dem Symbol selbst, sofern dieses dem Regulären Ausdruck entspricht.</w:t>
      </w:r>
    </w:p>
    <w:p w14:paraId="53A48231" w14:textId="3248F823" w:rsidR="00414166" w:rsidRDefault="00444309" w:rsidP="007A2F34">
      <w:pPr>
        <w:pStyle w:val="Block"/>
        <w:numPr>
          <w:ilvl w:val="0"/>
          <w:numId w:val="27"/>
        </w:numPr>
      </w:pPr>
      <w:r>
        <w:t>Candle</w:t>
      </w:r>
      <w:r w:rsidR="001F411B">
        <w:t>: Stellt eine einzelne Candle aus der Domäne dar und dient damit als Werte</w:t>
      </w:r>
      <w:r w:rsidR="007E596D">
        <w:t>-Tupel</w:t>
      </w:r>
      <w:r w:rsidR="001F411B">
        <w:t xml:space="preserve"> für die </w:t>
      </w:r>
      <w:r w:rsidR="007E596D">
        <w:t xml:space="preserve">einzelnen Werte des Kursverlaufs. Dabei dürfen die einzelnen numerischen Werte, also Open, Close, High, Low, </w:t>
      </w:r>
      <w:proofErr w:type="spellStart"/>
      <w:r w:rsidR="007E596D">
        <w:t>BaseVolume</w:t>
      </w:r>
      <w:proofErr w:type="spellEnd"/>
      <w:r w:rsidR="007E596D">
        <w:t xml:space="preserve"> und </w:t>
      </w:r>
      <w:proofErr w:type="spellStart"/>
      <w:r w:rsidR="007E596D">
        <w:t>ForeignVolume</w:t>
      </w:r>
      <w:proofErr w:type="spellEnd"/>
      <w:r w:rsidR="007E596D">
        <w:t xml:space="preserve"> nicht negativ sein.</w:t>
      </w:r>
    </w:p>
    <w:p w14:paraId="34641415" w14:textId="083D9F07" w:rsidR="007E596D" w:rsidRDefault="007E596D" w:rsidP="007A2F34">
      <w:pPr>
        <w:pStyle w:val="Block"/>
        <w:numPr>
          <w:ilvl w:val="0"/>
          <w:numId w:val="27"/>
        </w:numPr>
      </w:pPr>
      <w:proofErr w:type="spellStart"/>
      <w:r>
        <w:t>UpdateInterval</w:t>
      </w:r>
      <w:proofErr w:type="spellEnd"/>
      <w:r>
        <w:t xml:space="preserve">: Stellt das Aktualisierungsintervall für die geöffneten Kurse dar, und besitzt kann nur die Festgelegten </w:t>
      </w:r>
      <w:r w:rsidR="00E449B8">
        <w:t xml:space="preserve">Werte 30 Sekunden, 1, 2, 3, 5, 10, 15 oder 30 Minuten annehmen. Besitzt eine Eigenschaft </w:t>
      </w:r>
      <w:proofErr w:type="spellStart"/>
      <w:r w:rsidR="00E449B8">
        <w:t>Interval</w:t>
      </w:r>
      <w:proofErr w:type="spellEnd"/>
      <w:r w:rsidR="00E449B8">
        <w:t xml:space="preserve">, welche das eigentliche </w:t>
      </w:r>
      <w:proofErr w:type="spellStart"/>
      <w:r w:rsidR="00E449B8">
        <w:t>Interval</w:t>
      </w:r>
      <w:proofErr w:type="spellEnd"/>
      <w:r w:rsidR="00E449B8">
        <w:t xml:space="preserve"> durch den </w:t>
      </w:r>
      <w:r w:rsidR="005A63EF">
        <w:t>C</w:t>
      </w:r>
      <w:r w:rsidR="00E449B8">
        <w:t xml:space="preserve"># internen Typ </w:t>
      </w:r>
      <w:proofErr w:type="spellStart"/>
      <w:r w:rsidR="00E449B8">
        <w:t>TimeSpan</w:t>
      </w:r>
      <w:proofErr w:type="spellEnd"/>
      <w:r w:rsidR="00E449B8">
        <w:t xml:space="preserve"> darstellt, sowie eine Name</w:t>
      </w:r>
      <w:r w:rsidR="00A37221">
        <w:t xml:space="preserve"> Eigenschaft</w:t>
      </w:r>
      <w:r w:rsidR="00E449B8">
        <w:t xml:space="preserve">, welche die Instanz </w:t>
      </w:r>
      <w:r w:rsidR="00A37221">
        <w:t>beschreibt.</w:t>
      </w:r>
    </w:p>
    <w:p w14:paraId="3F0A7468" w14:textId="6EB04752" w:rsidR="00CE0B08" w:rsidRDefault="00CE0B08" w:rsidP="007A2F34">
      <w:pPr>
        <w:pStyle w:val="Block"/>
        <w:numPr>
          <w:ilvl w:val="0"/>
          <w:numId w:val="27"/>
        </w:numPr>
      </w:pPr>
      <w:proofErr w:type="spellStart"/>
      <w:r>
        <w:t>ExchangeRequest</w:t>
      </w:r>
      <w:proofErr w:type="spellEnd"/>
      <w:r>
        <w:t xml:space="preserve">: Stellt eine Request für einen Exchange dar und besteht aus einem </w:t>
      </w:r>
      <w:proofErr w:type="spellStart"/>
      <w:r>
        <w:t>ExchangeSymbol</w:t>
      </w:r>
      <w:proofErr w:type="spellEnd"/>
      <w:r>
        <w:t xml:space="preserve"> sowie einem Update Callback, wenn d</w:t>
      </w:r>
      <w:r w:rsidR="002E41A0">
        <w:t>er Verlauf eines Exchange ändert</w:t>
      </w:r>
    </w:p>
    <w:p w14:paraId="168F41CF" w14:textId="77777777" w:rsidR="00080E5D" w:rsidRDefault="00080E5D" w:rsidP="00080E5D">
      <w:pPr>
        <w:pStyle w:val="Block"/>
        <w:ind w:left="360"/>
        <w:sectPr w:rsidR="00080E5D" w:rsidSect="0018695B">
          <w:headerReference w:type="default" r:id="rId15"/>
          <w:pgSz w:w="11906" w:h="16838" w:code="9"/>
          <w:pgMar w:top="1418" w:right="1418" w:bottom="1134" w:left="1418" w:header="709" w:footer="709" w:gutter="0"/>
          <w:cols w:space="708"/>
          <w:docGrid w:linePitch="360"/>
        </w:sectPr>
      </w:pPr>
    </w:p>
    <w:p w14:paraId="075F01B1" w14:textId="3FC2CD79" w:rsidR="003F6B75" w:rsidRDefault="003F6B75" w:rsidP="00927B9C">
      <w:pPr>
        <w:pStyle w:val="berschrift3"/>
        <w:spacing w:before="360"/>
      </w:pPr>
      <w:bookmarkStart w:id="12" w:name="_Toc103534891"/>
      <w:proofErr w:type="spellStart"/>
      <w:r>
        <w:lastRenderedPageBreak/>
        <w:t>Entities</w:t>
      </w:r>
      <w:bookmarkEnd w:id="12"/>
      <w:proofErr w:type="spellEnd"/>
    </w:p>
    <w:p w14:paraId="2F517433" w14:textId="4D42240E" w:rsidR="003F6B75" w:rsidRDefault="003F6B75" w:rsidP="003F6B75">
      <w:pPr>
        <w:pStyle w:val="Block"/>
      </w:pPr>
      <w:proofErr w:type="spellStart"/>
      <w:r>
        <w:t>Entities</w:t>
      </w:r>
      <w:proofErr w:type="spellEnd"/>
      <w:r>
        <w:t xml:space="preserve"> sind im Geg</w:t>
      </w:r>
      <w:r w:rsidR="00420D7A">
        <w:t>e</w:t>
      </w:r>
      <w:r>
        <w:t>nsatz zu Value Objects durch</w:t>
      </w:r>
      <w:r w:rsidR="00A37221">
        <w:t>,</w:t>
      </w:r>
      <w:r>
        <w:t xml:space="preserve"> </w:t>
      </w:r>
      <w:r w:rsidR="00420D7A">
        <w:t>eine Identität unterscheidbare</w:t>
      </w:r>
      <w:r w:rsidR="00A37221">
        <w:t>,</w:t>
      </w:r>
      <w:r w:rsidR="00420D7A">
        <w:t xml:space="preserve"> Objekte. Des Weiteren besitzen </w:t>
      </w:r>
      <w:proofErr w:type="spellStart"/>
      <w:r w:rsidR="00420D7A">
        <w:t>Entities</w:t>
      </w:r>
      <w:proofErr w:type="spellEnd"/>
      <w:r w:rsidR="00420D7A">
        <w:t xml:space="preserve"> einen Lebenszyklus, was bedeutet, dass diese sich über die Zeit hinweg verändern</w:t>
      </w:r>
      <w:r w:rsidR="00A37221">
        <w:t xml:space="preserve"> können</w:t>
      </w:r>
      <w:r w:rsidR="00420D7A">
        <w:t>.</w:t>
      </w:r>
    </w:p>
    <w:p w14:paraId="416B049D" w14:textId="67202362" w:rsidR="00CE042C" w:rsidRDefault="00CE042C" w:rsidP="003F6B75">
      <w:pPr>
        <w:pStyle w:val="Block"/>
      </w:pPr>
      <w:r>
        <w:t>Innerhalb</w:t>
      </w:r>
      <w:r w:rsidR="00A37221">
        <w:t xml:space="preserve"> der Anwendung gibt es nur die Entity Exchange, welche wie in der </w:t>
      </w:r>
      <w:proofErr w:type="spellStart"/>
      <w:r w:rsidR="00A37221">
        <w:t>Ubiq</w:t>
      </w:r>
      <w:r w:rsidR="00773F61">
        <w:t>uit</w:t>
      </w:r>
      <w:r w:rsidR="00A37221">
        <w:t>ous</w:t>
      </w:r>
      <w:proofErr w:type="spellEnd"/>
      <w:r w:rsidR="00A37221">
        <w:t xml:space="preserve"> Language beschrieben ein Symbol, welche als ID dient, sowie </w:t>
      </w:r>
      <w:r w:rsidR="005A63EF">
        <w:t xml:space="preserve">einem </w:t>
      </w:r>
      <w:proofErr w:type="spellStart"/>
      <w:r w:rsidR="00EF0606">
        <w:t>Enum</w:t>
      </w:r>
      <w:proofErr w:type="spellEnd"/>
      <w:r w:rsidR="00EF0606">
        <w:t xml:space="preserve"> </w:t>
      </w:r>
      <w:proofErr w:type="spellStart"/>
      <w:r w:rsidR="005A63EF">
        <w:t>KlineInterval</w:t>
      </w:r>
      <w:proofErr w:type="spellEnd"/>
      <w:r w:rsidR="005A63EF">
        <w:t>, welche</w:t>
      </w:r>
      <w:r w:rsidR="00D14C97">
        <w:t>s</w:t>
      </w:r>
      <w:r w:rsidR="005A63EF">
        <w:t xml:space="preserve"> die </w:t>
      </w:r>
      <w:r w:rsidR="00EF0606">
        <w:t>Interval</w:t>
      </w:r>
      <w:r w:rsidR="00D14C97">
        <w:t xml:space="preserve">ldauer der </w:t>
      </w:r>
      <w:proofErr w:type="spellStart"/>
      <w:r w:rsidR="00D14C97">
        <w:t>Candles</w:t>
      </w:r>
      <w:proofErr w:type="spellEnd"/>
      <w:r w:rsidR="00D14C97">
        <w:t xml:space="preserve"> beschreibt und dem Kursverlauf bestehend aus den eigentlichen </w:t>
      </w:r>
      <w:proofErr w:type="spellStart"/>
      <w:r w:rsidR="00D14C97">
        <w:t>Candles</w:t>
      </w:r>
      <w:proofErr w:type="spellEnd"/>
      <w:r w:rsidR="00D14C97">
        <w:t>.</w:t>
      </w:r>
    </w:p>
    <w:p w14:paraId="2C85C0B8" w14:textId="4568BF06" w:rsidR="00593111" w:rsidRPr="003F6B75" w:rsidRDefault="00593111" w:rsidP="003F6B75">
      <w:pPr>
        <w:pStyle w:val="Block"/>
      </w:pPr>
      <w:proofErr w:type="spellStart"/>
      <w:r>
        <w:t>Exchanges</w:t>
      </w:r>
      <w:proofErr w:type="spellEnd"/>
      <w:r>
        <w:t xml:space="preserve"> können auf zwei varianten betrachtet werden, die erste Variante wäre </w:t>
      </w:r>
      <w:proofErr w:type="spellStart"/>
      <w:r>
        <w:t>Entities</w:t>
      </w:r>
      <w:proofErr w:type="spellEnd"/>
      <w:r>
        <w:t xml:space="preserve"> und die zweite wären Aggregates. Im Projekt wird nun </w:t>
      </w:r>
      <w:r w:rsidR="000A5DD2">
        <w:t>der Exchange als Entity definiert, da sich der Verlauf (</w:t>
      </w:r>
      <w:proofErr w:type="spellStart"/>
      <w:r w:rsidR="000A5DD2">
        <w:t>History</w:t>
      </w:r>
      <w:proofErr w:type="spellEnd"/>
      <w:r w:rsidR="000A5DD2">
        <w:t>) eines Exchange mit der Zeit durch regelmäßige Aktualisierung, sofern nicht vom User deaktiviert, was sich mit einem Lebenszyklus dieser vergleichen lässt.</w:t>
      </w:r>
    </w:p>
    <w:p w14:paraId="2B752861" w14:textId="6A9EF68D" w:rsidR="00444309" w:rsidRDefault="00444309" w:rsidP="00444309">
      <w:pPr>
        <w:pStyle w:val="berschrift3"/>
      </w:pPr>
      <w:bookmarkStart w:id="13" w:name="_Toc103534892"/>
      <w:r>
        <w:t>Aggregates</w:t>
      </w:r>
      <w:bookmarkEnd w:id="13"/>
    </w:p>
    <w:p w14:paraId="6F655CBB" w14:textId="0467097C" w:rsidR="003F6B75" w:rsidRDefault="003F6B75" w:rsidP="003F6B75">
      <w:pPr>
        <w:pStyle w:val="Block"/>
      </w:pPr>
      <w:r>
        <w:t xml:space="preserve">Aggregates sind </w:t>
      </w:r>
      <w:r w:rsidR="00080E5D">
        <w:t xml:space="preserve">eine Gruppierung von Value Objects und </w:t>
      </w:r>
      <w:proofErr w:type="spellStart"/>
      <w:r w:rsidR="00080E5D">
        <w:t>Entities</w:t>
      </w:r>
      <w:proofErr w:type="spellEnd"/>
      <w:r w:rsidR="00593111">
        <w:t xml:space="preserve">. Sie fassen diese zu einer gemeinsam verwalteten Einheit zusammen, um die Komplexität dieser </w:t>
      </w:r>
      <w:r w:rsidR="000A5DD2">
        <w:t>zu reduzieren.</w:t>
      </w:r>
    </w:p>
    <w:p w14:paraId="7FE398C2" w14:textId="1A56A29A" w:rsidR="000A5DD2" w:rsidRDefault="000A5DD2" w:rsidP="003F6B75">
      <w:pPr>
        <w:pStyle w:val="Block"/>
      </w:pPr>
      <w:r>
        <w:t xml:space="preserve">Innerhalb des Projekts gibt es </w:t>
      </w:r>
      <w:r w:rsidR="00960555">
        <w:t xml:space="preserve">nur die </w:t>
      </w:r>
      <w:proofErr w:type="spellStart"/>
      <w:r w:rsidR="00960555">
        <w:t>ExchangeHistory</w:t>
      </w:r>
      <w:proofErr w:type="spellEnd"/>
      <w:r w:rsidR="00960555">
        <w:t xml:space="preserve">, welche eine Zusammenfassung von </w:t>
      </w:r>
      <w:proofErr w:type="spellStart"/>
      <w:r w:rsidR="00960555">
        <w:t>Candles</w:t>
      </w:r>
      <w:proofErr w:type="spellEnd"/>
      <w:r w:rsidR="00960555">
        <w:t xml:space="preserve"> in Kombination mit einem </w:t>
      </w:r>
      <w:proofErr w:type="spellStart"/>
      <w:r w:rsidR="00960555">
        <w:t>KlineInterval</w:t>
      </w:r>
      <w:proofErr w:type="spellEnd"/>
      <w:r w:rsidR="00960555">
        <w:t xml:space="preserve"> darstellt</w:t>
      </w:r>
      <w:r w:rsidR="007730A1">
        <w:t>. Dadurch werden diese direkt mit einem entsprechenden Intervall verknüpft, was die Handhabung dieser Einheit erleichtert.</w:t>
      </w:r>
    </w:p>
    <w:p w14:paraId="08A8BEB9" w14:textId="72E8C2F6" w:rsidR="007730A1" w:rsidRDefault="007730A1" w:rsidP="007730A1">
      <w:pPr>
        <w:pStyle w:val="berschrift3"/>
      </w:pPr>
      <w:bookmarkStart w:id="14" w:name="_Toc103534893"/>
      <w:proofErr w:type="spellStart"/>
      <w:r>
        <w:t>Repositories</w:t>
      </w:r>
      <w:bookmarkEnd w:id="14"/>
      <w:proofErr w:type="spellEnd"/>
    </w:p>
    <w:p w14:paraId="668C5312" w14:textId="32B4FEA6" w:rsidR="007730A1" w:rsidRDefault="007730A1" w:rsidP="007730A1">
      <w:pPr>
        <w:pStyle w:val="Block"/>
      </w:pPr>
      <w:proofErr w:type="spellStart"/>
      <w:r>
        <w:t>Repositories</w:t>
      </w:r>
      <w:proofErr w:type="spellEnd"/>
      <w:r>
        <w:t xml:space="preserve"> schirmen die Domäne vom Datenmodell ab und stellen eine Schnittstelle zwischen den </w:t>
      </w:r>
      <w:r w:rsidR="00BD5501">
        <w:t>beiden Teilen dar. Sie bieten Methoden zur Verwaltung von und Interaktion mit den Datenobjekten, Entitäten und Aggregaten der Domäne im Speichermodell an.</w:t>
      </w:r>
    </w:p>
    <w:p w14:paraId="73B5DEBE" w14:textId="27ECA3AA" w:rsidR="00927B9C" w:rsidRDefault="00BD5501" w:rsidP="007730A1">
      <w:pPr>
        <w:pStyle w:val="Block"/>
      </w:pPr>
      <w:r>
        <w:t xml:space="preserve">Innerhalb der Applikation </w:t>
      </w:r>
      <w:r w:rsidR="00C10685">
        <w:t xml:space="preserve">lässt sich das </w:t>
      </w:r>
      <w:proofErr w:type="spellStart"/>
      <w:r w:rsidR="00C10685">
        <w:t>IExchangeRepository</w:t>
      </w:r>
      <w:proofErr w:type="spellEnd"/>
      <w:r w:rsidR="00C10685">
        <w:t xml:space="preserve"> identifizieren. Dieses besteht aus Methodenhüllen zur Verwaltung von </w:t>
      </w:r>
      <w:proofErr w:type="spellStart"/>
      <w:r w:rsidR="00C10685">
        <w:t>Exchanges</w:t>
      </w:r>
      <w:proofErr w:type="spellEnd"/>
      <w:r w:rsidR="00C10685">
        <w:t xml:space="preserve"> und ermöglicht das asynchrone Erhalten und Löschen von </w:t>
      </w:r>
      <w:proofErr w:type="spellStart"/>
      <w:r w:rsidR="00C10685">
        <w:t>Exchanges</w:t>
      </w:r>
      <w:proofErr w:type="spellEnd"/>
      <w:r w:rsidR="00C10685">
        <w:t xml:space="preserve">. </w:t>
      </w:r>
      <w:r w:rsidR="00E85605">
        <w:t>Dieses Verschleiern</w:t>
      </w:r>
      <w:r w:rsidR="00C10685">
        <w:t xml:space="preserve"> dann die Verwendung der Kucoin API, auch ist es dadurch möglich</w:t>
      </w:r>
      <w:r w:rsidR="00370EBF">
        <w:t xml:space="preserve"> die Kucoin API </w:t>
      </w:r>
      <w:r w:rsidR="00370EBF">
        <w:lastRenderedPageBreak/>
        <w:t xml:space="preserve">beispielsweise durch eine andere zu ersetzen, ohne dass eine Anpassung der Codestellen, welche darauf zugreifen </w:t>
      </w:r>
      <w:r w:rsidR="00927B9C">
        <w:t>notwendig</w:t>
      </w:r>
      <w:r w:rsidR="00370EBF">
        <w:t xml:space="preserve"> ist.</w:t>
      </w:r>
    </w:p>
    <w:p w14:paraId="58E76F68" w14:textId="04743A45" w:rsidR="008C67F0" w:rsidRDefault="00010F02" w:rsidP="00927B9C">
      <w:pPr>
        <w:pStyle w:val="berschrift1"/>
      </w:pPr>
      <w:bookmarkStart w:id="15" w:name="_Toc103534894"/>
      <w:r>
        <w:t>Clean Architecture</w:t>
      </w:r>
      <w:bookmarkEnd w:id="15"/>
    </w:p>
    <w:p w14:paraId="27FACFA3" w14:textId="77777777" w:rsidR="00772CEC" w:rsidRDefault="003537FF" w:rsidP="00772CEC">
      <w:pPr>
        <w:pStyle w:val="Block"/>
      </w:pPr>
      <w:r>
        <w:t>Innerhalb des Kucoin Desktop Clients ist die Clean Architekt in die folgenden Ebenen unterteilt:</w:t>
      </w:r>
    </w:p>
    <w:p w14:paraId="5BFC6C31" w14:textId="77777777" w:rsidR="00772CEC" w:rsidRDefault="00772CEC" w:rsidP="00772CEC">
      <w:pPr>
        <w:pStyle w:val="Block"/>
        <w:numPr>
          <w:ilvl w:val="0"/>
          <w:numId w:val="28"/>
        </w:numPr>
      </w:pPr>
      <w:r>
        <w:t>Domain-Schicht</w:t>
      </w:r>
    </w:p>
    <w:p w14:paraId="04C471D6" w14:textId="77777777" w:rsidR="00772CEC" w:rsidRDefault="00772CEC" w:rsidP="00772CEC">
      <w:pPr>
        <w:pStyle w:val="Block"/>
        <w:numPr>
          <w:ilvl w:val="0"/>
          <w:numId w:val="28"/>
        </w:numPr>
      </w:pPr>
      <w:proofErr w:type="spellStart"/>
      <w:r>
        <w:t>Application</w:t>
      </w:r>
      <w:proofErr w:type="spellEnd"/>
      <w:r>
        <w:t>-Schicht</w:t>
      </w:r>
    </w:p>
    <w:p w14:paraId="79EC1B1E" w14:textId="7094D749" w:rsidR="003537FF" w:rsidRDefault="00772CEC" w:rsidP="003537FF">
      <w:pPr>
        <w:pStyle w:val="Block"/>
        <w:numPr>
          <w:ilvl w:val="0"/>
          <w:numId w:val="28"/>
        </w:numPr>
      </w:pPr>
      <w:r>
        <w:t>Adapter-Schicht</w:t>
      </w:r>
    </w:p>
    <w:p w14:paraId="54B7DBCC" w14:textId="68E4F19F" w:rsidR="003537FF" w:rsidRDefault="00772CEC" w:rsidP="003537FF">
      <w:pPr>
        <w:pStyle w:val="Block"/>
        <w:numPr>
          <w:ilvl w:val="0"/>
          <w:numId w:val="28"/>
        </w:numPr>
      </w:pPr>
      <w:r>
        <w:t>Plugin-Schicht</w:t>
      </w:r>
    </w:p>
    <w:p w14:paraId="32164B16" w14:textId="7F6ECAD5" w:rsidR="00FD10BC" w:rsidRDefault="00FD10BC" w:rsidP="00FD10BC">
      <w:pPr>
        <w:pStyle w:val="Block"/>
      </w:pPr>
      <w:r>
        <w:t xml:space="preserve">Diese sind in der oben dargestellten Reihenfolge aufgebaut und </w:t>
      </w:r>
    </w:p>
    <w:p w14:paraId="16B255AD" w14:textId="7D18B63D" w:rsidR="00772CEC" w:rsidRDefault="00772CEC" w:rsidP="00772CEC">
      <w:pPr>
        <w:pStyle w:val="berschrift2"/>
      </w:pPr>
      <w:bookmarkStart w:id="16" w:name="_Toc103534895"/>
      <w:r>
        <w:t>Domain-Schicht</w:t>
      </w:r>
      <w:bookmarkEnd w:id="16"/>
    </w:p>
    <w:p w14:paraId="38144E80" w14:textId="1889020A" w:rsidR="00772CEC" w:rsidRDefault="00772CEC" w:rsidP="00772CEC">
      <w:pPr>
        <w:pStyle w:val="Block"/>
      </w:pPr>
      <w:r>
        <w:t xml:space="preserve">Die Domain Schicht enthält die </w:t>
      </w:r>
      <w:r w:rsidR="00E85605">
        <w:t>fachlichen</w:t>
      </w:r>
      <w:r>
        <w:t xml:space="preserve"> Regeln</w:t>
      </w:r>
      <w:r w:rsidR="00E85605">
        <w:t>, welche innerhalb des Projektes gelten.</w:t>
      </w:r>
    </w:p>
    <w:p w14:paraId="70BAEBB2" w14:textId="7162B254" w:rsidR="00D874BD" w:rsidRPr="00772CEC" w:rsidRDefault="00E85605" w:rsidP="00772CEC">
      <w:pPr>
        <w:pStyle w:val="Block"/>
      </w:pPr>
      <w:r>
        <w:t xml:space="preserve">Innerhalb des Projektes sind das </w:t>
      </w:r>
      <w:r w:rsidR="00D874BD">
        <w:t xml:space="preserve">die in Kapitel </w:t>
      </w:r>
      <w:r w:rsidR="00D874BD">
        <w:fldChar w:fldCharType="begin"/>
      </w:r>
      <w:r w:rsidR="00D874BD">
        <w:instrText xml:space="preserve"> REF _Ref103412760 \r \h </w:instrText>
      </w:r>
      <w:r w:rsidR="00D874BD">
        <w:fldChar w:fldCharType="separate"/>
      </w:r>
      <w:r w:rsidR="00D874BD">
        <w:t>1.2</w:t>
      </w:r>
      <w:r w:rsidR="00D874BD">
        <w:fldChar w:fldCharType="end"/>
      </w:r>
      <w:r w:rsidR="00D874BD">
        <w:t xml:space="preserve"> vorgestellten Objekte, sowie die, bei den Value Objects vorhandenen </w:t>
      </w:r>
      <w:proofErr w:type="spellStart"/>
      <w:r w:rsidR="00D874BD">
        <w:t>Factories</w:t>
      </w:r>
      <w:proofErr w:type="spellEnd"/>
      <w:r w:rsidR="00D874BD">
        <w:t>.</w:t>
      </w:r>
      <w:r w:rsidR="00FD10BC">
        <w:t xml:space="preserve"> Hierbei sei erwähnt, dass aufgrund der smarten </w:t>
      </w:r>
      <w:r w:rsidR="00773F61">
        <w:t>GUI</w:t>
      </w:r>
      <w:r w:rsidR="00FD10BC">
        <w:t xml:space="preserve">, welche eigentlich in die Plugin-Schicht gehört, diese teilweise auf die Value-Objects der Domain-Schicht zugreift. An dieser Stelle wäre jedoch eine Trennung der beiden Schichten </w:t>
      </w:r>
      <w:r w:rsidR="00EE4B7F">
        <w:t xml:space="preserve">ein größerer Aufwand, als sich lohnen würde. Was sich am Beispiel des </w:t>
      </w:r>
      <w:proofErr w:type="spellStart"/>
      <w:r w:rsidR="00EE4B7F">
        <w:t>UpdateIntervals</w:t>
      </w:r>
      <w:proofErr w:type="spellEnd"/>
      <w:r w:rsidR="00EE4B7F">
        <w:t xml:space="preserve"> zeigt.</w:t>
      </w:r>
    </w:p>
    <w:p w14:paraId="53C907E5" w14:textId="63B79F40" w:rsidR="00772CEC" w:rsidRDefault="00EE4B7F" w:rsidP="00772CEC">
      <w:pPr>
        <w:pStyle w:val="berschrift2"/>
      </w:pPr>
      <w:bookmarkStart w:id="17" w:name="_Toc103534896"/>
      <w:r>
        <w:t>Use Case-Schicht</w:t>
      </w:r>
      <w:bookmarkEnd w:id="17"/>
    </w:p>
    <w:p w14:paraId="44EE81D5" w14:textId="723C83BF" w:rsidR="00EE4B7F" w:rsidRDefault="00EE4B7F" w:rsidP="00EE4B7F">
      <w:pPr>
        <w:pStyle w:val="Block"/>
      </w:pPr>
      <w:r>
        <w:t xml:space="preserve">Die Use Case-Schicht (alternativ auch </w:t>
      </w:r>
      <w:proofErr w:type="spellStart"/>
      <w:r>
        <w:t>Application</w:t>
      </w:r>
      <w:proofErr w:type="spellEnd"/>
      <w:r>
        <w:t>-Schicht) enthält die Anwendungsfälle (Use Cases)</w:t>
      </w:r>
      <w:r w:rsidR="0041155E">
        <w:t xml:space="preserve"> der Anwendung. Hier befindet sich die Geschäftslogik auf Basis der Projektanforderungen. Wodurch sich die Steuerung der Domäne ergibt.</w:t>
      </w:r>
    </w:p>
    <w:p w14:paraId="5AF8FF64" w14:textId="2F4299A9" w:rsidR="001024F4" w:rsidRDefault="0041155E" w:rsidP="00EE4B7F">
      <w:pPr>
        <w:pStyle w:val="Block"/>
      </w:pPr>
      <w:r>
        <w:t xml:space="preserve">Ein Beispiel hierfür innerhalb des Projektes wären die </w:t>
      </w:r>
      <w:proofErr w:type="spellStart"/>
      <w:r>
        <w:t>LoadAvailableExchange</w:t>
      </w:r>
      <w:r w:rsidR="001024F4">
        <w:t>Symbol</w:t>
      </w:r>
      <w:r>
        <w:t>s</w:t>
      </w:r>
      <w:proofErr w:type="spellEnd"/>
      <w:r>
        <w:t xml:space="preserve"> und die </w:t>
      </w:r>
      <w:proofErr w:type="spellStart"/>
      <w:r>
        <w:t>LoadExchange</w:t>
      </w:r>
      <w:proofErr w:type="spellEnd"/>
      <w:r>
        <w:t xml:space="preserve"> Klassen, welche die gleichnamigen Use</w:t>
      </w:r>
      <w:r w:rsidR="001024F4">
        <w:t xml:space="preserve"> </w:t>
      </w:r>
      <w:r>
        <w:t>Cases umsetz</w:t>
      </w:r>
      <w:r w:rsidR="001024F4">
        <w:t>en</w:t>
      </w:r>
      <w:r>
        <w:t>.</w:t>
      </w:r>
    </w:p>
    <w:p w14:paraId="488E0D9D" w14:textId="77777777" w:rsidR="00A269A3" w:rsidRDefault="001024F4" w:rsidP="00A269A3">
      <w:pPr>
        <w:pStyle w:val="Block"/>
      </w:pPr>
      <w:r>
        <w:t xml:space="preserve">Innerhalb der Applikation wurde sich dagegen entschieden die einzelnen Use Cases in Form von einer Klasse </w:t>
      </w:r>
      <w:r w:rsidR="00927B9C">
        <w:t xml:space="preserve">zusammenzufassen, da die fasst alle Use Cases auf die einzige Entität der Domäne zugreifen, wodurch die Klasse sehr groß werden würde. </w:t>
      </w:r>
      <w:r w:rsidR="00927B9C">
        <w:lastRenderedPageBreak/>
        <w:t>Durch den Verzicht auf die Zusammenlegung der Use Cases bleiben die Klassen übersichtlich und der Code ist leichter wartbar.</w:t>
      </w:r>
    </w:p>
    <w:p w14:paraId="6F4F7F93" w14:textId="32C4F23E" w:rsidR="00772CEC" w:rsidRDefault="00F25AFE" w:rsidP="00A269A3">
      <w:pPr>
        <w:pStyle w:val="berschrift2"/>
      </w:pPr>
      <w:bookmarkStart w:id="18" w:name="_Toc103534897"/>
      <w:r>
        <w:t>Adapter-Schicht</w:t>
      </w:r>
      <w:bookmarkEnd w:id="18"/>
    </w:p>
    <w:p w14:paraId="67AEF795" w14:textId="7FEBBFE2" w:rsidR="001024F4" w:rsidRDefault="00F25AFE" w:rsidP="001024F4">
      <w:pPr>
        <w:pStyle w:val="Block"/>
      </w:pPr>
      <w:r>
        <w:t>Die Adapter-Schicht bildet die Schnittstelle zwischen der Plugins- und Use Case- und Domain-Schicht.</w:t>
      </w:r>
    </w:p>
    <w:p w14:paraId="122D3D1C" w14:textId="6F5DDEA8" w:rsidR="00F25AFE" w:rsidRPr="001024F4" w:rsidRDefault="00F25AFE" w:rsidP="001024F4">
      <w:pPr>
        <w:pStyle w:val="Block"/>
      </w:pPr>
      <w:r>
        <w:t>Dies wird durch Adapter-Klassen umgesetzt, welche mit Mappern gleichgesetzt werden können. Hierbei</w:t>
      </w:r>
      <w:r w:rsidR="00A269A3">
        <w:t xml:space="preserve"> sei erwähnt, dass aufgrund der fehlenden, direkten Serialisierung der Daten die Konvertierung nur in eine Richtung stattfindet, wodurch es auch keine Data Transfer Objects (DTO)</w:t>
      </w:r>
      <w:r w:rsidR="00F419A8">
        <w:t xml:space="preserve"> gibt die Implementiert werden müssen. Das einzige, vorhandene DTO - </w:t>
      </w:r>
      <w:proofErr w:type="spellStart"/>
      <w:r w:rsidR="00F419A8">
        <w:t>KucoinKline</w:t>
      </w:r>
      <w:proofErr w:type="spellEnd"/>
      <w:r w:rsidR="00F419A8">
        <w:t xml:space="preserve"> - wird durch die verwendete Bibliothek bereitgestellt. </w:t>
      </w:r>
      <w:r w:rsidR="00543399">
        <w:t xml:space="preserve">Innerhalb der Anwendung wird das DTO zuerst in Value-Objects der Domäne konvertiert und dann für die Darstellung durch entsprechende Adapter in ein, für die </w:t>
      </w:r>
      <w:r w:rsidR="00773F61">
        <w:t>GUI</w:t>
      </w:r>
      <w:r w:rsidR="00543399">
        <w:t xml:space="preserve"> Verarbeitbares Objekt konvertiert. Die hierfür notwendigen Adapter befinden sich i</w:t>
      </w:r>
      <w:r w:rsidR="00036454">
        <w:t>m Adapters Namespace.</w:t>
      </w:r>
    </w:p>
    <w:p w14:paraId="55697758" w14:textId="2615B196" w:rsidR="00772CEC" w:rsidRDefault="00036454" w:rsidP="00772CEC">
      <w:pPr>
        <w:pStyle w:val="berschrift2"/>
      </w:pPr>
      <w:bookmarkStart w:id="19" w:name="_Toc103534898"/>
      <w:r>
        <w:t>Plugin-Schicht</w:t>
      </w:r>
      <w:bookmarkEnd w:id="19"/>
    </w:p>
    <w:p w14:paraId="294A8F46" w14:textId="113CD810" w:rsidR="00036454" w:rsidRDefault="00036454" w:rsidP="00036454">
      <w:pPr>
        <w:pStyle w:val="Block"/>
      </w:pPr>
      <w:r>
        <w:t>Die Plugin-Schicht greift auf die entsprechenden Adapter und verwendeten in dieser Schicht verwendeten Frameworks zu.</w:t>
      </w:r>
      <w:r w:rsidR="001301E7">
        <w:t xml:space="preserve"> Hierdurch werden die Hintergrund-Operationen implementiert. Die verwendeten Frameworks stellen dabei Methoden und Funktionen zur Verfügung, um den Programmieraufwand zu reduzieren</w:t>
      </w:r>
      <w:r w:rsidR="007B1B9F">
        <w:t xml:space="preserve"> und die Anwendung von den direkten technischen Details abzukapseln.</w:t>
      </w:r>
    </w:p>
    <w:p w14:paraId="7A41E4B7" w14:textId="0CAA6A36" w:rsidR="001301E7" w:rsidRDefault="004D51B4" w:rsidP="00036454">
      <w:pPr>
        <w:pStyle w:val="Block"/>
      </w:pPr>
      <w:r>
        <w:t>Innerhalb des Projekts werden hierbei die folgenden Projekte verwendet:</w:t>
      </w:r>
    </w:p>
    <w:p w14:paraId="2566162A" w14:textId="01EAFA2B" w:rsidR="004D51B4" w:rsidRDefault="004D51B4" w:rsidP="004D51B4">
      <w:pPr>
        <w:pStyle w:val="Block"/>
        <w:numPr>
          <w:ilvl w:val="0"/>
          <w:numId w:val="29"/>
        </w:numPr>
      </w:pPr>
      <w:r>
        <w:t xml:space="preserve">WPF: </w:t>
      </w:r>
      <w:r w:rsidR="00773F61">
        <w:t>GUI</w:t>
      </w:r>
      <w:r>
        <w:t xml:space="preserve"> Framework für C#</w:t>
      </w:r>
    </w:p>
    <w:p w14:paraId="00B95E55" w14:textId="70AF45B8" w:rsidR="004D51B4" w:rsidRDefault="004D51B4" w:rsidP="004D51B4">
      <w:pPr>
        <w:pStyle w:val="Block"/>
        <w:numPr>
          <w:ilvl w:val="0"/>
          <w:numId w:val="29"/>
        </w:numPr>
      </w:pPr>
      <w:r>
        <w:t>Livecharts2: zur Darstellung der Kurse mittels WPF</w:t>
      </w:r>
    </w:p>
    <w:p w14:paraId="0F129D28" w14:textId="5FF3D5FA" w:rsidR="004D51B4" w:rsidRPr="004D51B4" w:rsidRDefault="004D51B4" w:rsidP="004D51B4">
      <w:pPr>
        <w:pStyle w:val="Block"/>
        <w:numPr>
          <w:ilvl w:val="0"/>
          <w:numId w:val="29"/>
        </w:numPr>
      </w:pPr>
      <w:r w:rsidRPr="004D51B4">
        <w:t>Kucoin.NET: C# Bibliothek für de</w:t>
      </w:r>
      <w:r>
        <w:t>n Zugriff auf die Kucoin-Web-API</w:t>
      </w:r>
    </w:p>
    <w:p w14:paraId="5D093189" w14:textId="4B9BBFDC" w:rsidR="001024F4" w:rsidRPr="004D51B4" w:rsidRDefault="007B1B9F" w:rsidP="001024F4">
      <w:pPr>
        <w:pStyle w:val="Block"/>
      </w:pPr>
      <w:r>
        <w:t xml:space="preserve">Die Frameworks befinden sich alle vollständig in der Plugin-Schicht. Die einzigen Abhängigkeiten der Frameworks bestehen zwischen Livecharts und WPF, diese Befinden sich jedoch auch beide, da sie zur </w:t>
      </w:r>
      <w:r w:rsidR="00773F61">
        <w:t>GUI</w:t>
      </w:r>
      <w:r>
        <w:t xml:space="preserve"> gehören in der </w:t>
      </w:r>
      <w:r w:rsidR="002F4922">
        <w:t>Plugin-Schicht.</w:t>
      </w:r>
    </w:p>
    <w:p w14:paraId="0660E8A5" w14:textId="77777777" w:rsidR="001024F4" w:rsidRPr="004D51B4" w:rsidRDefault="001024F4" w:rsidP="001024F4">
      <w:pPr>
        <w:pStyle w:val="Block"/>
        <w:sectPr w:rsidR="001024F4" w:rsidRPr="004D51B4" w:rsidSect="0018695B">
          <w:pgSz w:w="11906" w:h="16838" w:code="9"/>
          <w:pgMar w:top="1418" w:right="1418" w:bottom="1134" w:left="1418" w:header="709" w:footer="709" w:gutter="0"/>
          <w:cols w:space="708"/>
          <w:docGrid w:linePitch="360"/>
        </w:sectPr>
      </w:pPr>
    </w:p>
    <w:p w14:paraId="209D0623" w14:textId="0350B032" w:rsidR="00E03DF5" w:rsidRDefault="00010F02" w:rsidP="009F7710">
      <w:pPr>
        <w:pStyle w:val="berschrift1"/>
        <w:spacing w:before="360"/>
      </w:pPr>
      <w:bookmarkStart w:id="20" w:name="_Toc103534899"/>
      <w:proofErr w:type="spellStart"/>
      <w:r>
        <w:lastRenderedPageBreak/>
        <w:t>Programming</w:t>
      </w:r>
      <w:proofErr w:type="spellEnd"/>
      <w:r>
        <w:t xml:space="preserve"> </w:t>
      </w:r>
      <w:proofErr w:type="spellStart"/>
      <w:r>
        <w:t>Principles</w:t>
      </w:r>
      <w:bookmarkEnd w:id="20"/>
      <w:proofErr w:type="spellEnd"/>
    </w:p>
    <w:p w14:paraId="49841354" w14:textId="4CCA839E" w:rsidR="002F4922" w:rsidRDefault="002F4922" w:rsidP="002F4922">
      <w:pPr>
        <w:pStyle w:val="berschrift2"/>
      </w:pPr>
      <w:bookmarkStart w:id="21" w:name="_Toc103534900"/>
      <w:r>
        <w:t>SOLID</w:t>
      </w:r>
      <w:bookmarkEnd w:id="21"/>
    </w:p>
    <w:p w14:paraId="10282955" w14:textId="4B684A9A" w:rsidR="002F4922" w:rsidRDefault="002F4922" w:rsidP="002F4922">
      <w:pPr>
        <w:pStyle w:val="berschrift3"/>
      </w:pPr>
      <w:bookmarkStart w:id="22" w:name="_Toc103534901"/>
      <w:r>
        <w:t>Single-</w:t>
      </w:r>
      <w:proofErr w:type="spellStart"/>
      <w:r>
        <w:t>Responsibility</w:t>
      </w:r>
      <w:proofErr w:type="spellEnd"/>
      <w:r>
        <w:t xml:space="preserve"> </w:t>
      </w:r>
      <w:proofErr w:type="spellStart"/>
      <w:r>
        <w:t>Principle</w:t>
      </w:r>
      <w:bookmarkEnd w:id="22"/>
      <w:proofErr w:type="spellEnd"/>
    </w:p>
    <w:p w14:paraId="7B02D699" w14:textId="5045CA2A" w:rsidR="002F4922" w:rsidRDefault="002F4922" w:rsidP="002F4922">
      <w:pPr>
        <w:pStyle w:val="Block"/>
      </w:pPr>
      <w:r>
        <w:t>Nach diesem Prinzip haben verschiedene Module/</w:t>
      </w:r>
      <w:r w:rsidR="00735D4F">
        <w:t>Klassen/Objekte eine einzige Verantwortung oder Aufgabe.</w:t>
      </w:r>
    </w:p>
    <w:p w14:paraId="20698560" w14:textId="1AAF6C2C" w:rsidR="00735D4F" w:rsidRDefault="00735D4F" w:rsidP="002F4922">
      <w:pPr>
        <w:pStyle w:val="Block"/>
      </w:pPr>
      <w:r>
        <w:t xml:space="preserve">Ein Beispiel hierfür innerhalb des Projektes sind die Adapterklassen, deren einzige Aufgabe die Konvertierung eines Objektes einer Klasse in ein Objekt einer anderen Klasse ist. Ein konkretes Beispiel hierfür wäre die </w:t>
      </w:r>
      <w:proofErr w:type="spellStart"/>
      <w:r>
        <w:t>FinancialCandleConverter</w:t>
      </w:r>
      <w:proofErr w:type="spellEnd"/>
      <w:r>
        <w:t xml:space="preserve"> Klasse.</w:t>
      </w:r>
    </w:p>
    <w:p w14:paraId="56D5824A" w14:textId="4D83E0ED" w:rsidR="00735D4F" w:rsidRDefault="00735D4F" w:rsidP="00735D4F">
      <w:pPr>
        <w:pStyle w:val="berschrift3"/>
      </w:pPr>
      <w:bookmarkStart w:id="23" w:name="_Toc103534902"/>
      <w:r>
        <w:t xml:space="preserve">Open/Close </w:t>
      </w:r>
      <w:proofErr w:type="spellStart"/>
      <w:r>
        <w:t>Principle</w:t>
      </w:r>
      <w:bookmarkEnd w:id="23"/>
      <w:proofErr w:type="spellEnd"/>
    </w:p>
    <w:p w14:paraId="5758D098" w14:textId="2C4D8C02" w:rsidR="00C71604" w:rsidRDefault="00C71604" w:rsidP="00C71604">
      <w:pPr>
        <w:pStyle w:val="Block"/>
      </w:pPr>
      <w:r w:rsidRPr="00C71604">
        <w:t>Das Open-Close Prinzip gibt vor</w:t>
      </w:r>
      <w:r>
        <w:t xml:space="preserve">, dass Klassen für Erweiterungen (Veränderungen) offen aber für Modifikationen geschlossen sind. Bestehender Code soll also nach Möglichkeit nicht verändert werden, </w:t>
      </w:r>
      <w:r w:rsidR="00A56200">
        <w:t>eine Erweiterung vorhandener Funktionen soll aber dennoch möglich sein ohne, dass ein Bruch in der Applikation entsteht.</w:t>
      </w:r>
    </w:p>
    <w:p w14:paraId="0FA21722" w14:textId="4CF6782D" w:rsidR="00A56200" w:rsidRDefault="004E489A" w:rsidP="00C71604">
      <w:pPr>
        <w:pStyle w:val="Block"/>
      </w:pPr>
      <w:r>
        <w:t xml:space="preserve">Im Projekt wurde dies innerhalb des Value Objects </w:t>
      </w:r>
      <w:proofErr w:type="spellStart"/>
      <w:r>
        <w:t>UpdateInterval</w:t>
      </w:r>
      <w:proofErr w:type="spellEnd"/>
      <w:r>
        <w:t xml:space="preserve"> erreicht, um ein neues Aktualisierungsintervall für die Aktualisierung der Wechselkurse zu erstellen, muss nur eine entsprechende Instanz in den Array</w:t>
      </w:r>
      <w:r w:rsidR="00836972">
        <w:t xml:space="preserve"> hinzugefügt werden.</w:t>
      </w:r>
    </w:p>
    <w:p w14:paraId="25C29384" w14:textId="79301356" w:rsidR="00A4448F" w:rsidRDefault="00A4448F" w:rsidP="00A4448F">
      <w:pPr>
        <w:pStyle w:val="berschrift3"/>
      </w:pPr>
      <w:bookmarkStart w:id="24" w:name="_Toc103534903"/>
      <w:proofErr w:type="spellStart"/>
      <w:r>
        <w:t>Liskov</w:t>
      </w:r>
      <w:proofErr w:type="spellEnd"/>
      <w:r>
        <w:t xml:space="preserve"> Substitution </w:t>
      </w:r>
      <w:proofErr w:type="spellStart"/>
      <w:r>
        <w:t>Principle</w:t>
      </w:r>
      <w:bookmarkEnd w:id="24"/>
      <w:proofErr w:type="spellEnd"/>
    </w:p>
    <w:p w14:paraId="4462BADC" w14:textId="6B79A1BF" w:rsidR="00A4448F" w:rsidRDefault="00A4448F" w:rsidP="00A4448F">
      <w:pPr>
        <w:pStyle w:val="Block"/>
      </w:pPr>
      <w:r>
        <w:t xml:space="preserve">Das </w:t>
      </w:r>
      <w:proofErr w:type="spellStart"/>
      <w:r>
        <w:t>Liskov</w:t>
      </w:r>
      <w:proofErr w:type="spellEnd"/>
      <w:r>
        <w:t xml:space="preserve"> Substitution Prinzip besagt, dass eine </w:t>
      </w:r>
      <w:r w:rsidR="00A35CDA">
        <w:t>Basis</w:t>
      </w:r>
      <w:r>
        <w:t xml:space="preserve"> Klasse immer durch ihre </w:t>
      </w:r>
      <w:r w:rsidR="00A35CDA">
        <w:t>Ableitung</w:t>
      </w:r>
      <w:r>
        <w:t xml:space="preserve"> ersetzbar sein soll,</w:t>
      </w:r>
      <w:r w:rsidR="00A35CDA">
        <w:t xml:space="preserve"> ohne dass es dabei zu einem logischen Bruch der Applikation kommt.</w:t>
      </w:r>
    </w:p>
    <w:p w14:paraId="343F07FC" w14:textId="03A84CCC" w:rsidR="00301A70" w:rsidRDefault="00196E98" w:rsidP="00A4448F">
      <w:pPr>
        <w:pStyle w:val="Block"/>
      </w:pPr>
      <w:r>
        <w:t xml:space="preserve">Aufgrund der fehlenden </w:t>
      </w:r>
      <w:r w:rsidR="00434AFC">
        <w:t xml:space="preserve">Verwendung </w:t>
      </w:r>
      <w:r>
        <w:t>tiefere</w:t>
      </w:r>
      <w:r w:rsidR="00434AFC">
        <w:t>r</w:t>
      </w:r>
      <w:r>
        <w:t xml:space="preserve"> Vererbung innerhalb des Projektes wird konnte dieses Prinzip nicht vollständig</w:t>
      </w:r>
      <w:r w:rsidR="00434AFC">
        <w:t xml:space="preserve">, ein Ansatz hierfür findet sich jedoch mit dem </w:t>
      </w:r>
      <w:proofErr w:type="spellStart"/>
      <w:r w:rsidR="00C75A4A">
        <w:t>DelayedInitialision</w:t>
      </w:r>
      <w:r w:rsidR="00434AFC">
        <w:t>ViewModel</w:t>
      </w:r>
      <w:proofErr w:type="spellEnd"/>
      <w:r w:rsidR="00434AFC">
        <w:t xml:space="preserve"> und dem </w:t>
      </w:r>
      <w:proofErr w:type="spellStart"/>
      <w:r w:rsidR="00434AFC">
        <w:t>ExchangeSelectionViewModel</w:t>
      </w:r>
      <w:proofErr w:type="spellEnd"/>
      <w:r w:rsidR="00434AFC">
        <w:t xml:space="preserve">, würde dieses nicht per Binding statisch in die </w:t>
      </w:r>
      <w:r w:rsidR="00773F61">
        <w:t>GUI</w:t>
      </w:r>
      <w:r w:rsidR="00434AFC">
        <w:t xml:space="preserve"> eingebunden </w:t>
      </w:r>
      <w:r w:rsidR="00C75A4A">
        <w:t xml:space="preserve">werden, sondern über eine dynamische Bindung an die </w:t>
      </w:r>
      <w:r w:rsidR="00773F61">
        <w:t>GUI</w:t>
      </w:r>
      <w:r w:rsidR="00C75A4A">
        <w:t xml:space="preserve"> gekoppelt werden, würde es nicht zu einem logischen Bruch kommen.</w:t>
      </w:r>
    </w:p>
    <w:p w14:paraId="5123488C" w14:textId="40940D8B" w:rsidR="008B17A3" w:rsidRDefault="008B17A3" w:rsidP="008B17A3">
      <w:pPr>
        <w:pStyle w:val="berschrift3"/>
      </w:pPr>
      <w:bookmarkStart w:id="25" w:name="_Toc103534904"/>
      <w:r>
        <w:t xml:space="preserve">Interface Segregation </w:t>
      </w:r>
      <w:proofErr w:type="spellStart"/>
      <w:r>
        <w:t>Principle</w:t>
      </w:r>
      <w:bookmarkEnd w:id="25"/>
      <w:proofErr w:type="spellEnd"/>
    </w:p>
    <w:p w14:paraId="7EE12239" w14:textId="2E547BDC" w:rsidR="00434AFC" w:rsidRDefault="008B17A3" w:rsidP="008B17A3">
      <w:pPr>
        <w:pStyle w:val="Block"/>
      </w:pPr>
      <w:r w:rsidRPr="00082722">
        <w:t>Das Interface Segregation Prin</w:t>
      </w:r>
      <w:r w:rsidR="00082722">
        <w:t>z</w:t>
      </w:r>
      <w:r w:rsidRPr="00082722">
        <w:t xml:space="preserve">ip </w:t>
      </w:r>
      <w:r w:rsidR="00082722">
        <w:t>gibt vor, dass statt einem großen generischen Interface viele kleinere, auf den spezifischen Fall bezogene Interfaces zu erstellen, um eine bessere Wartbarkeit und Modularität zu erreichen. Des Weiteren wird hierdurch eine klare Aufgabenverteilung erreicht.</w:t>
      </w:r>
    </w:p>
    <w:p w14:paraId="38BB8BD7" w14:textId="43C60211" w:rsidR="00EF0824" w:rsidRDefault="00EF0824" w:rsidP="008B17A3">
      <w:pPr>
        <w:pStyle w:val="Block"/>
      </w:pPr>
      <w:r>
        <w:lastRenderedPageBreak/>
        <w:t xml:space="preserve">Im Projekt wurde dies beispielsweise die Interfaces </w:t>
      </w:r>
      <w:proofErr w:type="spellStart"/>
      <w:r>
        <w:t>IUseCase</w:t>
      </w:r>
      <w:proofErr w:type="spellEnd"/>
      <w:r>
        <w:t xml:space="preserve">, </w:t>
      </w:r>
      <w:proofErr w:type="spellStart"/>
      <w:r>
        <w:t>IContext</w:t>
      </w:r>
      <w:r w:rsidR="00301A70">
        <w:t>B</w:t>
      </w:r>
      <w:r>
        <w:t>asedUseCase</w:t>
      </w:r>
      <w:proofErr w:type="spellEnd"/>
      <w:r>
        <w:t>&lt;</w:t>
      </w:r>
      <w:proofErr w:type="spellStart"/>
      <w:r>
        <w:t>TContext</w:t>
      </w:r>
      <w:proofErr w:type="spellEnd"/>
      <w:r>
        <w:t xml:space="preserve">&gt; und </w:t>
      </w:r>
      <w:proofErr w:type="spellStart"/>
      <w:r>
        <w:t>IQueryUseCase</w:t>
      </w:r>
      <w:proofErr w:type="spellEnd"/>
      <w:r>
        <w:t>&lt;</w:t>
      </w:r>
      <w:proofErr w:type="spellStart"/>
      <w:r>
        <w:t>TParam</w:t>
      </w:r>
      <w:proofErr w:type="spellEnd"/>
      <w:r>
        <w:t xml:space="preserve">, </w:t>
      </w:r>
      <w:proofErr w:type="spellStart"/>
      <w:r>
        <w:t>TResult</w:t>
      </w:r>
      <w:proofErr w:type="spellEnd"/>
      <w:r>
        <w:t xml:space="preserve">&gt; erreicht. Dadurch ist es möglich </w:t>
      </w:r>
      <w:r w:rsidR="00301A70">
        <w:t>Use Cases zu definieren die genau für einen spezifischen Fall wichtig sind, auch wenn diese generisch sind</w:t>
      </w:r>
      <w:r w:rsidR="008D08E0">
        <w:t>, da sie in ihrer Funktionalität noch recht gering sind</w:t>
      </w:r>
      <w:r w:rsidR="00301A70">
        <w:t>:</w:t>
      </w:r>
    </w:p>
    <w:p w14:paraId="3F02DB66" w14:textId="5DA58A77" w:rsidR="00301A70" w:rsidRDefault="00301A70" w:rsidP="00301A70">
      <w:pPr>
        <w:pStyle w:val="Block"/>
        <w:numPr>
          <w:ilvl w:val="0"/>
          <w:numId w:val="30"/>
        </w:numPr>
      </w:pPr>
      <w:proofErr w:type="spellStart"/>
      <w:r>
        <w:t>IUseCase</w:t>
      </w:r>
      <w:proofErr w:type="spellEnd"/>
      <w:r>
        <w:t>: Aktion ohne Parameter oder Rückgabewert</w:t>
      </w:r>
    </w:p>
    <w:p w14:paraId="32BDDA10" w14:textId="45BF983E" w:rsidR="00301A70" w:rsidRDefault="00301A70" w:rsidP="00301A70">
      <w:pPr>
        <w:pStyle w:val="Block"/>
        <w:numPr>
          <w:ilvl w:val="0"/>
          <w:numId w:val="30"/>
        </w:numPr>
      </w:pPr>
      <w:proofErr w:type="spellStart"/>
      <w:r>
        <w:t>IContextBasedUseCase</w:t>
      </w:r>
      <w:proofErr w:type="spellEnd"/>
      <w:r w:rsidR="007C3457">
        <w:t>&lt;</w:t>
      </w:r>
      <w:proofErr w:type="spellStart"/>
      <w:r w:rsidR="007C3457">
        <w:t>TContext</w:t>
      </w:r>
      <w:proofErr w:type="spellEnd"/>
      <w:r w:rsidR="007C3457">
        <w:t>&gt;</w:t>
      </w:r>
      <w:r>
        <w:t xml:space="preserve">: </w:t>
      </w:r>
      <w:r w:rsidR="007C3457">
        <w:t>von einem Kontext abhängige Aktion</w:t>
      </w:r>
    </w:p>
    <w:p w14:paraId="42811B3F" w14:textId="5815A723" w:rsidR="007C3457" w:rsidRDefault="007C3457" w:rsidP="00301A70">
      <w:pPr>
        <w:pStyle w:val="Block"/>
        <w:numPr>
          <w:ilvl w:val="0"/>
          <w:numId w:val="30"/>
        </w:numPr>
      </w:pPr>
      <w:proofErr w:type="spellStart"/>
      <w:r>
        <w:t>IQueryUseCase</w:t>
      </w:r>
      <w:proofErr w:type="spellEnd"/>
      <w:r>
        <w:t>&lt;</w:t>
      </w:r>
      <w:proofErr w:type="spellStart"/>
      <w:r>
        <w:t>TParam</w:t>
      </w:r>
      <w:proofErr w:type="spellEnd"/>
      <w:r>
        <w:t xml:space="preserve">, </w:t>
      </w:r>
      <w:proofErr w:type="spellStart"/>
      <w:r>
        <w:t>TResult</w:t>
      </w:r>
      <w:proofErr w:type="spellEnd"/>
      <w:r>
        <w:t>&gt;: Query-Anfrage mit einem entsprechenden Parameter und einem Ergebnis</w:t>
      </w:r>
    </w:p>
    <w:p w14:paraId="51B9C175" w14:textId="1897D784" w:rsidR="007C3457" w:rsidRDefault="007C3457" w:rsidP="007C3457">
      <w:pPr>
        <w:pStyle w:val="Block"/>
      </w:pPr>
      <w:r>
        <w:t xml:space="preserve">Ein weiteres Beispiel für </w:t>
      </w:r>
      <w:r w:rsidR="0061095B">
        <w:t xml:space="preserve">das Interface Segregation Prinzip sind die </w:t>
      </w:r>
      <w:r w:rsidR="008D08E0">
        <w:t>v</w:t>
      </w:r>
      <w:r w:rsidR="0061095B">
        <w:t xml:space="preserve">erschiedenen </w:t>
      </w:r>
      <w:proofErr w:type="spellStart"/>
      <w:r w:rsidR="0061095B">
        <w:t>CallBack</w:t>
      </w:r>
      <w:proofErr w:type="spellEnd"/>
      <w:r w:rsidR="0061095B">
        <w:t xml:space="preserve"> Interfaces </w:t>
      </w:r>
      <w:proofErr w:type="spellStart"/>
      <w:r w:rsidR="0061095B">
        <w:t>ISubscription</w:t>
      </w:r>
      <w:proofErr w:type="spellEnd"/>
      <w:r w:rsidR="008D08E0">
        <w:t>-</w:t>
      </w:r>
      <w:r w:rsidR="0061095B">
        <w:t xml:space="preserve"> und </w:t>
      </w:r>
      <w:proofErr w:type="spellStart"/>
      <w:r w:rsidR="0061095B">
        <w:t>IExchang</w:t>
      </w:r>
      <w:r w:rsidR="008D08E0">
        <w:t>Update</w:t>
      </w:r>
      <w:proofErr w:type="spellEnd"/>
      <w:r w:rsidR="008D08E0">
        <w:t xml:space="preserve">- und </w:t>
      </w:r>
      <w:proofErr w:type="spellStart"/>
      <w:r w:rsidR="008D08E0">
        <w:t>IExchangeSymbolsUpdateCallBack</w:t>
      </w:r>
      <w:proofErr w:type="spellEnd"/>
      <w:r w:rsidR="008D08E0">
        <w:t xml:space="preserve"> durch die es möglich ist für die individuellen Fälle speziell ausgewählte </w:t>
      </w:r>
      <w:proofErr w:type="spellStart"/>
      <w:r w:rsidR="008D08E0">
        <w:t>CallBacks</w:t>
      </w:r>
      <w:proofErr w:type="spellEnd"/>
      <w:r w:rsidR="008D08E0">
        <w:t xml:space="preserve"> zu programmieren, ohne</w:t>
      </w:r>
      <w:r w:rsidR="00196E98">
        <w:t>, dass eine generische Klasse für alle Fälle geschrieben werden muss.</w:t>
      </w:r>
    </w:p>
    <w:p w14:paraId="14339010" w14:textId="293FD5A6" w:rsidR="00170B4F" w:rsidRDefault="0074063D" w:rsidP="00170B4F">
      <w:pPr>
        <w:pStyle w:val="berschrift3"/>
      </w:pPr>
      <w:bookmarkStart w:id="26" w:name="_Toc103534905"/>
      <w:proofErr w:type="spellStart"/>
      <w:r>
        <w:t>Dependency</w:t>
      </w:r>
      <w:proofErr w:type="spellEnd"/>
      <w:r>
        <w:t xml:space="preserve"> Inversion </w:t>
      </w:r>
      <w:proofErr w:type="spellStart"/>
      <w:r>
        <w:t>Principle</w:t>
      </w:r>
      <w:bookmarkEnd w:id="26"/>
      <w:proofErr w:type="spellEnd"/>
    </w:p>
    <w:p w14:paraId="10F403D8" w14:textId="5808C0E5" w:rsidR="0074063D" w:rsidRDefault="0074063D" w:rsidP="0074063D">
      <w:pPr>
        <w:pStyle w:val="Block"/>
      </w:pPr>
      <w:r w:rsidRPr="0074063D">
        <w:t xml:space="preserve">Das </w:t>
      </w:r>
      <w:r w:rsidR="00D61A04" w:rsidRPr="0074063D">
        <w:t>Dependency-Inversion-Prinzip</w:t>
      </w:r>
      <w:r w:rsidRPr="0074063D">
        <w:t xml:space="preserve"> besagt, da</w:t>
      </w:r>
      <w:r>
        <w:t xml:space="preserve">ss Abstraktion von nie von konkreten Details abhängig sein dürfen, sondern nur </w:t>
      </w:r>
      <w:r w:rsidR="00D61A04">
        <w:t>die konkrete Implementation von den Abstraktionen.</w:t>
      </w:r>
    </w:p>
    <w:p w14:paraId="6DF89BE7" w14:textId="3F867B33" w:rsidR="00D61A04" w:rsidRDefault="00D61A04" w:rsidP="0074063D">
      <w:pPr>
        <w:pStyle w:val="Block"/>
      </w:pPr>
      <w:r>
        <w:t xml:space="preserve">Dieses Prinzip wurde durch die Schichtarchitektur der Clean-Architecture </w:t>
      </w:r>
      <w:r w:rsidR="00B74BB5">
        <w:t xml:space="preserve">in der Applikation umgesetzt. Ein konkretes Beispiel, ist dass die Use Cases, sofern sie ein Repository </w:t>
      </w:r>
      <w:r w:rsidR="00773F61">
        <w:t>benötigen,</w:t>
      </w:r>
      <w:r w:rsidR="00B74BB5">
        <w:t xml:space="preserve"> nur von diesem Abhängig sind, jedoch keinerlei Abhängigkeit zu der </w:t>
      </w:r>
      <w:r w:rsidR="00773F61">
        <w:t>GUI</w:t>
      </w:r>
      <w:r w:rsidR="00B74BB5">
        <w:t xml:space="preserve"> besitzen, welche die Use Cases in entsprechenden</w:t>
      </w:r>
      <w:r w:rsidR="0085080B">
        <w:t xml:space="preserve"> </w:t>
      </w:r>
      <w:r w:rsidR="00B74BB5">
        <w:t xml:space="preserve">Fällen </w:t>
      </w:r>
      <w:r w:rsidR="0085080B">
        <w:t xml:space="preserve">direkt oder indirekt </w:t>
      </w:r>
      <w:r w:rsidR="00B74BB5">
        <w:t>aufruft.</w:t>
      </w:r>
    </w:p>
    <w:p w14:paraId="5B872E06" w14:textId="4CB2A9EB" w:rsidR="00754159" w:rsidRDefault="00754159" w:rsidP="00754159">
      <w:pPr>
        <w:pStyle w:val="berschrift2"/>
      </w:pPr>
      <w:bookmarkStart w:id="27" w:name="_Toc103534906"/>
      <w:r>
        <w:t>GRASP</w:t>
      </w:r>
      <w:bookmarkEnd w:id="27"/>
    </w:p>
    <w:p w14:paraId="2A807730" w14:textId="4AEE137E" w:rsidR="00827E29" w:rsidRDefault="00827E29" w:rsidP="00827E29">
      <w:pPr>
        <w:pStyle w:val="berschrift3"/>
      </w:pPr>
      <w:bookmarkStart w:id="28" w:name="_Toc103534907"/>
      <w:r>
        <w:t>Information Expert</w:t>
      </w:r>
      <w:bookmarkEnd w:id="28"/>
    </w:p>
    <w:p w14:paraId="2A6EAA2F" w14:textId="7EC00666" w:rsidR="009C2636" w:rsidRDefault="009C2636" w:rsidP="009C2636">
      <w:pPr>
        <w:pStyle w:val="Block"/>
      </w:pPr>
      <w:r>
        <w:t>Information Expert besagt, dass für eine Aufgabe derjenige zuständig sein soll, der das meiste Wissen darüber besitzt.</w:t>
      </w:r>
    </w:p>
    <w:p w14:paraId="27C2844C" w14:textId="3D2FD97B" w:rsidR="00FB51DE" w:rsidRDefault="00FB51DE" w:rsidP="009C2636">
      <w:pPr>
        <w:pStyle w:val="Block"/>
      </w:pPr>
      <w:r>
        <w:t xml:space="preserve">Ein Beispiel hierfür ist die </w:t>
      </w:r>
      <w:proofErr w:type="spellStart"/>
      <w:r>
        <w:t>ExchangeIsOpen</w:t>
      </w:r>
      <w:proofErr w:type="spellEnd"/>
      <w:r>
        <w:t xml:space="preserve"> Klasse, welche das </w:t>
      </w:r>
      <w:proofErr w:type="spellStart"/>
      <w:r>
        <w:t>ISpecification</w:t>
      </w:r>
      <w:proofErr w:type="spellEnd"/>
      <w:r>
        <w:t xml:space="preserve"> Interface für den Typ </w:t>
      </w:r>
      <w:proofErr w:type="spellStart"/>
      <w:r>
        <w:t>ExchangeSymbol</w:t>
      </w:r>
      <w:proofErr w:type="spellEnd"/>
      <w:r>
        <w:t xml:space="preserve"> implementiert. Wenn man wissen </w:t>
      </w:r>
      <w:r w:rsidR="00473269">
        <w:t>will,</w:t>
      </w:r>
      <w:r>
        <w:t xml:space="preserve"> ob ein Exchange offen ist, wie das beim </w:t>
      </w:r>
      <w:proofErr w:type="spellStart"/>
      <w:r w:rsidR="00DA219B">
        <w:t>SelectExchange</w:t>
      </w:r>
      <w:proofErr w:type="spellEnd"/>
      <w:r w:rsidR="00DA219B">
        <w:t>-</w:t>
      </w:r>
      <w:r>
        <w:t>Use</w:t>
      </w:r>
      <w:r w:rsidR="00DA219B">
        <w:t xml:space="preserve"> Case der Fall ist.</w:t>
      </w:r>
    </w:p>
    <w:p w14:paraId="2314BFA2" w14:textId="77777777" w:rsidR="00473269" w:rsidRDefault="00473269" w:rsidP="009C2636">
      <w:pPr>
        <w:pStyle w:val="Block"/>
        <w:sectPr w:rsidR="00473269" w:rsidSect="0018695B">
          <w:pgSz w:w="11906" w:h="16838" w:code="9"/>
          <w:pgMar w:top="1418" w:right="1418" w:bottom="1134" w:left="1418" w:header="709" w:footer="709" w:gutter="0"/>
          <w:cols w:space="708"/>
          <w:docGrid w:linePitch="360"/>
        </w:sectPr>
      </w:pPr>
    </w:p>
    <w:p w14:paraId="051FF827" w14:textId="63D7A582" w:rsidR="00827E29" w:rsidRDefault="00827E29" w:rsidP="00473269">
      <w:pPr>
        <w:pStyle w:val="berschrift3"/>
        <w:spacing w:before="360"/>
      </w:pPr>
      <w:bookmarkStart w:id="29" w:name="_Toc103534908"/>
      <w:r>
        <w:lastRenderedPageBreak/>
        <w:t>Creator</w:t>
      </w:r>
      <w:bookmarkEnd w:id="29"/>
    </w:p>
    <w:p w14:paraId="62F553ED" w14:textId="0D8F5FB0" w:rsidR="00DA219B" w:rsidRDefault="00DA219B" w:rsidP="00DA219B">
      <w:pPr>
        <w:pStyle w:val="Block"/>
      </w:pPr>
      <w:r>
        <w:t>Nach dem Creator Pattern wird festgelegt, wer für die Instanz-Erzeugung einer Klasse zuständig ist.</w:t>
      </w:r>
    </w:p>
    <w:p w14:paraId="45F11749" w14:textId="2ED357ED" w:rsidR="00DA219B" w:rsidRPr="00DA219B" w:rsidRDefault="00DA219B" w:rsidP="00DA219B">
      <w:pPr>
        <w:pStyle w:val="Block"/>
      </w:pPr>
      <w:r>
        <w:t xml:space="preserve">Beispiele hierfür sind die </w:t>
      </w:r>
      <w:r w:rsidR="00B51C47">
        <w:t xml:space="preserve">Factory-Klassen der Value Objekte Candle und </w:t>
      </w:r>
      <w:proofErr w:type="spellStart"/>
      <w:r w:rsidR="00B51C47">
        <w:t>ExchangeSymbol</w:t>
      </w:r>
      <w:proofErr w:type="spellEnd"/>
      <w:r w:rsidR="00B51C47">
        <w:t xml:space="preserve">, welche diese Klassen als einzige </w:t>
      </w:r>
      <w:r w:rsidR="00DF6818">
        <w:t>instanziieren</w:t>
      </w:r>
      <w:r w:rsidR="00B51C47">
        <w:t xml:space="preserve"> können</w:t>
      </w:r>
      <w:r w:rsidR="00DF6818">
        <w:t>.</w:t>
      </w:r>
    </w:p>
    <w:p w14:paraId="7D2D7ADB" w14:textId="3EA8DA80" w:rsidR="00754159" w:rsidRDefault="00754159" w:rsidP="00754159">
      <w:pPr>
        <w:pStyle w:val="berschrift3"/>
      </w:pPr>
      <w:bookmarkStart w:id="30" w:name="_Toc103534909"/>
      <w:r>
        <w:t>Controller</w:t>
      </w:r>
      <w:bookmarkEnd w:id="30"/>
    </w:p>
    <w:p w14:paraId="1195993A" w14:textId="3042C6F5" w:rsidR="00A95E09" w:rsidRPr="00773F61" w:rsidRDefault="00DF6818" w:rsidP="00DF6818">
      <w:pPr>
        <w:pStyle w:val="Block"/>
      </w:pPr>
      <w:r>
        <w:t xml:space="preserve">Der Controller ist zuständig die </w:t>
      </w:r>
      <w:r w:rsidR="00773F61">
        <w:t>GUI</w:t>
      </w:r>
      <w:r w:rsidRPr="00773F61">
        <w:t xml:space="preserve"> Events an die nicht </w:t>
      </w:r>
      <w:r w:rsidR="00773F61">
        <w:t>GUI</w:t>
      </w:r>
      <w:r w:rsidRPr="00773F61">
        <w:t xml:space="preserve">-Klassen weiterzuleiten und stellt damit die erste Klasse nach der </w:t>
      </w:r>
      <w:r w:rsidR="00773F61">
        <w:t>GUI</w:t>
      </w:r>
      <w:r w:rsidR="00A95E09" w:rsidRPr="00773F61">
        <w:t xml:space="preserve"> dar.</w:t>
      </w:r>
    </w:p>
    <w:p w14:paraId="551F1BF3" w14:textId="517E2F23" w:rsidR="00A95E09" w:rsidRPr="00773F61" w:rsidRDefault="00A95E09" w:rsidP="00DF6818">
      <w:pPr>
        <w:pStyle w:val="Block"/>
      </w:pPr>
      <w:r w:rsidRPr="00773F61">
        <w:t>Im Projekt wurde dies durch die Implementation des Model-View-</w:t>
      </w:r>
      <w:proofErr w:type="spellStart"/>
      <w:r w:rsidRPr="00773F61">
        <w:t>Viewmodel</w:t>
      </w:r>
      <w:proofErr w:type="spellEnd"/>
      <w:r w:rsidRPr="00773F61">
        <w:t xml:space="preserve"> (MVVM) Architektur-Patterns, sowie die darüber angebundenen </w:t>
      </w:r>
      <w:proofErr w:type="spellStart"/>
      <w:r w:rsidRPr="00773F61">
        <w:t>Commands</w:t>
      </w:r>
      <w:proofErr w:type="spellEnd"/>
      <w:r w:rsidRPr="00773F61">
        <w:t xml:space="preserve">, umgesetzt, da WPF dieses Architektur-Pattern besonders gut unterstützt. Die konkreten Beispiele sind die </w:t>
      </w:r>
      <w:proofErr w:type="spellStart"/>
      <w:r w:rsidRPr="00773F61">
        <w:t>MainViewModel</w:t>
      </w:r>
      <w:proofErr w:type="spellEnd"/>
      <w:r w:rsidRPr="00773F61">
        <w:t xml:space="preserve"> und die </w:t>
      </w:r>
      <w:proofErr w:type="spellStart"/>
      <w:r w:rsidRPr="00773F61">
        <w:t>ExchangeSelectionViewModel</w:t>
      </w:r>
      <w:proofErr w:type="spellEnd"/>
      <w:r w:rsidRPr="00773F61">
        <w:t xml:space="preserve"> Klassen, sowie alle nicht abstrakten Klassen im </w:t>
      </w:r>
      <w:proofErr w:type="spellStart"/>
      <w:r w:rsidRPr="00773F61">
        <w:t>Commands</w:t>
      </w:r>
      <w:proofErr w:type="spellEnd"/>
      <w:r w:rsidRPr="00773F61">
        <w:t xml:space="preserve"> Namespace.</w:t>
      </w:r>
    </w:p>
    <w:p w14:paraId="0E628F8D" w14:textId="48E2535A" w:rsidR="00754159" w:rsidRPr="00A06CBA" w:rsidRDefault="00827E29" w:rsidP="00A06CBA">
      <w:pPr>
        <w:pStyle w:val="berschrift3"/>
      </w:pPr>
      <w:bookmarkStart w:id="31" w:name="_Toc103534910"/>
      <w:proofErr w:type="spellStart"/>
      <w:r w:rsidRPr="00A06CBA">
        <w:t>Indirection</w:t>
      </w:r>
      <w:bookmarkEnd w:id="31"/>
      <w:proofErr w:type="spellEnd"/>
    </w:p>
    <w:p w14:paraId="2DA491EB" w14:textId="06FF5D88" w:rsidR="00773F61" w:rsidRDefault="00BD5D6D" w:rsidP="00773F61">
      <w:pPr>
        <w:pStyle w:val="Block"/>
      </w:pPr>
      <w:proofErr w:type="spellStart"/>
      <w:r>
        <w:t>Indirection</w:t>
      </w:r>
      <w:proofErr w:type="spellEnd"/>
      <w:r>
        <w:t xml:space="preserve"> als Pattern verringert die Kopplung zwischen Klassen, durch den Einsatz eines Vermittlers zwischen den Klassen. Dadurch erhält man auch eine größere Flexibilität als bei der Vererbung.</w:t>
      </w:r>
    </w:p>
    <w:p w14:paraId="0DB3D8F1" w14:textId="1B2C77C8" w:rsidR="00BD5D6D" w:rsidRPr="00773F61" w:rsidRDefault="00BD5D6D" w:rsidP="00773F61">
      <w:pPr>
        <w:pStyle w:val="Block"/>
      </w:pPr>
      <w:r>
        <w:t xml:space="preserve">Ein Beispiel innerhalb des Projektes hierfür </w:t>
      </w:r>
      <w:r w:rsidR="00A64DDB">
        <w:t>sind die Adapterklassen, welche die zwischen den Klassen der Plugin- und der Domain-Schicht vermitteln und Konvertierungen durchführen können.</w:t>
      </w:r>
    </w:p>
    <w:p w14:paraId="27C889D0" w14:textId="0EAB6B04" w:rsidR="00754159" w:rsidRPr="00A06CBA" w:rsidRDefault="00827E29" w:rsidP="00A06CBA">
      <w:pPr>
        <w:pStyle w:val="berschrift3"/>
      </w:pPr>
      <w:bookmarkStart w:id="32" w:name="_Toc103534911"/>
      <w:r w:rsidRPr="00A06CBA">
        <w:t xml:space="preserve">Low </w:t>
      </w:r>
      <w:proofErr w:type="spellStart"/>
      <w:r w:rsidRPr="00A06CBA">
        <w:t>Coupling</w:t>
      </w:r>
      <w:bookmarkEnd w:id="32"/>
      <w:proofErr w:type="spellEnd"/>
    </w:p>
    <w:p w14:paraId="1AF19CC0" w14:textId="45B114B4" w:rsidR="001C5B1A" w:rsidRDefault="00A64DDB" w:rsidP="00A64DDB">
      <w:pPr>
        <w:pStyle w:val="Block"/>
      </w:pPr>
      <w:r>
        <w:t xml:space="preserve">Bei dem Low </w:t>
      </w:r>
      <w:proofErr w:type="spellStart"/>
      <w:r>
        <w:t>Coupling</w:t>
      </w:r>
      <w:proofErr w:type="spellEnd"/>
      <w:r>
        <w:t xml:space="preserve"> Prinzip geht es darum, die Abhängigkeit, zwischen den Klassen</w:t>
      </w:r>
      <w:r w:rsidR="001C5B1A">
        <w:t xml:space="preserve"> und Modulen</w:t>
      </w:r>
      <w:r>
        <w:t xml:space="preserve"> zu verringern und möglichst gering zu halten.</w:t>
      </w:r>
    </w:p>
    <w:p w14:paraId="61353CA3" w14:textId="386B45D5" w:rsidR="00A64DDB" w:rsidRDefault="00A64DDB" w:rsidP="00A64DDB">
      <w:pPr>
        <w:pStyle w:val="Block"/>
      </w:pPr>
      <w:r>
        <w:t xml:space="preserve">Dies </w:t>
      </w:r>
      <w:r w:rsidR="00FF2B00">
        <w:t xml:space="preserve">ist jedoch nicht immer einhaltbar, wie anhand der </w:t>
      </w:r>
      <w:proofErr w:type="spellStart"/>
      <w:r w:rsidR="00FF2B00">
        <w:t>ExchangeSelectionViewModel</w:t>
      </w:r>
      <w:proofErr w:type="spellEnd"/>
      <w:r w:rsidR="00FF2B00">
        <w:t>-Klasse erkennbar ist</w:t>
      </w:r>
      <w:r w:rsidR="001C5B1A">
        <w:t xml:space="preserve">, welche </w:t>
      </w:r>
      <w:r w:rsidR="00660569">
        <w:t>eine direkte, hohe Abhängigkeit von vielen Klassen besitzt</w:t>
      </w:r>
      <w:r w:rsidR="00FF2B00">
        <w:t>.</w:t>
      </w:r>
      <w:r w:rsidR="00660569">
        <w:t xml:space="preserve"> Auf der anderen Seite, wird durch das </w:t>
      </w:r>
      <w:proofErr w:type="spellStart"/>
      <w:r w:rsidR="00660569">
        <w:t>ViewModel</w:t>
      </w:r>
      <w:proofErr w:type="spellEnd"/>
      <w:r w:rsidR="00660569">
        <w:t xml:space="preserve"> auch </w:t>
      </w:r>
      <w:proofErr w:type="spellStart"/>
      <w:r w:rsidR="00660569">
        <w:t>Abhänigkeit</w:t>
      </w:r>
      <w:proofErr w:type="spellEnd"/>
      <w:r w:rsidR="00660569">
        <w:t xml:space="preserve"> zwischen dem Model (Daten) und </w:t>
      </w:r>
      <w:proofErr w:type="gramStart"/>
      <w:r w:rsidR="00660569">
        <w:t>dem View</w:t>
      </w:r>
      <w:proofErr w:type="gramEnd"/>
      <w:r w:rsidR="00660569">
        <w:t>, reduziert.</w:t>
      </w:r>
    </w:p>
    <w:p w14:paraId="2EF006AF" w14:textId="77777777" w:rsidR="00473269" w:rsidRDefault="001C5B1A" w:rsidP="00A64DDB">
      <w:pPr>
        <w:pStyle w:val="Block"/>
        <w:sectPr w:rsidR="00473269" w:rsidSect="0018695B">
          <w:pgSz w:w="11906" w:h="16838" w:code="9"/>
          <w:pgMar w:top="1418" w:right="1418" w:bottom="1134" w:left="1418" w:header="709" w:footer="709" w:gutter="0"/>
          <w:cols w:space="708"/>
          <w:docGrid w:linePitch="360"/>
        </w:sectPr>
      </w:pPr>
      <w:r>
        <w:t xml:space="preserve">Ein Beispiel innerhalb der Anwendung für Low </w:t>
      </w:r>
      <w:proofErr w:type="spellStart"/>
      <w:r>
        <w:t>Coupling</w:t>
      </w:r>
      <w:proofErr w:type="spellEnd"/>
      <w:r>
        <w:t xml:space="preserve"> wären die Adapter, welche </w:t>
      </w:r>
      <w:r w:rsidR="00660569">
        <w:t xml:space="preserve">für </w:t>
      </w:r>
      <w:r>
        <w:t xml:space="preserve">eine geringe Abhängigkeit zwischen den </w:t>
      </w:r>
      <w:r w:rsidR="00660569">
        <w:t>Schichten sorgt.</w:t>
      </w:r>
    </w:p>
    <w:p w14:paraId="403DD194" w14:textId="66B3C95F" w:rsidR="00754159" w:rsidRPr="00A06CBA" w:rsidRDefault="00827E29" w:rsidP="00473269">
      <w:pPr>
        <w:pStyle w:val="berschrift3"/>
        <w:spacing w:before="360"/>
      </w:pPr>
      <w:bookmarkStart w:id="33" w:name="_Toc103534912"/>
      <w:r w:rsidRPr="00A06CBA">
        <w:lastRenderedPageBreak/>
        <w:t xml:space="preserve">High </w:t>
      </w:r>
      <w:proofErr w:type="spellStart"/>
      <w:r w:rsidRPr="00A06CBA">
        <w:t>Cohesion</w:t>
      </w:r>
      <w:bookmarkEnd w:id="33"/>
      <w:proofErr w:type="spellEnd"/>
    </w:p>
    <w:p w14:paraId="1A4139ED" w14:textId="6D32D6FD" w:rsidR="00660569" w:rsidRDefault="00660569" w:rsidP="00660569">
      <w:pPr>
        <w:pStyle w:val="Block"/>
      </w:pPr>
      <w:r>
        <w:t>Anhand der Kohäsion wird der logische Zusammenhang zwischen den Klassen innerhalb des</w:t>
      </w:r>
      <w:r w:rsidR="00A630BA">
        <w:t xml:space="preserve"> Projektes gemessen. Eine hohe Kohäsion innerhalb eines Projekts sorgt für eine geringere Komplexität aufgrund von weniger, unterschiedlichen Funktionen und sorgt damit für eine höhere Wartbarkeit.</w:t>
      </w:r>
    </w:p>
    <w:p w14:paraId="526E9C7F" w14:textId="275AFF6A" w:rsidR="00A630BA" w:rsidRPr="00660569" w:rsidRDefault="00A630BA" w:rsidP="00660569">
      <w:pPr>
        <w:pStyle w:val="Block"/>
      </w:pPr>
      <w:r>
        <w:t>Ein Beispiel innerhalb des Projektes hierfür ist d</w:t>
      </w:r>
      <w:r w:rsidR="00495479">
        <w:t xml:space="preserve">as </w:t>
      </w:r>
      <w:proofErr w:type="spellStart"/>
      <w:r w:rsidR="00495479">
        <w:t>KucoinExchangeRepository</w:t>
      </w:r>
      <w:proofErr w:type="spellEnd"/>
      <w:r w:rsidR="00F67025">
        <w:t>, welche</w:t>
      </w:r>
      <w:r w:rsidR="00495479">
        <w:t>s</w:t>
      </w:r>
      <w:r w:rsidR="00F67025">
        <w:t xml:space="preserve"> </w:t>
      </w:r>
      <w:r w:rsidR="00495479">
        <w:t xml:space="preserve">in der </w:t>
      </w:r>
      <w:proofErr w:type="spellStart"/>
      <w:r w:rsidR="00495479">
        <w:t>GetExchange</w:t>
      </w:r>
      <w:proofErr w:type="spellEnd"/>
      <w:r w:rsidR="00495479">
        <w:t xml:space="preserve"> Methode die </w:t>
      </w:r>
      <w:proofErr w:type="spellStart"/>
      <w:r w:rsidR="00495479">
        <w:t>GetExchange</w:t>
      </w:r>
      <w:proofErr w:type="spellEnd"/>
      <w:r w:rsidR="00495479">
        <w:t xml:space="preserve"> Methode des </w:t>
      </w:r>
      <w:proofErr w:type="spellStart"/>
      <w:r w:rsidR="00222F89">
        <w:t>IExchangeUpdaters</w:t>
      </w:r>
      <w:proofErr w:type="spellEnd"/>
      <w:r w:rsidR="00222F89">
        <w:t xml:space="preserve">, welcher Teil des </w:t>
      </w:r>
      <w:proofErr w:type="spellStart"/>
      <w:r w:rsidR="00222F89">
        <w:t>ITickUpdaters</w:t>
      </w:r>
      <w:proofErr w:type="spellEnd"/>
      <w:r w:rsidR="00222F89">
        <w:t xml:space="preserve"> ist, verwendet.</w:t>
      </w:r>
    </w:p>
    <w:p w14:paraId="1DAA41C9" w14:textId="1616FB5C" w:rsidR="00754159" w:rsidRPr="00A06CBA" w:rsidRDefault="00827E29" w:rsidP="00A06CBA">
      <w:pPr>
        <w:pStyle w:val="berschrift3"/>
      </w:pPr>
      <w:bookmarkStart w:id="34" w:name="_Toc103534913"/>
      <w:proofErr w:type="spellStart"/>
      <w:r w:rsidRPr="00A06CBA">
        <w:t>Pol</w:t>
      </w:r>
      <w:r w:rsidR="00222F89" w:rsidRPr="00A06CBA">
        <w:t>y</w:t>
      </w:r>
      <w:r w:rsidRPr="00A06CBA">
        <w:t>morphism</w:t>
      </w:r>
      <w:bookmarkEnd w:id="34"/>
      <w:proofErr w:type="spellEnd"/>
    </w:p>
    <w:p w14:paraId="5D23EE19" w14:textId="5A8C08CF" w:rsidR="00222F89" w:rsidRDefault="00222F89" w:rsidP="00222F89">
      <w:pPr>
        <w:pStyle w:val="Block"/>
      </w:pPr>
      <w:r>
        <w:t xml:space="preserve">Das </w:t>
      </w:r>
      <w:proofErr w:type="spellStart"/>
      <w:r>
        <w:t>Polymorphism</w:t>
      </w:r>
      <w:proofErr w:type="spellEnd"/>
      <w:r>
        <w:t>-Prinzip besagt</w:t>
      </w:r>
      <w:r w:rsidR="00AF35C8">
        <w:t>, dass Methoden mit identischer Signatur beim Zugriff auf diese, unterschiedliche Ergebnisse erzeugen. Methoden mit gleichem Namen Parameter und Rückgabewert werden also unterschiedlich realisiert.</w:t>
      </w:r>
    </w:p>
    <w:p w14:paraId="493ACE88" w14:textId="176F86A2" w:rsidR="00AF35C8" w:rsidRPr="00222F89" w:rsidRDefault="008F4395" w:rsidP="00222F89">
      <w:pPr>
        <w:pStyle w:val="Block"/>
      </w:pPr>
      <w:r>
        <w:t>Ein Beispiel i</w:t>
      </w:r>
      <w:r w:rsidR="00AF35C8">
        <w:t>nnerhalb des Projektes</w:t>
      </w:r>
      <w:r>
        <w:t xml:space="preserve"> hierfür sind die </w:t>
      </w:r>
      <w:proofErr w:type="spellStart"/>
      <w:r>
        <w:t>ExchangeUpdate</w:t>
      </w:r>
      <w:proofErr w:type="spellEnd"/>
      <w:r>
        <w:t xml:space="preserve">- und die </w:t>
      </w:r>
      <w:proofErr w:type="spellStart"/>
      <w:r>
        <w:t>ExchangeSymbolsUpdate</w:t>
      </w:r>
      <w:proofErr w:type="spellEnd"/>
      <w:r>
        <w:t>-Klasse</w:t>
      </w:r>
      <w:r w:rsidR="002A4CAE">
        <w:t xml:space="preserve">, welche jeweils eine andere </w:t>
      </w:r>
      <w:proofErr w:type="spellStart"/>
      <w:r w:rsidR="002A4CAE">
        <w:t>Implemtation</w:t>
      </w:r>
      <w:proofErr w:type="spellEnd"/>
      <w:r w:rsidR="002A4CAE">
        <w:t xml:space="preserve"> für die </w:t>
      </w:r>
      <w:proofErr w:type="spellStart"/>
      <w:r w:rsidR="002A4CAE">
        <w:t>OnTickUpdate</w:t>
      </w:r>
      <w:proofErr w:type="spellEnd"/>
      <w:r w:rsidR="002A4CAE">
        <w:t xml:space="preserve"> Methode besitzen.</w:t>
      </w:r>
    </w:p>
    <w:p w14:paraId="047B2495" w14:textId="7306A771" w:rsidR="00754159" w:rsidRPr="00A06CBA" w:rsidRDefault="00827E29" w:rsidP="00A06CBA">
      <w:pPr>
        <w:pStyle w:val="berschrift3"/>
      </w:pPr>
      <w:bookmarkStart w:id="35" w:name="_Toc103534914"/>
      <w:proofErr w:type="spellStart"/>
      <w:r w:rsidRPr="00A06CBA">
        <w:t>Protected</w:t>
      </w:r>
      <w:proofErr w:type="spellEnd"/>
      <w:r w:rsidRPr="00A06CBA">
        <w:t xml:space="preserve"> </w:t>
      </w:r>
      <w:proofErr w:type="spellStart"/>
      <w:r w:rsidRPr="00A06CBA">
        <w:t>Variations</w:t>
      </w:r>
      <w:bookmarkEnd w:id="35"/>
      <w:proofErr w:type="spellEnd"/>
    </w:p>
    <w:p w14:paraId="61529C6D" w14:textId="03FDB27A" w:rsidR="008F4395" w:rsidRDefault="002A4CAE" w:rsidP="008F4395">
      <w:pPr>
        <w:pStyle w:val="Block"/>
      </w:pPr>
      <w:r w:rsidRPr="002A4CAE">
        <w:t xml:space="preserve">Das </w:t>
      </w:r>
      <w:proofErr w:type="spellStart"/>
      <w:r w:rsidRPr="002A4CAE">
        <w:t>Protected</w:t>
      </w:r>
      <w:proofErr w:type="spellEnd"/>
      <w:r w:rsidRPr="002A4CAE">
        <w:t xml:space="preserve"> Variations-Pattern sorgt dafür, da</w:t>
      </w:r>
      <w:r>
        <w:t>ss Klassen, Methoden und Module vor Änderungen anderer geschützt werden. Dies geschieht durch Interfaces, welche die Konkreten Implementationen verstecken.</w:t>
      </w:r>
    </w:p>
    <w:p w14:paraId="0E8F2FEA" w14:textId="204E002B" w:rsidR="002A4CAE" w:rsidRPr="002A4CAE" w:rsidRDefault="002A4CAE" w:rsidP="008F4395">
      <w:pPr>
        <w:pStyle w:val="Block"/>
      </w:pPr>
      <w:r>
        <w:t xml:space="preserve">Innerhalb des Projektes geschieht dies durch das </w:t>
      </w:r>
      <w:proofErr w:type="spellStart"/>
      <w:r>
        <w:t>IExchangeRepository</w:t>
      </w:r>
      <w:proofErr w:type="spellEnd"/>
      <w:r>
        <w:t xml:space="preserve">-Interface, </w:t>
      </w:r>
      <w:r w:rsidR="00BD27A9">
        <w:t>da dieses die Implementation über die Kucoin API versteckt. Dadurch wäre es auch möglich anstelle der Kucoin API die API einer anderen Krypto Börse zu verwenden, oder eine andere Verwendungs-/Zugriffsform der Kucoin API zu verwenden.</w:t>
      </w:r>
    </w:p>
    <w:p w14:paraId="479DD36D" w14:textId="2C92A7F3" w:rsidR="001C5E1C" w:rsidRDefault="00827E29" w:rsidP="00A06CBA">
      <w:pPr>
        <w:pStyle w:val="berschrift3"/>
      </w:pPr>
      <w:bookmarkStart w:id="36" w:name="_Toc103534915"/>
      <w:r w:rsidRPr="00A06CBA">
        <w:t xml:space="preserve">Pure </w:t>
      </w:r>
      <w:proofErr w:type="spellStart"/>
      <w:r w:rsidRPr="00A06CBA">
        <w:t>Fabrication</w:t>
      </w:r>
      <w:bookmarkEnd w:id="36"/>
      <w:proofErr w:type="spellEnd"/>
    </w:p>
    <w:p w14:paraId="1141E4EE" w14:textId="537DCE88" w:rsidR="00A06CBA" w:rsidRDefault="00A06CBA" w:rsidP="00A06CBA">
      <w:pPr>
        <w:pStyle w:val="Block"/>
      </w:pPr>
      <w:r w:rsidRPr="00A06CBA">
        <w:t xml:space="preserve">Das Pure </w:t>
      </w:r>
      <w:proofErr w:type="spellStart"/>
      <w:r w:rsidRPr="00A06CBA">
        <w:t>Fabrication</w:t>
      </w:r>
      <w:proofErr w:type="spellEnd"/>
      <w:r w:rsidRPr="00A06CBA">
        <w:t>-Pattern stellt da</w:t>
      </w:r>
      <w:r>
        <w:t>s Konzept von Hilfsklassen dar, welche so nicht direkt in der Projektdomäne</w:t>
      </w:r>
      <w:r w:rsidR="00703A78">
        <w:t xml:space="preserve"> existieren, jedoch benötigt werden. Sie dienen zur dem </w:t>
      </w:r>
      <w:proofErr w:type="spellStart"/>
      <w:r w:rsidR="00703A78">
        <w:t>low</w:t>
      </w:r>
      <w:proofErr w:type="spellEnd"/>
      <w:r w:rsidR="00703A78">
        <w:t xml:space="preserve"> </w:t>
      </w:r>
      <w:proofErr w:type="spellStart"/>
      <w:r w:rsidR="00703A78">
        <w:t>coupling</w:t>
      </w:r>
      <w:proofErr w:type="spellEnd"/>
      <w:r w:rsidR="00703A78">
        <w:t xml:space="preserve"> und dem high </w:t>
      </w:r>
      <w:proofErr w:type="spellStart"/>
      <w:r w:rsidR="00703A78">
        <w:t>cohesion</w:t>
      </w:r>
      <w:proofErr w:type="spellEnd"/>
      <w:r w:rsidR="00703A78">
        <w:t xml:space="preserve"> Prinzip.</w:t>
      </w:r>
    </w:p>
    <w:p w14:paraId="6F315BA6" w14:textId="77777777" w:rsidR="00473269" w:rsidRDefault="00E71387" w:rsidP="00A06CBA">
      <w:pPr>
        <w:pStyle w:val="Block"/>
        <w:sectPr w:rsidR="00473269" w:rsidSect="0018695B">
          <w:pgSz w:w="11906" w:h="16838" w:code="9"/>
          <w:pgMar w:top="1418" w:right="1418" w:bottom="1134" w:left="1418" w:header="709" w:footer="709" w:gutter="0"/>
          <w:cols w:space="708"/>
          <w:docGrid w:linePitch="360"/>
        </w:sectPr>
      </w:pPr>
      <w:r>
        <w:t xml:space="preserve">Ein ideales Beispiel hierfür ist das </w:t>
      </w:r>
      <w:proofErr w:type="spellStart"/>
      <w:r>
        <w:t>IExchangeRepository</w:t>
      </w:r>
      <w:proofErr w:type="spellEnd"/>
      <w:r>
        <w:t xml:space="preserve">, welches die Funktionen, woher die </w:t>
      </w:r>
      <w:r w:rsidR="00473269">
        <w:t>Kursd</w:t>
      </w:r>
      <w:r>
        <w:t>aten</w:t>
      </w:r>
      <w:r w:rsidR="00473269">
        <w:t xml:space="preserve"> bezogen werden, versteckt. E</w:t>
      </w:r>
      <w:r>
        <w:t>in wirkliches Repository in der Art existiert nicht</w:t>
      </w:r>
      <w:r w:rsidR="00473269">
        <w:t>, es dient rein der Verschleierung der API-Aufrufe.</w:t>
      </w:r>
    </w:p>
    <w:p w14:paraId="63DE8ED3" w14:textId="2DD9CDD8" w:rsidR="008F4395" w:rsidRDefault="00A06CBA" w:rsidP="00473269">
      <w:pPr>
        <w:pStyle w:val="berschrift2"/>
        <w:spacing w:before="360"/>
      </w:pPr>
      <w:bookmarkStart w:id="37" w:name="_Toc103534916"/>
      <w:r>
        <w:lastRenderedPageBreak/>
        <w:t>DRY</w:t>
      </w:r>
      <w:bookmarkEnd w:id="37"/>
    </w:p>
    <w:p w14:paraId="17BAB31C" w14:textId="44C14038" w:rsidR="00A06CBA" w:rsidRPr="00473269" w:rsidRDefault="00473269" w:rsidP="00A06CBA">
      <w:pPr>
        <w:pStyle w:val="Block"/>
      </w:pPr>
      <w:r w:rsidRPr="00473269">
        <w:rPr>
          <w:lang w:val="en-GB"/>
        </w:rPr>
        <w:t xml:space="preserve">DRY </w:t>
      </w:r>
      <w:proofErr w:type="spellStart"/>
      <w:r w:rsidRPr="00473269">
        <w:rPr>
          <w:lang w:val="en-GB"/>
        </w:rPr>
        <w:t>steht</w:t>
      </w:r>
      <w:proofErr w:type="spellEnd"/>
      <w:r w:rsidRPr="00473269">
        <w:rPr>
          <w:lang w:val="en-GB"/>
        </w:rPr>
        <w:t xml:space="preserve"> für Don’t Repeat Yourself</w:t>
      </w:r>
      <w:r>
        <w:rPr>
          <w:lang w:val="en-GB"/>
        </w:rPr>
        <w:t xml:space="preserve">. </w:t>
      </w:r>
      <w:r w:rsidRPr="00473269">
        <w:t>Das DRY-Pattern hat d</w:t>
      </w:r>
      <w:r>
        <w:t>as Ziel der Vermeidung von Redundanz</w:t>
      </w:r>
      <w:r w:rsidR="00F531E7">
        <w:t xml:space="preserve"> durch Auslagerung von Code in eigene Methoden und Klassen</w:t>
      </w:r>
      <w:r>
        <w:t>.</w:t>
      </w:r>
    </w:p>
    <w:p w14:paraId="6DBBAAF3" w14:textId="2F066200" w:rsidR="00703A78" w:rsidRDefault="007440A9" w:rsidP="00A06CBA">
      <w:pPr>
        <w:pStyle w:val="Block"/>
      </w:pPr>
      <w:r>
        <w:t xml:space="preserve">Ein Beispiel für innerhalb der Anwendung ist die statische </w:t>
      </w:r>
      <w:proofErr w:type="spellStart"/>
      <w:r>
        <w:t>ThrowHelper</w:t>
      </w:r>
      <w:proofErr w:type="spellEnd"/>
      <w:r>
        <w:t xml:space="preserve">-Klasse, welche statische Methoden zur Bedingungsprüfung und Werfen von </w:t>
      </w:r>
      <w:proofErr w:type="spellStart"/>
      <w:r>
        <w:t>Exceptions</w:t>
      </w:r>
      <w:proofErr w:type="spellEnd"/>
      <w:r>
        <w:t xml:space="preserve"> bei Fehlschlag dieser beinhalten, mit speziell auf die Bedingung zugeschnittenen Nachrichten.</w:t>
      </w:r>
    </w:p>
    <w:p w14:paraId="60E98738" w14:textId="4B3C920C" w:rsidR="007440A9" w:rsidRPr="00473269" w:rsidRDefault="007440A9" w:rsidP="00A06CBA">
      <w:pPr>
        <w:pStyle w:val="Block"/>
        <w:sectPr w:rsidR="007440A9" w:rsidRPr="00473269" w:rsidSect="0018695B">
          <w:pgSz w:w="11906" w:h="16838" w:code="9"/>
          <w:pgMar w:top="1418" w:right="1418" w:bottom="1134" w:left="1418" w:header="709" w:footer="709" w:gutter="0"/>
          <w:cols w:space="708"/>
          <w:docGrid w:linePitch="360"/>
        </w:sectPr>
      </w:pPr>
    </w:p>
    <w:p w14:paraId="7D1E7676" w14:textId="029E82F3" w:rsidR="008B17A3" w:rsidRDefault="00010F02" w:rsidP="00703A78">
      <w:pPr>
        <w:pStyle w:val="berschrift1"/>
      </w:pPr>
      <w:bookmarkStart w:id="38" w:name="_Toc103534917"/>
      <w:proofErr w:type="spellStart"/>
      <w:r w:rsidRPr="00703A78">
        <w:lastRenderedPageBreak/>
        <w:t>Refactoring</w:t>
      </w:r>
      <w:bookmarkEnd w:id="38"/>
      <w:proofErr w:type="spellEnd"/>
    </w:p>
    <w:p w14:paraId="4F3DE741" w14:textId="318CB8AF" w:rsidR="00E37324" w:rsidRPr="00E37324" w:rsidRDefault="00E37324" w:rsidP="00E37324">
      <w:pPr>
        <w:pStyle w:val="berschrift2"/>
      </w:pPr>
      <w:bookmarkStart w:id="39" w:name="_Ref103518843"/>
      <w:bookmarkStart w:id="40" w:name="_Toc103534918"/>
      <w:r>
        <w:t xml:space="preserve">Code </w:t>
      </w:r>
      <w:proofErr w:type="spellStart"/>
      <w:r>
        <w:t>Smell</w:t>
      </w:r>
      <w:proofErr w:type="spellEnd"/>
      <w:r>
        <w:t xml:space="preserve"> 1 </w:t>
      </w:r>
      <w:r w:rsidR="007B3148">
        <w:t>–</w:t>
      </w:r>
      <w:r>
        <w:t xml:space="preserve"> </w:t>
      </w:r>
      <w:proofErr w:type="spellStart"/>
      <w:r w:rsidR="001A3F49">
        <w:t>ExchangeSymbol</w:t>
      </w:r>
      <w:proofErr w:type="spellEnd"/>
      <w:r w:rsidR="007B3148">
        <w:t xml:space="preserve"> </w:t>
      </w:r>
      <w:proofErr w:type="spellStart"/>
      <w:r w:rsidR="00AA1081">
        <w:t>Instanziierungskontrolle</w:t>
      </w:r>
      <w:bookmarkEnd w:id="39"/>
      <w:bookmarkEnd w:id="40"/>
      <w:proofErr w:type="spellEnd"/>
    </w:p>
    <w:p w14:paraId="0C87ACAD" w14:textId="69B24734" w:rsidR="00AF6035" w:rsidRDefault="00AF6035" w:rsidP="002F4922">
      <w:pPr>
        <w:pStyle w:val="Block"/>
        <w:rPr>
          <w:lang w:val="en-GB"/>
        </w:rPr>
      </w:pPr>
      <w:r>
        <w:rPr>
          <w:lang w:val="en-GB"/>
        </w:rPr>
        <w:t>Commit</w:t>
      </w:r>
      <w:r w:rsidR="00FF4B4E">
        <w:rPr>
          <w:lang w:val="en-GB"/>
        </w:rPr>
        <w:t>s</w:t>
      </w:r>
      <w:r>
        <w:rPr>
          <w:lang w:val="en-GB"/>
        </w:rPr>
        <w:t>:</w:t>
      </w:r>
    </w:p>
    <w:p w14:paraId="6C5A5980" w14:textId="7294E3B6" w:rsidR="001E6EB3" w:rsidRDefault="0010759C" w:rsidP="002F4922">
      <w:pPr>
        <w:pStyle w:val="Block"/>
        <w:rPr>
          <w:lang w:val="en-GB"/>
        </w:rPr>
      </w:pPr>
      <w:hyperlink r:id="rId16" w:history="1">
        <w:r w:rsidR="00FF4B4E">
          <w:rPr>
            <w:rStyle w:val="Hyperlink"/>
            <w:lang w:val="en-GB"/>
          </w:rPr>
          <w:t>e4c472f037beabf2859fbb15fdcc1f52f0d61bb7</w:t>
        </w:r>
      </w:hyperlink>
    </w:p>
    <w:p w14:paraId="27924233" w14:textId="13F3602E" w:rsidR="001E6EB3" w:rsidRDefault="0010759C" w:rsidP="002F4922">
      <w:pPr>
        <w:pStyle w:val="Block"/>
        <w:rPr>
          <w:lang w:val="en-GB"/>
        </w:rPr>
      </w:pPr>
      <w:hyperlink r:id="rId17" w:history="1">
        <w:r w:rsidR="00FF4B4E">
          <w:rPr>
            <w:rStyle w:val="Hyperlink"/>
            <w:lang w:val="en-GB"/>
          </w:rPr>
          <w:t>058b0b6d72ebe764c32d72ff7ba86501715a35c7</w:t>
        </w:r>
      </w:hyperlink>
    </w:p>
    <w:p w14:paraId="07DECE44" w14:textId="2749B39B" w:rsidR="00AA1081" w:rsidRDefault="00AA1081" w:rsidP="002F4922">
      <w:pPr>
        <w:pStyle w:val="Block"/>
      </w:pPr>
      <w:r w:rsidRPr="00AA1081">
        <w:t xml:space="preserve">Vor dem </w:t>
      </w:r>
      <w:proofErr w:type="spellStart"/>
      <w:r>
        <w:t>R</w:t>
      </w:r>
      <w:r w:rsidRPr="00AA1081">
        <w:t>efactoring</w:t>
      </w:r>
      <w:proofErr w:type="spellEnd"/>
      <w:r w:rsidRPr="00AA1081">
        <w:t xml:space="preserve"> war e</w:t>
      </w:r>
      <w:r>
        <w:t xml:space="preserve">s möglich eine Instanz des Value-Objects </w:t>
      </w:r>
      <w:proofErr w:type="spellStart"/>
      <w:r>
        <w:t>ExchangeSymbol</w:t>
      </w:r>
      <w:proofErr w:type="spellEnd"/>
      <w:r>
        <w:t xml:space="preserve"> zu erstellen, ohne dass hierfür die Factory verwendet werden musste, da </w:t>
      </w:r>
      <w:r w:rsidR="004A3386">
        <w:t xml:space="preserve">die Factory Klasse außerhalb des Records definiert wurde und der entsprechende Konstruktor des </w:t>
      </w:r>
      <w:proofErr w:type="spellStart"/>
      <w:r w:rsidR="004A3386">
        <w:t>ExchangeSymbols</w:t>
      </w:r>
      <w:proofErr w:type="spellEnd"/>
      <w:r w:rsidR="004A3386">
        <w:t xml:space="preserve"> daher nicht als private deklariert werden konnte. </w:t>
      </w:r>
      <w:r w:rsidR="004A3386" w:rsidRPr="004A3386">
        <w:t>Hierdurch war es möglich die Bedingungen,</w:t>
      </w:r>
      <w:r w:rsidR="004A3386">
        <w:t xml:space="preserve"> die für ein </w:t>
      </w:r>
      <w:proofErr w:type="spellStart"/>
      <w:r w:rsidR="004A3386">
        <w:t>ExchangeSymbol</w:t>
      </w:r>
      <w:proofErr w:type="spellEnd"/>
      <w:r w:rsidR="004A3386">
        <w:t xml:space="preserve"> gelten zu umgehen. Somit wäre</w:t>
      </w:r>
      <w:r w:rsidR="00C74EAF">
        <w:t>n beispielsweise</w:t>
      </w:r>
      <w:r w:rsidR="004A3386">
        <w:t xml:space="preserve"> folgende </w:t>
      </w:r>
      <w:r w:rsidR="00C74EAF">
        <w:t>Angaben</w:t>
      </w:r>
      <w:r w:rsidR="004A3386">
        <w:t xml:space="preserve"> für ein </w:t>
      </w:r>
      <w:proofErr w:type="spellStart"/>
      <w:r w:rsidR="004A3386">
        <w:t>ExchangeSymbol</w:t>
      </w:r>
      <w:proofErr w:type="spellEnd"/>
      <w:r w:rsidR="004A3386">
        <w:t xml:space="preserve"> valide gewesen:</w:t>
      </w:r>
    </w:p>
    <w:p w14:paraId="5FA09403" w14:textId="6E747D1D" w:rsidR="004A3386" w:rsidRDefault="004A3386" w:rsidP="004A3386">
      <w:pPr>
        <w:pStyle w:val="Block"/>
        <w:numPr>
          <w:ilvl w:val="0"/>
          <w:numId w:val="31"/>
        </w:numPr>
      </w:pPr>
      <w:proofErr w:type="spellStart"/>
      <w:r>
        <w:t>TradingCurrency</w:t>
      </w:r>
      <w:proofErr w:type="spellEnd"/>
      <w:r>
        <w:t xml:space="preserve"> = „Lieber“</w:t>
      </w:r>
    </w:p>
    <w:p w14:paraId="712A236C" w14:textId="20D83E92" w:rsidR="004A3386" w:rsidRDefault="004A3386" w:rsidP="004A3386">
      <w:pPr>
        <w:pStyle w:val="Block"/>
        <w:numPr>
          <w:ilvl w:val="0"/>
          <w:numId w:val="31"/>
        </w:numPr>
      </w:pPr>
      <w:proofErr w:type="spellStart"/>
      <w:r>
        <w:t>BaseCurrency</w:t>
      </w:r>
      <w:proofErr w:type="spellEnd"/>
      <w:r>
        <w:t xml:space="preserve"> = „Programmierer“</w:t>
      </w:r>
    </w:p>
    <w:p w14:paraId="4C3F5BDE" w14:textId="02DAF748" w:rsidR="004A3386" w:rsidRDefault="004A3386" w:rsidP="004A3386">
      <w:pPr>
        <w:pStyle w:val="Block"/>
        <w:numPr>
          <w:ilvl w:val="0"/>
          <w:numId w:val="31"/>
        </w:numPr>
      </w:pPr>
      <w:r>
        <w:t>Symbol = „das hier ist ein Bug!“</w:t>
      </w:r>
    </w:p>
    <w:p w14:paraId="4CB332E6" w14:textId="77777777" w:rsidR="001E6EB3" w:rsidRDefault="00C74EAF" w:rsidP="002F4922">
      <w:pPr>
        <w:pStyle w:val="Block"/>
      </w:pPr>
      <w:r>
        <w:t xml:space="preserve">Was zu Fehlern in der Applikation führen würde und den in </w:t>
      </w:r>
      <w:r>
        <w:fldChar w:fldCharType="begin"/>
      </w:r>
      <w:r>
        <w:instrText xml:space="preserve"> REF _Ref64276177 \r \h </w:instrText>
      </w:r>
      <w:r>
        <w:fldChar w:fldCharType="separate"/>
      </w:r>
      <w:r>
        <w:t>1</w:t>
      </w:r>
      <w:r>
        <w:fldChar w:fldCharType="end"/>
      </w:r>
      <w:r>
        <w:t>.</w:t>
      </w:r>
      <w:r>
        <w:fldChar w:fldCharType="begin"/>
      </w:r>
      <w:r>
        <w:instrText xml:space="preserve"> REF _Ref64276177 \h </w:instrText>
      </w:r>
      <w:r>
        <w:fldChar w:fldCharType="separate"/>
      </w:r>
      <w:r>
        <w:t>Domain Driven Design</w:t>
      </w:r>
      <w:r>
        <w:fldChar w:fldCharType="end"/>
      </w:r>
      <w:r>
        <w:t xml:space="preserve"> definierten Anforderungen widersprechen würde. Um</w:t>
      </w:r>
      <w:r w:rsidR="004A3386" w:rsidRPr="004A3386">
        <w:t xml:space="preserve"> dieses Problem zu </w:t>
      </w:r>
      <w:r w:rsidR="00AF6035" w:rsidRPr="004A3386">
        <w:t>l</w:t>
      </w:r>
      <w:r w:rsidR="00AF6035">
        <w:t>ösen,</w:t>
      </w:r>
      <w:r w:rsidR="004A3386">
        <w:t xml:space="preserve"> </w:t>
      </w:r>
      <w:r>
        <w:t xml:space="preserve">wurde die Definition der </w:t>
      </w:r>
      <w:proofErr w:type="spellStart"/>
      <w:r>
        <w:t>ExchangeSymbolFactory</w:t>
      </w:r>
      <w:proofErr w:type="spellEnd"/>
      <w:r>
        <w:t>-Klasse in</w:t>
      </w:r>
      <w:r w:rsidR="00AF6035">
        <w:t xml:space="preserve"> die Definition des </w:t>
      </w:r>
      <w:proofErr w:type="spellStart"/>
      <w:r w:rsidR="00AF6035">
        <w:t>Record</w:t>
      </w:r>
      <w:proofErr w:type="spellEnd"/>
      <w:r w:rsidR="00AF6035">
        <w:t xml:space="preserve">-Typen verschoben. Um eine Trennung der beiden Typen dennoch möglichst gut zu ermöglichen wurde der </w:t>
      </w:r>
      <w:proofErr w:type="spellStart"/>
      <w:r w:rsidR="00AF6035">
        <w:t>Record</w:t>
      </w:r>
      <w:proofErr w:type="spellEnd"/>
      <w:r w:rsidR="00AF6035">
        <w:t xml:space="preserve">-Typ als partial definiert, wodurch eine Dateitrennung der Typen ermöglicht wurde. Des Weiteren wurde der Konstruktor des </w:t>
      </w:r>
      <w:proofErr w:type="spellStart"/>
      <w:r w:rsidR="00AF6035">
        <w:t>ExchangeSymbol</w:t>
      </w:r>
      <w:proofErr w:type="spellEnd"/>
      <w:r w:rsidR="00AF6035">
        <w:t xml:space="preserve">-Records als privat markiert, wodurch dieser nur noch von der Factory aufgerufen werden kann und die </w:t>
      </w:r>
      <w:r w:rsidR="00E37324">
        <w:t>Anforderungen wieder gewährleistet werden können.</w:t>
      </w:r>
    </w:p>
    <w:p w14:paraId="6D487CB0" w14:textId="6C351D55" w:rsidR="001E6EB3" w:rsidRDefault="001E6EB3" w:rsidP="002F4922">
      <w:pPr>
        <w:pStyle w:val="Block"/>
        <w:sectPr w:rsidR="001E6EB3" w:rsidSect="0018695B">
          <w:pgSz w:w="11906" w:h="16838" w:code="9"/>
          <w:pgMar w:top="1418" w:right="1418" w:bottom="1134" w:left="1418" w:header="709" w:footer="709" w:gutter="0"/>
          <w:cols w:space="708"/>
          <w:docGrid w:linePitch="360"/>
        </w:sectPr>
      </w:pPr>
    </w:p>
    <w:p w14:paraId="5AB74281" w14:textId="3826B842" w:rsidR="00AF6035" w:rsidRPr="004A3386" w:rsidRDefault="00E37324" w:rsidP="00E37324">
      <w:pPr>
        <w:pStyle w:val="berschrift2"/>
      </w:pPr>
      <w:bookmarkStart w:id="41" w:name="_Toc103534919"/>
      <w:r>
        <w:lastRenderedPageBreak/>
        <w:t xml:space="preserve">Code </w:t>
      </w:r>
      <w:proofErr w:type="spellStart"/>
      <w:r>
        <w:t>Smell</w:t>
      </w:r>
      <w:proofErr w:type="spellEnd"/>
      <w:r>
        <w:t xml:space="preserve"> 2 – Candle </w:t>
      </w:r>
      <w:proofErr w:type="spellStart"/>
      <w:r>
        <w:t>Instanziierungskontrolle</w:t>
      </w:r>
      <w:bookmarkEnd w:id="41"/>
      <w:proofErr w:type="spellEnd"/>
    </w:p>
    <w:p w14:paraId="6B95B573" w14:textId="205BF3AA" w:rsidR="00E37324" w:rsidRDefault="00E37324" w:rsidP="00FF4B4E">
      <w:pPr>
        <w:pStyle w:val="Block"/>
        <w:rPr>
          <w:lang w:val="en-GB"/>
        </w:rPr>
      </w:pPr>
      <w:r>
        <w:rPr>
          <w:lang w:val="en-GB"/>
        </w:rPr>
        <w:t>Commits:</w:t>
      </w:r>
    </w:p>
    <w:p w14:paraId="0A19ACE4" w14:textId="459FCDBD" w:rsidR="00FF4B4E" w:rsidRDefault="0010759C" w:rsidP="00E37324">
      <w:pPr>
        <w:pStyle w:val="Block"/>
        <w:rPr>
          <w:lang w:val="en-GB"/>
        </w:rPr>
      </w:pPr>
      <w:hyperlink r:id="rId18" w:history="1">
        <w:r w:rsidR="00FF4B4E">
          <w:rPr>
            <w:rStyle w:val="Hyperlink"/>
            <w:lang w:val="en-GB"/>
          </w:rPr>
          <w:t>cd9c6adf46fc141d56fd5d509ffc2617c9e83519</w:t>
        </w:r>
      </w:hyperlink>
    </w:p>
    <w:p w14:paraId="0EAFD98B" w14:textId="79F1B880" w:rsidR="00E70F96" w:rsidRDefault="00E37324" w:rsidP="002F4922">
      <w:pPr>
        <w:pStyle w:val="Block"/>
      </w:pPr>
      <w:r w:rsidRPr="00E37324">
        <w:t xml:space="preserve">Vor dem </w:t>
      </w:r>
      <w:proofErr w:type="spellStart"/>
      <w:r w:rsidRPr="00E37324">
        <w:t>Refactoring</w:t>
      </w:r>
      <w:proofErr w:type="spellEnd"/>
      <w:r w:rsidRPr="00E37324">
        <w:t xml:space="preserve"> gab e</w:t>
      </w:r>
      <w:r>
        <w:t xml:space="preserve">s keine Factory-Klasse für </w:t>
      </w:r>
      <w:r w:rsidR="00C92660">
        <w:t>das Candle-Value-</w:t>
      </w:r>
      <w:proofErr w:type="spellStart"/>
      <w:r w:rsidR="00C92660">
        <w:t>Object</w:t>
      </w:r>
      <w:proofErr w:type="spellEnd"/>
      <w:r w:rsidR="00C92660">
        <w:t xml:space="preserve">, und es fanden keine Werte-Überprüfungen für die Instanziierung der </w:t>
      </w:r>
      <w:proofErr w:type="spellStart"/>
      <w:r w:rsidR="00C92660">
        <w:t>Candles</w:t>
      </w:r>
      <w:proofErr w:type="spellEnd"/>
      <w:r w:rsidR="00C92660">
        <w:t xml:space="preserve"> statt, was zu einem logischen Bruch hätte führen können, in dem die Werte Fehlerhaft übermittelt worden wären, </w:t>
      </w:r>
      <w:proofErr w:type="spellStart"/>
      <w:r w:rsidR="00C92660">
        <w:t>bspw</w:t>
      </w:r>
      <w:proofErr w:type="spellEnd"/>
      <w:r w:rsidR="00C92660">
        <w:t xml:space="preserve"> durch einen Low-Price, der höher ist als der High-Price, was natürlich absolut sinnfrei wäre.</w:t>
      </w:r>
    </w:p>
    <w:p w14:paraId="49400A73" w14:textId="1AE33A5F" w:rsidR="008D66CC" w:rsidRPr="00E37324" w:rsidRDefault="008D66CC" w:rsidP="002F4922">
      <w:pPr>
        <w:pStyle w:val="Block"/>
      </w:pPr>
      <w:r>
        <w:t xml:space="preserve">Um dies zu </w:t>
      </w:r>
      <w:r w:rsidR="005B652C">
        <w:t>verhindern,</w:t>
      </w:r>
      <w:r>
        <w:t xml:space="preserve"> wurde eine entsprechende Factory</w:t>
      </w:r>
      <w:r w:rsidR="005B652C">
        <w:t xml:space="preserve"> analog zu der in </w:t>
      </w:r>
      <w:r w:rsidR="005B652C">
        <w:fldChar w:fldCharType="begin"/>
      </w:r>
      <w:r w:rsidR="005B652C">
        <w:instrText xml:space="preserve"> REF _Ref103518843 \r \h </w:instrText>
      </w:r>
      <w:r w:rsidR="005B652C">
        <w:fldChar w:fldCharType="separate"/>
      </w:r>
      <w:r w:rsidR="005B652C">
        <w:t>4.1</w:t>
      </w:r>
      <w:r w:rsidR="005B652C">
        <w:fldChar w:fldCharType="end"/>
      </w:r>
      <w:r w:rsidR="005B652C">
        <w:t xml:space="preserve"> erstellt, welche dafür sorgt, dass die entsprechenden</w:t>
      </w:r>
      <w:r w:rsidR="007B3148">
        <w:t xml:space="preserve"> Bedingungen eingehalten werden, um einen logischen Bruch in der zu vermeiden.</w:t>
      </w:r>
    </w:p>
    <w:p w14:paraId="14EB4191" w14:textId="0E1BE8E8" w:rsidR="002B52F7" w:rsidRDefault="007B3148" w:rsidP="007B3148">
      <w:pPr>
        <w:pStyle w:val="berschrift2"/>
      </w:pPr>
      <w:bookmarkStart w:id="42" w:name="_Toc103534920"/>
      <w:r>
        <w:t xml:space="preserve">Code </w:t>
      </w:r>
      <w:proofErr w:type="spellStart"/>
      <w:r>
        <w:t>Smell</w:t>
      </w:r>
      <w:proofErr w:type="spellEnd"/>
      <w:r>
        <w:t xml:space="preserve"> 3 – </w:t>
      </w:r>
      <w:proofErr w:type="spellStart"/>
      <w:r>
        <w:t>Dupplicated</w:t>
      </w:r>
      <w:proofErr w:type="spellEnd"/>
      <w:r>
        <w:t xml:space="preserve"> Code</w:t>
      </w:r>
      <w:bookmarkEnd w:id="42"/>
    </w:p>
    <w:p w14:paraId="6451C52F" w14:textId="665FEB1F" w:rsidR="00FF4B4E" w:rsidRPr="00FF4B4E" w:rsidRDefault="007B3148" w:rsidP="00FF4B4E">
      <w:pPr>
        <w:pStyle w:val="Block"/>
        <w:rPr>
          <w:lang w:val="en-GB"/>
        </w:rPr>
      </w:pPr>
      <w:proofErr w:type="spellStart"/>
      <w:r w:rsidRPr="00FF4B4E">
        <w:t>Commits</w:t>
      </w:r>
      <w:proofErr w:type="spellEnd"/>
      <w:r w:rsidRPr="00FF4B4E">
        <w:t>:</w:t>
      </w:r>
    </w:p>
    <w:p w14:paraId="30B22EB9" w14:textId="3F91EEAD" w:rsidR="007B3148" w:rsidRDefault="0010759C" w:rsidP="007B3148">
      <w:pPr>
        <w:pStyle w:val="Block"/>
        <w:rPr>
          <w:lang w:val="en-GB"/>
        </w:rPr>
      </w:pPr>
      <w:hyperlink r:id="rId19" w:history="1">
        <w:r w:rsidR="00FF4B4E">
          <w:rPr>
            <w:rStyle w:val="Hyperlink"/>
            <w:lang w:val="en-GB"/>
          </w:rPr>
          <w:t>ddbe218e4e7931e5b04f02326688f001df90e3c6</w:t>
        </w:r>
      </w:hyperlink>
    </w:p>
    <w:p w14:paraId="37B595CA" w14:textId="77777777" w:rsidR="0094030D" w:rsidRDefault="006A5C47" w:rsidP="002F4922">
      <w:pPr>
        <w:pStyle w:val="Block"/>
      </w:pPr>
      <w:r w:rsidRPr="006A5C47">
        <w:t xml:space="preserve">Das </w:t>
      </w:r>
      <w:proofErr w:type="spellStart"/>
      <w:r w:rsidRPr="006A5C47">
        <w:t>Refactoring</w:t>
      </w:r>
      <w:proofErr w:type="spellEnd"/>
      <w:r w:rsidRPr="006A5C47">
        <w:t xml:space="preserve"> des Code </w:t>
      </w:r>
      <w:proofErr w:type="spellStart"/>
      <w:r w:rsidRPr="006A5C47">
        <w:t>Sm</w:t>
      </w:r>
      <w:r>
        <w:t>ells</w:t>
      </w:r>
      <w:proofErr w:type="spellEnd"/>
      <w:r>
        <w:t xml:space="preserve"> 2 führte dazu, dass sehr viel redundanter Code geschrieben wurde, um die einzelnen Bedingungen zu überprüfen und Fehler zu werfen.</w:t>
      </w:r>
    </w:p>
    <w:p w14:paraId="194419A5" w14:textId="77777777" w:rsidR="001E6EB3" w:rsidRDefault="006A5C47" w:rsidP="002F4922">
      <w:pPr>
        <w:pStyle w:val="Block"/>
      </w:pPr>
      <w:r>
        <w:t xml:space="preserve">Um die </w:t>
      </w:r>
      <w:r w:rsidR="0094030D">
        <w:t>Einhaltung</w:t>
      </w:r>
      <w:r>
        <w:t xml:space="preserve"> des DRY Patterns zu </w:t>
      </w:r>
      <w:r w:rsidR="005059A9">
        <w:t>gewährleisten,</w:t>
      </w:r>
      <w:r>
        <w:t xml:space="preserve"> wurde daher eine Hilfsklasse </w:t>
      </w:r>
      <w:proofErr w:type="spellStart"/>
      <w:r>
        <w:t>ThrowHelper</w:t>
      </w:r>
      <w:proofErr w:type="spellEnd"/>
      <w:r>
        <w:t xml:space="preserve"> in dem Sub-Namespace </w:t>
      </w:r>
      <w:proofErr w:type="spellStart"/>
      <w:r>
        <w:t>Domain.Util</w:t>
      </w:r>
      <w:proofErr w:type="spellEnd"/>
      <w:r>
        <w:t xml:space="preserve"> erstellt, welche Methoden </w:t>
      </w:r>
      <w:r w:rsidR="005059A9">
        <w:t>bereitstellt, um diese Bedingungen zu prüfen.</w:t>
      </w:r>
    </w:p>
    <w:p w14:paraId="260BAE64" w14:textId="433D1464" w:rsidR="001E6EB3" w:rsidRDefault="001E6EB3" w:rsidP="002F4922">
      <w:pPr>
        <w:pStyle w:val="Block"/>
        <w:sectPr w:rsidR="001E6EB3" w:rsidSect="0018695B">
          <w:pgSz w:w="11906" w:h="16838" w:code="9"/>
          <w:pgMar w:top="1418" w:right="1418" w:bottom="1134" w:left="1418" w:header="709" w:footer="709" w:gutter="0"/>
          <w:cols w:space="708"/>
          <w:docGrid w:linePitch="360"/>
        </w:sectPr>
      </w:pPr>
    </w:p>
    <w:p w14:paraId="48D349E9" w14:textId="08E60F72" w:rsidR="005E1587" w:rsidRPr="00703A78" w:rsidRDefault="00010F02" w:rsidP="00537AB7">
      <w:pPr>
        <w:pStyle w:val="berschrift1"/>
        <w:spacing w:before="360"/>
      </w:pPr>
      <w:bookmarkStart w:id="43" w:name="_Toc103534921"/>
      <w:r w:rsidRPr="00703A78">
        <w:lastRenderedPageBreak/>
        <w:t>Unit-Tests</w:t>
      </w:r>
      <w:bookmarkEnd w:id="43"/>
    </w:p>
    <w:p w14:paraId="274A83D1" w14:textId="66AAF489" w:rsidR="001B6825" w:rsidRDefault="001E6EB3" w:rsidP="002F4922">
      <w:pPr>
        <w:pStyle w:val="Block"/>
      </w:pPr>
      <w:r>
        <w:t>Unit</w:t>
      </w:r>
      <w:r w:rsidR="00FF4B4E">
        <w:t>-</w:t>
      </w:r>
      <w:r>
        <w:t>Test</w:t>
      </w:r>
      <w:r w:rsidR="00FF4B4E">
        <w:t>s</w:t>
      </w:r>
      <w:r>
        <w:t xml:space="preserve"> tragen nicht direkt zur </w:t>
      </w:r>
      <w:r w:rsidR="00FF4B4E">
        <w:t xml:space="preserve">Applikation selbst bei, sorgen allerdings dafür, dass Anforderungen an die Applikation eingehalten werden </w:t>
      </w:r>
      <w:r w:rsidR="00A74CDA">
        <w:t>können und die Funktionalität des Quellcodes auf Fehler überprüft wird und diese dadurch vermindert werden.</w:t>
      </w:r>
    </w:p>
    <w:p w14:paraId="47741532" w14:textId="3244A4D0" w:rsidR="001B6825" w:rsidRDefault="001B6825" w:rsidP="002F4922">
      <w:pPr>
        <w:pStyle w:val="Block"/>
      </w:pPr>
      <w:r>
        <w:t xml:space="preserve">Die Tests wurden daher auch in einem separaten Projekt geschrieben, um </w:t>
      </w:r>
      <w:proofErr w:type="gramStart"/>
      <w:r>
        <w:t>die Test</w:t>
      </w:r>
      <w:proofErr w:type="gramEnd"/>
      <w:r>
        <w:t xml:space="preserve"> von der eigentlichen Anwendung zu Trennen.</w:t>
      </w:r>
    </w:p>
    <w:p w14:paraId="01D6F0BD" w14:textId="23F32FE2" w:rsidR="00367878" w:rsidRDefault="00367878" w:rsidP="00367878">
      <w:pPr>
        <w:pStyle w:val="berschrift2"/>
      </w:pPr>
      <w:bookmarkStart w:id="44" w:name="_Toc103534922"/>
      <w:r>
        <w:t>Beachtung der ATRIP-Regeln</w:t>
      </w:r>
      <w:bookmarkEnd w:id="44"/>
    </w:p>
    <w:p w14:paraId="4380B7AF" w14:textId="3F771D41" w:rsidR="00367878" w:rsidRDefault="00367878" w:rsidP="00367878">
      <w:pPr>
        <w:pStyle w:val="Block"/>
        <w:numPr>
          <w:ilvl w:val="0"/>
          <w:numId w:val="32"/>
        </w:numPr>
      </w:pPr>
      <w:proofErr w:type="spellStart"/>
      <w:r w:rsidRPr="00367878">
        <w:rPr>
          <w:b/>
          <w:bCs/>
        </w:rPr>
        <w:t>Automatic</w:t>
      </w:r>
      <w:proofErr w:type="spellEnd"/>
      <w:r w:rsidRPr="00367878">
        <w:rPr>
          <w:b/>
          <w:bCs/>
        </w:rPr>
        <w:t>:</w:t>
      </w:r>
      <w:r>
        <w:t xml:space="preserve"> Gegeben, da alle Tests einzeln oder zusammen über die Entwicklungsumgebung Visual Studio gestartet werden können.</w:t>
      </w:r>
    </w:p>
    <w:p w14:paraId="57AA0D46" w14:textId="4AD3B0CE" w:rsidR="00367878" w:rsidRDefault="00367878" w:rsidP="00367878">
      <w:pPr>
        <w:pStyle w:val="Block"/>
        <w:numPr>
          <w:ilvl w:val="0"/>
          <w:numId w:val="32"/>
        </w:numPr>
      </w:pPr>
      <w:proofErr w:type="spellStart"/>
      <w:r>
        <w:rPr>
          <w:b/>
          <w:bCs/>
        </w:rPr>
        <w:t>Throrough</w:t>
      </w:r>
      <w:proofErr w:type="spellEnd"/>
      <w:r>
        <w:rPr>
          <w:b/>
          <w:bCs/>
        </w:rPr>
        <w:t>:</w:t>
      </w:r>
      <w:r>
        <w:t xml:space="preserve"> Gegeben, </w:t>
      </w:r>
    </w:p>
    <w:p w14:paraId="3632AE25" w14:textId="65DA364C" w:rsidR="008C64C6" w:rsidRDefault="008C64C6" w:rsidP="00367878">
      <w:pPr>
        <w:pStyle w:val="Block"/>
        <w:numPr>
          <w:ilvl w:val="0"/>
          <w:numId w:val="32"/>
        </w:numPr>
      </w:pPr>
      <w:proofErr w:type="spellStart"/>
      <w:r>
        <w:rPr>
          <w:b/>
          <w:bCs/>
        </w:rPr>
        <w:t>Repeatable</w:t>
      </w:r>
      <w:proofErr w:type="spellEnd"/>
      <w:r>
        <w:rPr>
          <w:b/>
          <w:bCs/>
        </w:rPr>
        <w:t>:</w:t>
      </w:r>
      <w:r>
        <w:t xml:space="preserve"> Gegeben, da die Tests immer wiederholt werden können und immer das gleiche Ergebnis haben, da frei von Zufallswerten sind.</w:t>
      </w:r>
    </w:p>
    <w:p w14:paraId="7F61DDC5" w14:textId="6DF18B4E" w:rsidR="008C64C6" w:rsidRDefault="008C64C6" w:rsidP="00367878">
      <w:pPr>
        <w:pStyle w:val="Block"/>
        <w:numPr>
          <w:ilvl w:val="0"/>
          <w:numId w:val="32"/>
        </w:numPr>
      </w:pPr>
      <w:r>
        <w:rPr>
          <w:b/>
          <w:bCs/>
        </w:rPr>
        <w:t>Independent:</w:t>
      </w:r>
      <w:r>
        <w:t xml:space="preserve"> Gegeben, durch die strikte Trennung der Tests, in Klassen und Methoden, welche sich nicht gegenseitig referenzieren.</w:t>
      </w:r>
    </w:p>
    <w:p w14:paraId="667A1BFB" w14:textId="19510F98" w:rsidR="008C64C6" w:rsidRDefault="008C64C6" w:rsidP="00367878">
      <w:pPr>
        <w:pStyle w:val="Block"/>
        <w:numPr>
          <w:ilvl w:val="0"/>
          <w:numId w:val="32"/>
        </w:numPr>
      </w:pPr>
      <w:r>
        <w:rPr>
          <w:b/>
          <w:bCs/>
        </w:rPr>
        <w:t>Professional:</w:t>
      </w:r>
      <w:r>
        <w:t xml:space="preserve"> Es werden nur relevante Stellen getestet (Nicht Getter und Setter/Properties) und </w:t>
      </w:r>
      <w:r w:rsidR="00EF013F">
        <w:t>auch keine Stelle doppelt getestet.</w:t>
      </w:r>
    </w:p>
    <w:p w14:paraId="55D00958" w14:textId="1DBB047C" w:rsidR="003D1436" w:rsidRDefault="003D1436" w:rsidP="003D1436">
      <w:pPr>
        <w:pStyle w:val="berschrift2"/>
      </w:pPr>
      <w:bookmarkStart w:id="45" w:name="_Toc103534923"/>
      <w:r>
        <w:t>Mocks</w:t>
      </w:r>
      <w:bookmarkEnd w:id="45"/>
    </w:p>
    <w:p w14:paraId="21B56638" w14:textId="77777777" w:rsidR="00537AB7" w:rsidRDefault="003D1436" w:rsidP="003D1436">
      <w:pPr>
        <w:pStyle w:val="Block"/>
      </w:pPr>
      <w:r w:rsidRPr="003D1436">
        <w:t>Mocks werden bei den Use Case-Tests Mocks eingesetzt</w:t>
      </w:r>
      <w:r w:rsidR="001B6825">
        <w:t>,</w:t>
      </w:r>
      <w:r>
        <w:t xml:space="preserve"> um die Abhängigkeit von den benötigten Interfaces</w:t>
      </w:r>
      <w:r w:rsidR="001B6825">
        <w:t xml:space="preserve">, wie den </w:t>
      </w:r>
      <w:proofErr w:type="spellStart"/>
      <w:r w:rsidR="001B6825">
        <w:t>CallBacks</w:t>
      </w:r>
      <w:proofErr w:type="spellEnd"/>
      <w:r w:rsidR="001B6825">
        <w:t xml:space="preserve"> und den </w:t>
      </w:r>
      <w:proofErr w:type="spellStart"/>
      <w:r w:rsidR="001B6825">
        <w:t>Repositories</w:t>
      </w:r>
      <w:proofErr w:type="spellEnd"/>
      <w:r w:rsidR="001B6825">
        <w:t xml:space="preserve"> zu entfernen.</w:t>
      </w:r>
    </w:p>
    <w:p w14:paraId="02372989" w14:textId="631E6FD7" w:rsidR="00537AB7" w:rsidRDefault="00537AB7" w:rsidP="003D1436">
      <w:pPr>
        <w:pStyle w:val="Block"/>
        <w:sectPr w:rsidR="00537AB7" w:rsidSect="0018695B">
          <w:pgSz w:w="11906" w:h="16838" w:code="9"/>
          <w:pgMar w:top="1418" w:right="1418" w:bottom="1134" w:left="1418" w:header="709" w:footer="709" w:gutter="0"/>
          <w:cols w:space="708"/>
          <w:docGrid w:linePitch="360"/>
        </w:sectPr>
      </w:pPr>
    </w:p>
    <w:p w14:paraId="613E6D12" w14:textId="3D496E19" w:rsidR="00FF1092" w:rsidRDefault="00010F02" w:rsidP="00537AB7">
      <w:pPr>
        <w:pStyle w:val="berschrift1"/>
        <w:spacing w:before="360"/>
      </w:pPr>
      <w:bookmarkStart w:id="46" w:name="_Toc103534924"/>
      <w:r w:rsidRPr="00880F39">
        <w:lastRenderedPageBreak/>
        <w:t>Entwurfsmuster</w:t>
      </w:r>
      <w:bookmarkEnd w:id="46"/>
    </w:p>
    <w:bookmarkStart w:id="47" w:name="_Toc103534925"/>
    <w:p w14:paraId="45117C30" w14:textId="58828BD0" w:rsidR="00A74CDA" w:rsidRDefault="00B769C9" w:rsidP="007B7408">
      <w:pPr>
        <w:pStyle w:val="berschrift2"/>
      </w:pPr>
      <w:r>
        <w:rPr>
          <w:noProof/>
        </w:rPr>
        <mc:AlternateContent>
          <mc:Choice Requires="wps">
            <w:drawing>
              <wp:anchor distT="0" distB="0" distL="114300" distR="114300" simplePos="0" relativeHeight="251661312" behindDoc="0" locked="0" layoutInCell="1" allowOverlap="1" wp14:anchorId="233AA153" wp14:editId="55449438">
                <wp:simplePos x="0" y="0"/>
                <wp:positionH relativeFrom="column">
                  <wp:posOffset>403225</wp:posOffset>
                </wp:positionH>
                <wp:positionV relativeFrom="paragraph">
                  <wp:posOffset>5036185</wp:posOffset>
                </wp:positionV>
                <wp:extent cx="494982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4949825" cy="635"/>
                        </a:xfrm>
                        <a:prstGeom prst="rect">
                          <a:avLst/>
                        </a:prstGeom>
                        <a:solidFill>
                          <a:prstClr val="white"/>
                        </a:solidFill>
                        <a:ln>
                          <a:noFill/>
                        </a:ln>
                      </wps:spPr>
                      <wps:txbx>
                        <w:txbxContent>
                          <w:p w14:paraId="6E7733E8" w14:textId="2E610627" w:rsidR="00B769C9" w:rsidRPr="00792485" w:rsidRDefault="00B769C9" w:rsidP="00B769C9">
                            <w:pPr>
                              <w:pStyle w:val="Beschriftung"/>
                              <w:rPr>
                                <w:b/>
                                <w:noProof/>
                                <w:sz w:val="28"/>
                              </w:rPr>
                            </w:pPr>
                            <w:bookmarkStart w:id="48" w:name="_Toc103534926"/>
                            <w:r>
                              <w:t xml:space="preserve">Abbildung </w:t>
                            </w:r>
                            <w:r w:rsidR="0010759C">
                              <w:fldChar w:fldCharType="begin"/>
                            </w:r>
                            <w:r w:rsidR="0010759C">
                              <w:instrText xml:space="preserve"> SEQ Abbildung \* ARABIC </w:instrText>
                            </w:r>
                            <w:r w:rsidR="0010759C">
                              <w:fldChar w:fldCharType="separate"/>
                            </w:r>
                            <w:r>
                              <w:rPr>
                                <w:noProof/>
                              </w:rPr>
                              <w:t>1</w:t>
                            </w:r>
                            <w:r w:rsidR="0010759C">
                              <w:rPr>
                                <w:noProof/>
                              </w:rPr>
                              <w:fldChar w:fldCharType="end"/>
                            </w:r>
                            <w:r>
                              <w:t>: UML-Klassendiagramm des Observer-Patterns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AA153" id="_x0000_t202" coordsize="21600,21600" o:spt="202" path="m,l,21600r21600,l21600,xe">
                <v:stroke joinstyle="miter"/>
                <v:path gradientshapeok="t" o:connecttype="rect"/>
              </v:shapetype>
              <v:shape id="Textfeld 1" o:spid="_x0000_s1026" type="#_x0000_t202" style="position:absolute;left:0;text-align:left;margin-left:31.75pt;margin-top:396.55pt;width:38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" stroked="f">
                <v:textbox style="mso-fit-shape-to-text:t" inset="0,0,0,0">
                  <w:txbxContent>
                    <w:p w14:paraId="6E7733E8" w14:textId="2E610627" w:rsidR="00B769C9" w:rsidRPr="00792485" w:rsidRDefault="00B769C9" w:rsidP="00B769C9">
                      <w:pPr>
                        <w:pStyle w:val="Beschriftung"/>
                        <w:rPr>
                          <w:b/>
                          <w:noProof/>
                          <w:sz w:val="28"/>
                        </w:rPr>
                      </w:pPr>
                      <w:bookmarkStart w:id="49" w:name="_Toc103534926"/>
                      <w:r>
                        <w:t xml:space="preserve">Abbildung </w:t>
                      </w:r>
                      <w:fldSimple w:instr=" SEQ Abbildung \* ARABIC ">
                        <w:r>
                          <w:rPr>
                            <w:noProof/>
                          </w:rPr>
                          <w:t>1</w:t>
                        </w:r>
                      </w:fldSimple>
                      <w:r>
                        <w:t>: UML-Klassendiagramm des Observer-Patterns</w:t>
                      </w:r>
                      <w:bookmarkEnd w:id="49"/>
                    </w:p>
                  </w:txbxContent>
                </v:textbox>
                <w10:wrap type="topAndBottom"/>
              </v:shape>
            </w:pict>
          </mc:Fallback>
        </mc:AlternateContent>
      </w:r>
      <w:r>
        <w:rPr>
          <w:noProof/>
        </w:rPr>
        <w:drawing>
          <wp:anchor distT="0" distB="0" distL="114300" distR="114300" simplePos="0" relativeHeight="251659264" behindDoc="0" locked="0" layoutInCell="1" allowOverlap="1" wp14:anchorId="046375BB" wp14:editId="4A6ABD4E">
            <wp:simplePos x="0" y="0"/>
            <wp:positionH relativeFrom="margin">
              <wp:align>center</wp:align>
            </wp:positionH>
            <wp:positionV relativeFrom="paragraph">
              <wp:posOffset>297916</wp:posOffset>
            </wp:positionV>
            <wp:extent cx="4949825" cy="4681220"/>
            <wp:effectExtent l="0" t="0" r="3175" b="5080"/>
            <wp:wrapTopAndBottom/>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4949825" cy="4681220"/>
                    </a:xfrm>
                    <a:prstGeom prst="rect">
                      <a:avLst/>
                    </a:prstGeom>
                  </pic:spPr>
                </pic:pic>
              </a:graphicData>
            </a:graphic>
            <wp14:sizeRelH relativeFrom="margin">
              <wp14:pctWidth>0</wp14:pctWidth>
            </wp14:sizeRelH>
            <wp14:sizeRelV relativeFrom="margin">
              <wp14:pctHeight>0</wp14:pctHeight>
            </wp14:sizeRelV>
          </wp:anchor>
        </w:drawing>
      </w:r>
      <w:r w:rsidR="007B7408">
        <w:t>Observer-Pattern</w:t>
      </w:r>
      <w:bookmarkEnd w:id="47"/>
    </w:p>
    <w:p w14:paraId="7AA2F64A" w14:textId="7BD8DB80" w:rsidR="00C77DB3" w:rsidRDefault="00C77DB3" w:rsidP="00C77DB3">
      <w:pPr>
        <w:pStyle w:val="Block"/>
      </w:pPr>
      <w:r>
        <w:t>Das Observer-Pattern (dt. Beobachter-Pattern) ist eine Form des Publish/</w:t>
      </w:r>
      <w:proofErr w:type="spellStart"/>
      <w:r>
        <w:t>Subscribe</w:t>
      </w:r>
      <w:proofErr w:type="spellEnd"/>
      <w:r w:rsidR="00782E82">
        <w:t xml:space="preserve">-Patterns </w:t>
      </w:r>
      <w:r>
        <w:t xml:space="preserve">bzw. des </w:t>
      </w:r>
      <w:proofErr w:type="spellStart"/>
      <w:r>
        <w:t>Ergeignisbeobachters</w:t>
      </w:r>
      <w:proofErr w:type="spellEnd"/>
      <w:r w:rsidR="00CC23CB">
        <w:t>. Objekte oder Methoden registrieren sich, um ein Ereignis zu erkennen.</w:t>
      </w:r>
    </w:p>
    <w:p w14:paraId="11BEDBE1" w14:textId="161E7888" w:rsidR="00CC23CB" w:rsidRPr="00C77DB3" w:rsidRDefault="00CC23CB" w:rsidP="00C77DB3">
      <w:pPr>
        <w:pStyle w:val="Block"/>
      </w:pPr>
      <w:r>
        <w:t xml:space="preserve">Innerhalb des Projektes wird das Observer-Pattern </w:t>
      </w:r>
      <w:r w:rsidR="007F0642">
        <w:t>beispielsweise bei der</w:t>
      </w:r>
      <w:r>
        <w:t xml:space="preserve"> Verbindung zwischen der </w:t>
      </w:r>
      <w:r w:rsidR="008B0A0C">
        <w:t>G</w:t>
      </w:r>
      <w:r>
        <w:t>UI</w:t>
      </w:r>
      <w:r w:rsidR="008B0A0C">
        <w:t>-</w:t>
      </w:r>
      <w:r>
        <w:t xml:space="preserve">Klasse </w:t>
      </w:r>
      <w:proofErr w:type="spellStart"/>
      <w:r w:rsidR="008B0A0C">
        <w:t>MainWindow</w:t>
      </w:r>
      <w:proofErr w:type="spellEnd"/>
      <w:r w:rsidR="008B0A0C">
        <w:t xml:space="preserve"> und der </w:t>
      </w:r>
      <w:proofErr w:type="spellStart"/>
      <w:r w:rsidR="008B0A0C">
        <w:t>ExchangeSelectionViewModel</w:t>
      </w:r>
      <w:proofErr w:type="spellEnd"/>
      <w:r w:rsidR="008B0A0C">
        <w:t>-Klasse</w:t>
      </w:r>
      <w:r w:rsidR="007F0642">
        <w:t xml:space="preserve"> verwendet. Dabei werden </w:t>
      </w:r>
      <w:r w:rsidR="008B0A0C">
        <w:t xml:space="preserve">graphische UI-Elemente an die Properties des </w:t>
      </w:r>
      <w:proofErr w:type="spellStart"/>
      <w:r w:rsidR="008B0A0C">
        <w:t>ExchangeSelectionViewModels</w:t>
      </w:r>
      <w:proofErr w:type="spellEnd"/>
      <w:r w:rsidR="008B0A0C">
        <w:t xml:space="preserve"> gebunden</w:t>
      </w:r>
      <w:r w:rsidR="00685A73">
        <w:t xml:space="preserve">, welches in der Basis Klasse das </w:t>
      </w:r>
      <w:proofErr w:type="spellStart"/>
      <w:r w:rsidR="00685A73">
        <w:t>INotifyPropertyChanged</w:t>
      </w:r>
      <w:proofErr w:type="spellEnd"/>
      <w:r w:rsidR="00685A73">
        <w:t xml:space="preserve"> Methode implementiert. Properties, welche die Methode </w:t>
      </w:r>
      <w:proofErr w:type="spellStart"/>
      <w:r w:rsidR="00685A73">
        <w:t>OnPropertyChanged</w:t>
      </w:r>
      <w:proofErr w:type="spellEnd"/>
      <w:r w:rsidR="00685A73">
        <w:t xml:space="preserve"> des Interfaces </w:t>
      </w:r>
      <w:r w:rsidR="00537AB7">
        <w:t xml:space="preserve">und damit das Event </w:t>
      </w:r>
      <w:proofErr w:type="spellStart"/>
      <w:r w:rsidR="00537AB7">
        <w:t>PropertyChanged</w:t>
      </w:r>
      <w:proofErr w:type="spellEnd"/>
      <w:r w:rsidR="00FA79BB">
        <w:t xml:space="preserve"> aufrufen</w:t>
      </w:r>
      <w:r w:rsidR="00537AB7">
        <w:t>, welches vom WPF-Framework verwendet wird</w:t>
      </w:r>
      <w:r w:rsidR="00FA79BB">
        <w:t xml:space="preserve">, um die Entsprechenden GUI Darstellungen zu </w:t>
      </w:r>
      <w:r w:rsidR="00F64E04">
        <w:t>a</w:t>
      </w:r>
      <w:r w:rsidR="00FA79BB">
        <w:t>ktualisieren</w:t>
      </w:r>
      <w:r w:rsidR="00F64E04">
        <w:t>, stellen dabei den Publisher dar. Der Observer ist dabei das Framework beziehungsweise die GUI-Klasse.</w:t>
      </w:r>
    </w:p>
    <w:sectPr w:rsidR="00CC23CB" w:rsidRPr="00C77DB3" w:rsidSect="0018695B">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CBBF" w14:textId="77777777" w:rsidR="0010759C" w:rsidRDefault="0010759C" w:rsidP="00036903">
      <w:r>
        <w:separator/>
      </w:r>
    </w:p>
  </w:endnote>
  <w:endnote w:type="continuationSeparator" w:id="0">
    <w:p w14:paraId="1831C90B" w14:textId="77777777" w:rsidR="0010759C" w:rsidRDefault="0010759C" w:rsidP="00036903">
      <w:r>
        <w:continuationSeparator/>
      </w:r>
    </w:p>
  </w:endnote>
  <w:endnote w:type="continuationNotice" w:id="1">
    <w:p w14:paraId="4A967C24" w14:textId="77777777" w:rsidR="0010759C" w:rsidRDefault="00107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200B" w14:textId="7DF12A3D" w:rsidR="00013B12" w:rsidRDefault="00013B12" w:rsidP="00CD12B2">
    <w:pPr>
      <w:pStyle w:val="Fuzeile"/>
      <w:tabs>
        <w:tab w:val="left" w:pos="556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7B2" w14:textId="38B7B288" w:rsidR="003D6B25" w:rsidRPr="00DC5141" w:rsidRDefault="00010F02" w:rsidP="00036903">
    <w:pPr>
      <w:pStyle w:val="Fuzeile"/>
    </w:pPr>
    <w:r>
      <w:t>Kucoin Desktop Interface - Programmentwurf</w:t>
    </w:r>
    <w:r w:rsidR="00A707EF">
      <w:tab/>
    </w:r>
    <w:r w:rsidR="00A707EF">
      <w:tab/>
    </w:r>
    <w:r w:rsidR="003457ED">
      <w:t xml:space="preserve">Seite </w:t>
    </w:r>
    <w:r w:rsidR="003457ED">
      <w:fldChar w:fldCharType="begin"/>
    </w:r>
    <w:r w:rsidR="003457ED">
      <w:instrText>PAGE   \* MERGEFORMAT</w:instrText>
    </w:r>
    <w:r w:rsidR="003457ED">
      <w:fldChar w:fldCharType="separate"/>
    </w:r>
    <w:r w:rsidR="003457ED">
      <w:t>1</w:t>
    </w:r>
    <w:r w:rsidR="003457E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72EF" w14:textId="77777777" w:rsidR="0010759C" w:rsidRDefault="0010759C" w:rsidP="00036903">
      <w:r>
        <w:separator/>
      </w:r>
    </w:p>
  </w:footnote>
  <w:footnote w:type="continuationSeparator" w:id="0">
    <w:p w14:paraId="43DD1C5D" w14:textId="77777777" w:rsidR="0010759C" w:rsidRDefault="0010759C" w:rsidP="00036903">
      <w:r>
        <w:continuationSeparator/>
      </w:r>
    </w:p>
  </w:footnote>
  <w:footnote w:type="continuationNotice" w:id="1">
    <w:p w14:paraId="56701EA5" w14:textId="77777777" w:rsidR="0010759C" w:rsidRDefault="00107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637B" w14:textId="6A4E5E0F" w:rsidR="003D6B25" w:rsidRPr="00A008E5" w:rsidRDefault="00100DAD" w:rsidP="00F066F1">
    <w:pPr>
      <w:pStyle w:val="Kopfzeile"/>
      <w:rPr>
        <w:b/>
      </w:rPr>
    </w:pPr>
    <w:r>
      <w:t xml:space="preserve">Instandhaltung und </w:t>
    </w:r>
    <w:r w:rsidR="00F964C7">
      <w:t>Überarbeitung</w:t>
    </w:r>
    <w:r>
      <w:t xml:space="preserve"> von Legacy Soft</w:t>
    </w:r>
    <w:r w:rsidR="00F964C7">
      <w:t>ware in der Produktion</w:t>
    </w:r>
    <w:r w:rsidR="00EA7282">
      <w:tab/>
    </w:r>
    <w:r w:rsidR="006A1377">
      <w:tab/>
    </w:r>
    <w:r w:rsidR="0010759C">
      <w:fldChar w:fldCharType="begin"/>
    </w:r>
    <w:r w:rsidR="0010759C">
      <w:instrText>STYLEREF  "Überschrift 1" \w \* MERGEFORMAT</w:instrText>
    </w:r>
    <w:r w:rsidR="0010759C">
      <w:fldChar w:fldCharType="separate"/>
    </w:r>
    <w:r w:rsidR="007F0642">
      <w:rPr>
        <w:noProof/>
      </w:rPr>
      <w:t>6</w:t>
    </w:r>
    <w:r w:rsidR="0010759C">
      <w:rPr>
        <w:noProof/>
      </w:rPr>
      <w:fldChar w:fldCharType="end"/>
    </w:r>
    <w:r w:rsidR="006A1377">
      <w:t xml:space="preserve"> </w:t>
    </w:r>
    <w:r w:rsidR="0010759C">
      <w:fldChar w:fldCharType="begin"/>
    </w:r>
    <w:r w:rsidR="0010759C">
      <w:instrText>STYLEREF  "Überschrift 1" \* MERGEFORMAT</w:instrText>
    </w:r>
    <w:r w:rsidR="0010759C">
      <w:fldChar w:fldCharType="separate"/>
    </w:r>
    <w:r w:rsidR="007F0642">
      <w:rPr>
        <w:noProof/>
      </w:rPr>
      <w:t>Entwurfsmuster</w:t>
    </w:r>
    <w:r w:rsidR="001075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960"/>
    <w:multiLevelType w:val="hybridMultilevel"/>
    <w:tmpl w:val="3DCAC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416630"/>
    <w:multiLevelType w:val="hybridMultilevel"/>
    <w:tmpl w:val="FA94C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490A18"/>
    <w:multiLevelType w:val="multilevel"/>
    <w:tmpl w:val="C07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F7D4A"/>
    <w:multiLevelType w:val="multilevel"/>
    <w:tmpl w:val="A31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F30DD"/>
    <w:multiLevelType w:val="hybridMultilevel"/>
    <w:tmpl w:val="95F44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E33B09"/>
    <w:multiLevelType w:val="hybridMultilevel"/>
    <w:tmpl w:val="03728AE4"/>
    <w:lvl w:ilvl="0" w:tplc="0407000F">
      <w:start w:val="1"/>
      <w:numFmt w:val="decimal"/>
      <w:pStyle w:val="Enum"/>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76A69"/>
    <w:multiLevelType w:val="hybridMultilevel"/>
    <w:tmpl w:val="FBEC1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D00B51"/>
    <w:multiLevelType w:val="hybridMultilevel"/>
    <w:tmpl w:val="B908E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AA1278"/>
    <w:multiLevelType w:val="hybridMultilevel"/>
    <w:tmpl w:val="55449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8C5E7D"/>
    <w:multiLevelType w:val="multilevel"/>
    <w:tmpl w:val="EEF6FD38"/>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34A43BC5"/>
    <w:multiLevelType w:val="hybridMultilevel"/>
    <w:tmpl w:val="885239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E4CA9"/>
    <w:multiLevelType w:val="hybridMultilevel"/>
    <w:tmpl w:val="83001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8B205C"/>
    <w:multiLevelType w:val="hybridMultilevel"/>
    <w:tmpl w:val="67B04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480567"/>
    <w:multiLevelType w:val="hybridMultilevel"/>
    <w:tmpl w:val="D3808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12612C"/>
    <w:multiLevelType w:val="hybridMultilevel"/>
    <w:tmpl w:val="51D86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E41C30"/>
    <w:multiLevelType w:val="hybridMultilevel"/>
    <w:tmpl w:val="1C52E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E776C11"/>
    <w:multiLevelType w:val="hybridMultilevel"/>
    <w:tmpl w:val="4A1A3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004E3B"/>
    <w:multiLevelType w:val="hybridMultilevel"/>
    <w:tmpl w:val="EFCA9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AE4676"/>
    <w:multiLevelType w:val="multilevel"/>
    <w:tmpl w:val="B8E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57920"/>
    <w:multiLevelType w:val="hybridMultilevel"/>
    <w:tmpl w:val="39FCE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393F27"/>
    <w:multiLevelType w:val="hybridMultilevel"/>
    <w:tmpl w:val="F976C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86D13F0"/>
    <w:multiLevelType w:val="hybridMultilevel"/>
    <w:tmpl w:val="22E28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C74D62"/>
    <w:multiLevelType w:val="hybridMultilevel"/>
    <w:tmpl w:val="BDEEC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28B44CE"/>
    <w:multiLevelType w:val="hybridMultilevel"/>
    <w:tmpl w:val="8F006B3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5" w15:restartNumberingAfterBreak="0">
    <w:nsid w:val="681D7499"/>
    <w:multiLevelType w:val="hybridMultilevel"/>
    <w:tmpl w:val="A6FEFA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FC260C"/>
    <w:multiLevelType w:val="hybridMultilevel"/>
    <w:tmpl w:val="B6BA9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B92F9C"/>
    <w:multiLevelType w:val="hybridMultilevel"/>
    <w:tmpl w:val="712047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B5701FF"/>
    <w:multiLevelType w:val="hybridMultilevel"/>
    <w:tmpl w:val="91B08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324D81"/>
    <w:multiLevelType w:val="hybridMultilevel"/>
    <w:tmpl w:val="4274F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EF1F90"/>
    <w:multiLevelType w:val="hybridMultilevel"/>
    <w:tmpl w:val="0092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40015055">
    <w:abstractNumId w:val="6"/>
  </w:num>
  <w:num w:numId="2" w16cid:durableId="1933585102">
    <w:abstractNumId w:val="10"/>
  </w:num>
  <w:num w:numId="3" w16cid:durableId="1195117532">
    <w:abstractNumId w:val="5"/>
  </w:num>
  <w:num w:numId="4" w16cid:durableId="1309240874">
    <w:abstractNumId w:val="24"/>
  </w:num>
  <w:num w:numId="5" w16cid:durableId="2030638979">
    <w:abstractNumId w:val="18"/>
  </w:num>
  <w:num w:numId="6" w16cid:durableId="157120655">
    <w:abstractNumId w:val="21"/>
  </w:num>
  <w:num w:numId="7" w16cid:durableId="1139227663">
    <w:abstractNumId w:val="19"/>
  </w:num>
  <w:num w:numId="8" w16cid:durableId="128058373">
    <w:abstractNumId w:val="2"/>
  </w:num>
  <w:num w:numId="9" w16cid:durableId="1935090649">
    <w:abstractNumId w:val="3"/>
  </w:num>
  <w:num w:numId="10" w16cid:durableId="1769154776">
    <w:abstractNumId w:val="11"/>
  </w:num>
  <w:num w:numId="11" w16cid:durableId="191656397">
    <w:abstractNumId w:val="29"/>
  </w:num>
  <w:num w:numId="12" w16cid:durableId="2033653146">
    <w:abstractNumId w:val="16"/>
  </w:num>
  <w:num w:numId="13" w16cid:durableId="296492078">
    <w:abstractNumId w:val="14"/>
  </w:num>
  <w:num w:numId="14" w16cid:durableId="1321227318">
    <w:abstractNumId w:val="22"/>
  </w:num>
  <w:num w:numId="15" w16cid:durableId="965892178">
    <w:abstractNumId w:val="1"/>
  </w:num>
  <w:num w:numId="16" w16cid:durableId="16586730">
    <w:abstractNumId w:val="4"/>
  </w:num>
  <w:num w:numId="17" w16cid:durableId="1956519193">
    <w:abstractNumId w:val="30"/>
  </w:num>
  <w:num w:numId="18" w16cid:durableId="1688288909">
    <w:abstractNumId w:val="23"/>
  </w:num>
  <w:num w:numId="19" w16cid:durableId="426461739">
    <w:abstractNumId w:val="20"/>
  </w:num>
  <w:num w:numId="20" w16cid:durableId="752437944">
    <w:abstractNumId w:val="27"/>
  </w:num>
  <w:num w:numId="21" w16cid:durableId="1203711366">
    <w:abstractNumId w:val="15"/>
  </w:num>
  <w:num w:numId="22" w16cid:durableId="1517844382">
    <w:abstractNumId w:val="26"/>
  </w:num>
  <w:num w:numId="23" w16cid:durableId="701899643">
    <w:abstractNumId w:val="25"/>
  </w:num>
  <w:num w:numId="24" w16cid:durableId="883442404">
    <w:abstractNumId w:val="12"/>
  </w:num>
  <w:num w:numId="25" w16cid:durableId="16402571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72020951">
    <w:abstractNumId w:val="8"/>
  </w:num>
  <w:num w:numId="27" w16cid:durableId="341125106">
    <w:abstractNumId w:val="9"/>
  </w:num>
  <w:num w:numId="28" w16cid:durableId="514735904">
    <w:abstractNumId w:val="0"/>
  </w:num>
  <w:num w:numId="29" w16cid:durableId="2099666231">
    <w:abstractNumId w:val="17"/>
  </w:num>
  <w:num w:numId="30" w16cid:durableId="1109928919">
    <w:abstractNumId w:val="7"/>
  </w:num>
  <w:num w:numId="31" w16cid:durableId="506600569">
    <w:abstractNumId w:val="28"/>
  </w:num>
  <w:num w:numId="32" w16cid:durableId="58703571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0074"/>
    <w:rsid w:val="00000130"/>
    <w:rsid w:val="000002AA"/>
    <w:rsid w:val="00000EBD"/>
    <w:rsid w:val="00001105"/>
    <w:rsid w:val="00001762"/>
    <w:rsid w:val="00001892"/>
    <w:rsid w:val="00002E69"/>
    <w:rsid w:val="00002FB8"/>
    <w:rsid w:val="0000312C"/>
    <w:rsid w:val="0000333D"/>
    <w:rsid w:val="00003F7C"/>
    <w:rsid w:val="0000412E"/>
    <w:rsid w:val="00004141"/>
    <w:rsid w:val="0000437F"/>
    <w:rsid w:val="0000466D"/>
    <w:rsid w:val="000047E0"/>
    <w:rsid w:val="00004873"/>
    <w:rsid w:val="00005702"/>
    <w:rsid w:val="0000615F"/>
    <w:rsid w:val="00006704"/>
    <w:rsid w:val="00006FDE"/>
    <w:rsid w:val="00007046"/>
    <w:rsid w:val="00007182"/>
    <w:rsid w:val="000071ED"/>
    <w:rsid w:val="0000729F"/>
    <w:rsid w:val="00007324"/>
    <w:rsid w:val="00007360"/>
    <w:rsid w:val="00007797"/>
    <w:rsid w:val="00007B3F"/>
    <w:rsid w:val="00007C54"/>
    <w:rsid w:val="00010048"/>
    <w:rsid w:val="0001004E"/>
    <w:rsid w:val="0001023C"/>
    <w:rsid w:val="00010755"/>
    <w:rsid w:val="00010923"/>
    <w:rsid w:val="00010F02"/>
    <w:rsid w:val="00011C7A"/>
    <w:rsid w:val="00011D27"/>
    <w:rsid w:val="00011F5D"/>
    <w:rsid w:val="000122A9"/>
    <w:rsid w:val="000123FD"/>
    <w:rsid w:val="0001241B"/>
    <w:rsid w:val="00012F00"/>
    <w:rsid w:val="00013219"/>
    <w:rsid w:val="00013284"/>
    <w:rsid w:val="00013570"/>
    <w:rsid w:val="0001363B"/>
    <w:rsid w:val="000136B5"/>
    <w:rsid w:val="00013873"/>
    <w:rsid w:val="00013B12"/>
    <w:rsid w:val="00013F24"/>
    <w:rsid w:val="000146ED"/>
    <w:rsid w:val="000149A1"/>
    <w:rsid w:val="00015436"/>
    <w:rsid w:val="00015521"/>
    <w:rsid w:val="00015547"/>
    <w:rsid w:val="0001566A"/>
    <w:rsid w:val="000157AF"/>
    <w:rsid w:val="00015B7E"/>
    <w:rsid w:val="00015D91"/>
    <w:rsid w:val="00015E00"/>
    <w:rsid w:val="0001641F"/>
    <w:rsid w:val="000169ED"/>
    <w:rsid w:val="00016C6C"/>
    <w:rsid w:val="00017A92"/>
    <w:rsid w:val="00017C9C"/>
    <w:rsid w:val="00017EE5"/>
    <w:rsid w:val="00020518"/>
    <w:rsid w:val="000209B1"/>
    <w:rsid w:val="00020D2C"/>
    <w:rsid w:val="00020DE5"/>
    <w:rsid w:val="00020E8F"/>
    <w:rsid w:val="000214DA"/>
    <w:rsid w:val="0002154B"/>
    <w:rsid w:val="000220FD"/>
    <w:rsid w:val="0002227D"/>
    <w:rsid w:val="00022321"/>
    <w:rsid w:val="00022487"/>
    <w:rsid w:val="00022F77"/>
    <w:rsid w:val="000233D2"/>
    <w:rsid w:val="0002349C"/>
    <w:rsid w:val="00023A0E"/>
    <w:rsid w:val="0002405E"/>
    <w:rsid w:val="000243D7"/>
    <w:rsid w:val="00024590"/>
    <w:rsid w:val="00024910"/>
    <w:rsid w:val="000256BB"/>
    <w:rsid w:val="000264E3"/>
    <w:rsid w:val="00026504"/>
    <w:rsid w:val="00026AC2"/>
    <w:rsid w:val="00026D0C"/>
    <w:rsid w:val="000276D1"/>
    <w:rsid w:val="00027A00"/>
    <w:rsid w:val="00027E7A"/>
    <w:rsid w:val="000301BA"/>
    <w:rsid w:val="00030229"/>
    <w:rsid w:val="0003039A"/>
    <w:rsid w:val="00030783"/>
    <w:rsid w:val="00030D9A"/>
    <w:rsid w:val="00030E3E"/>
    <w:rsid w:val="00030F9E"/>
    <w:rsid w:val="00031055"/>
    <w:rsid w:val="000318FC"/>
    <w:rsid w:val="00031DDD"/>
    <w:rsid w:val="00032263"/>
    <w:rsid w:val="00032CB5"/>
    <w:rsid w:val="00032D57"/>
    <w:rsid w:val="00033DB3"/>
    <w:rsid w:val="000340EA"/>
    <w:rsid w:val="0003439C"/>
    <w:rsid w:val="0003462A"/>
    <w:rsid w:val="00034DCF"/>
    <w:rsid w:val="00035147"/>
    <w:rsid w:val="0003518B"/>
    <w:rsid w:val="000351A9"/>
    <w:rsid w:val="000358FD"/>
    <w:rsid w:val="00036454"/>
    <w:rsid w:val="00036903"/>
    <w:rsid w:val="0003726C"/>
    <w:rsid w:val="000373B0"/>
    <w:rsid w:val="000379BC"/>
    <w:rsid w:val="000401D4"/>
    <w:rsid w:val="00040363"/>
    <w:rsid w:val="0004046D"/>
    <w:rsid w:val="000408D1"/>
    <w:rsid w:val="00040D7B"/>
    <w:rsid w:val="00040F7A"/>
    <w:rsid w:val="0004113C"/>
    <w:rsid w:val="000411D1"/>
    <w:rsid w:val="0004126D"/>
    <w:rsid w:val="00041C13"/>
    <w:rsid w:val="00041D1C"/>
    <w:rsid w:val="00041E09"/>
    <w:rsid w:val="00041F83"/>
    <w:rsid w:val="000431D4"/>
    <w:rsid w:val="00043469"/>
    <w:rsid w:val="00043635"/>
    <w:rsid w:val="00043728"/>
    <w:rsid w:val="00043A62"/>
    <w:rsid w:val="000440B0"/>
    <w:rsid w:val="000440EC"/>
    <w:rsid w:val="00044963"/>
    <w:rsid w:val="00044C4D"/>
    <w:rsid w:val="00044CC8"/>
    <w:rsid w:val="00045124"/>
    <w:rsid w:val="0004529B"/>
    <w:rsid w:val="00045CD9"/>
    <w:rsid w:val="00045D44"/>
    <w:rsid w:val="00046489"/>
    <w:rsid w:val="00046752"/>
    <w:rsid w:val="0004697A"/>
    <w:rsid w:val="00046BA6"/>
    <w:rsid w:val="000471EC"/>
    <w:rsid w:val="00047284"/>
    <w:rsid w:val="00047A58"/>
    <w:rsid w:val="00047C38"/>
    <w:rsid w:val="00047ECA"/>
    <w:rsid w:val="000508CF"/>
    <w:rsid w:val="00050CA0"/>
    <w:rsid w:val="000511A6"/>
    <w:rsid w:val="0005166C"/>
    <w:rsid w:val="000518F0"/>
    <w:rsid w:val="00051997"/>
    <w:rsid w:val="000519EC"/>
    <w:rsid w:val="00051AA4"/>
    <w:rsid w:val="00051E9A"/>
    <w:rsid w:val="00051F23"/>
    <w:rsid w:val="0005200C"/>
    <w:rsid w:val="00052192"/>
    <w:rsid w:val="00052380"/>
    <w:rsid w:val="000524BC"/>
    <w:rsid w:val="00052AB9"/>
    <w:rsid w:val="00052D4B"/>
    <w:rsid w:val="00052F15"/>
    <w:rsid w:val="00052F93"/>
    <w:rsid w:val="00053DE4"/>
    <w:rsid w:val="00053EE4"/>
    <w:rsid w:val="000542EB"/>
    <w:rsid w:val="000547CF"/>
    <w:rsid w:val="000550FD"/>
    <w:rsid w:val="0005522A"/>
    <w:rsid w:val="000558BA"/>
    <w:rsid w:val="00055C63"/>
    <w:rsid w:val="0005601D"/>
    <w:rsid w:val="00056689"/>
    <w:rsid w:val="00056762"/>
    <w:rsid w:val="00057076"/>
    <w:rsid w:val="00057609"/>
    <w:rsid w:val="0005766C"/>
    <w:rsid w:val="00060616"/>
    <w:rsid w:val="00060A51"/>
    <w:rsid w:val="00060BD5"/>
    <w:rsid w:val="00060DCF"/>
    <w:rsid w:val="0006110C"/>
    <w:rsid w:val="000612A2"/>
    <w:rsid w:val="0006165C"/>
    <w:rsid w:val="0006193A"/>
    <w:rsid w:val="00061E15"/>
    <w:rsid w:val="00061EF0"/>
    <w:rsid w:val="00062032"/>
    <w:rsid w:val="00062331"/>
    <w:rsid w:val="000625B8"/>
    <w:rsid w:val="0006260E"/>
    <w:rsid w:val="0006356A"/>
    <w:rsid w:val="0006384F"/>
    <w:rsid w:val="00063896"/>
    <w:rsid w:val="00063A57"/>
    <w:rsid w:val="00063AD5"/>
    <w:rsid w:val="00063D5B"/>
    <w:rsid w:val="00063EF9"/>
    <w:rsid w:val="000641D9"/>
    <w:rsid w:val="0006437B"/>
    <w:rsid w:val="0006441E"/>
    <w:rsid w:val="000644BD"/>
    <w:rsid w:val="00064617"/>
    <w:rsid w:val="00064775"/>
    <w:rsid w:val="00064865"/>
    <w:rsid w:val="00064959"/>
    <w:rsid w:val="00064A8C"/>
    <w:rsid w:val="00064C4A"/>
    <w:rsid w:val="00065247"/>
    <w:rsid w:val="0006560C"/>
    <w:rsid w:val="0006597E"/>
    <w:rsid w:val="000659FE"/>
    <w:rsid w:val="00066538"/>
    <w:rsid w:val="0006668C"/>
    <w:rsid w:val="00067102"/>
    <w:rsid w:val="00067491"/>
    <w:rsid w:val="0006771E"/>
    <w:rsid w:val="0006784B"/>
    <w:rsid w:val="00067866"/>
    <w:rsid w:val="00067B76"/>
    <w:rsid w:val="000703B6"/>
    <w:rsid w:val="0007058E"/>
    <w:rsid w:val="00070A47"/>
    <w:rsid w:val="00070C32"/>
    <w:rsid w:val="00070E47"/>
    <w:rsid w:val="00070FEF"/>
    <w:rsid w:val="0007133D"/>
    <w:rsid w:val="000719C8"/>
    <w:rsid w:val="000719D2"/>
    <w:rsid w:val="00071D1D"/>
    <w:rsid w:val="00071E34"/>
    <w:rsid w:val="000732B1"/>
    <w:rsid w:val="00073B2A"/>
    <w:rsid w:val="00073ECA"/>
    <w:rsid w:val="00073ED4"/>
    <w:rsid w:val="00073FBB"/>
    <w:rsid w:val="00074694"/>
    <w:rsid w:val="000748FD"/>
    <w:rsid w:val="00074A1C"/>
    <w:rsid w:val="00074B4A"/>
    <w:rsid w:val="000750AC"/>
    <w:rsid w:val="000755E4"/>
    <w:rsid w:val="000755F7"/>
    <w:rsid w:val="0007565B"/>
    <w:rsid w:val="00075962"/>
    <w:rsid w:val="000759B8"/>
    <w:rsid w:val="00075DB0"/>
    <w:rsid w:val="00075FF4"/>
    <w:rsid w:val="00076041"/>
    <w:rsid w:val="000765E7"/>
    <w:rsid w:val="000766BB"/>
    <w:rsid w:val="000769E9"/>
    <w:rsid w:val="00076AEA"/>
    <w:rsid w:val="00076C3F"/>
    <w:rsid w:val="000773B4"/>
    <w:rsid w:val="00077457"/>
    <w:rsid w:val="000775DC"/>
    <w:rsid w:val="000777EE"/>
    <w:rsid w:val="00077969"/>
    <w:rsid w:val="000800E1"/>
    <w:rsid w:val="00080348"/>
    <w:rsid w:val="00080996"/>
    <w:rsid w:val="000809FC"/>
    <w:rsid w:val="00080D29"/>
    <w:rsid w:val="00080E5D"/>
    <w:rsid w:val="0008134C"/>
    <w:rsid w:val="000814E7"/>
    <w:rsid w:val="00081DA8"/>
    <w:rsid w:val="000820CD"/>
    <w:rsid w:val="000820EB"/>
    <w:rsid w:val="000823C2"/>
    <w:rsid w:val="00082722"/>
    <w:rsid w:val="00082791"/>
    <w:rsid w:val="00082E3E"/>
    <w:rsid w:val="00082EDE"/>
    <w:rsid w:val="000833B4"/>
    <w:rsid w:val="000836C2"/>
    <w:rsid w:val="00083716"/>
    <w:rsid w:val="000842B6"/>
    <w:rsid w:val="00084605"/>
    <w:rsid w:val="00084AAE"/>
    <w:rsid w:val="00084F70"/>
    <w:rsid w:val="00085209"/>
    <w:rsid w:val="000852D7"/>
    <w:rsid w:val="000852D8"/>
    <w:rsid w:val="000852F2"/>
    <w:rsid w:val="00085970"/>
    <w:rsid w:val="00086FFC"/>
    <w:rsid w:val="0008722A"/>
    <w:rsid w:val="00087704"/>
    <w:rsid w:val="00087A73"/>
    <w:rsid w:val="00087D13"/>
    <w:rsid w:val="00087DA3"/>
    <w:rsid w:val="00087E2E"/>
    <w:rsid w:val="00090516"/>
    <w:rsid w:val="00090801"/>
    <w:rsid w:val="0009094D"/>
    <w:rsid w:val="00090AD1"/>
    <w:rsid w:val="00090D5C"/>
    <w:rsid w:val="00090D8F"/>
    <w:rsid w:val="000912AC"/>
    <w:rsid w:val="000912D0"/>
    <w:rsid w:val="0009146C"/>
    <w:rsid w:val="000924E4"/>
    <w:rsid w:val="0009362B"/>
    <w:rsid w:val="00093D26"/>
    <w:rsid w:val="00093E04"/>
    <w:rsid w:val="0009405F"/>
    <w:rsid w:val="00094A77"/>
    <w:rsid w:val="00094F24"/>
    <w:rsid w:val="0009558D"/>
    <w:rsid w:val="00095831"/>
    <w:rsid w:val="00095F3C"/>
    <w:rsid w:val="00095F49"/>
    <w:rsid w:val="0009618D"/>
    <w:rsid w:val="000961EB"/>
    <w:rsid w:val="00096723"/>
    <w:rsid w:val="00096A68"/>
    <w:rsid w:val="00096C30"/>
    <w:rsid w:val="000977B0"/>
    <w:rsid w:val="00097C1A"/>
    <w:rsid w:val="000A08AB"/>
    <w:rsid w:val="000A0A92"/>
    <w:rsid w:val="000A0B11"/>
    <w:rsid w:val="000A0D5A"/>
    <w:rsid w:val="000A12B0"/>
    <w:rsid w:val="000A149F"/>
    <w:rsid w:val="000A1524"/>
    <w:rsid w:val="000A1F66"/>
    <w:rsid w:val="000A26B5"/>
    <w:rsid w:val="000A280C"/>
    <w:rsid w:val="000A2A1B"/>
    <w:rsid w:val="000A2D4F"/>
    <w:rsid w:val="000A3387"/>
    <w:rsid w:val="000A4379"/>
    <w:rsid w:val="000A4C51"/>
    <w:rsid w:val="000A4D0F"/>
    <w:rsid w:val="000A4DE7"/>
    <w:rsid w:val="000A4E45"/>
    <w:rsid w:val="000A50D6"/>
    <w:rsid w:val="000A530E"/>
    <w:rsid w:val="000A55E4"/>
    <w:rsid w:val="000A574D"/>
    <w:rsid w:val="000A5DD2"/>
    <w:rsid w:val="000A607F"/>
    <w:rsid w:val="000A65C3"/>
    <w:rsid w:val="000A7736"/>
    <w:rsid w:val="000A7B24"/>
    <w:rsid w:val="000A7C32"/>
    <w:rsid w:val="000B054B"/>
    <w:rsid w:val="000B054C"/>
    <w:rsid w:val="000B12A6"/>
    <w:rsid w:val="000B15B5"/>
    <w:rsid w:val="000B1C8C"/>
    <w:rsid w:val="000B20B1"/>
    <w:rsid w:val="000B287F"/>
    <w:rsid w:val="000B2C38"/>
    <w:rsid w:val="000B2D43"/>
    <w:rsid w:val="000B2F52"/>
    <w:rsid w:val="000B2FEC"/>
    <w:rsid w:val="000B316D"/>
    <w:rsid w:val="000B32F3"/>
    <w:rsid w:val="000B3340"/>
    <w:rsid w:val="000B3534"/>
    <w:rsid w:val="000B353F"/>
    <w:rsid w:val="000B36AC"/>
    <w:rsid w:val="000B3710"/>
    <w:rsid w:val="000B389C"/>
    <w:rsid w:val="000B3D08"/>
    <w:rsid w:val="000B3FDB"/>
    <w:rsid w:val="000B401A"/>
    <w:rsid w:val="000B49BD"/>
    <w:rsid w:val="000B4B88"/>
    <w:rsid w:val="000B4C48"/>
    <w:rsid w:val="000B4D6A"/>
    <w:rsid w:val="000B4E39"/>
    <w:rsid w:val="000B4ED5"/>
    <w:rsid w:val="000B5535"/>
    <w:rsid w:val="000B5C39"/>
    <w:rsid w:val="000B61A2"/>
    <w:rsid w:val="000B640A"/>
    <w:rsid w:val="000B7312"/>
    <w:rsid w:val="000B75A0"/>
    <w:rsid w:val="000B79FB"/>
    <w:rsid w:val="000C0007"/>
    <w:rsid w:val="000C06F0"/>
    <w:rsid w:val="000C0884"/>
    <w:rsid w:val="000C172F"/>
    <w:rsid w:val="000C1B3C"/>
    <w:rsid w:val="000C1D92"/>
    <w:rsid w:val="000C21F0"/>
    <w:rsid w:val="000C23C9"/>
    <w:rsid w:val="000C2779"/>
    <w:rsid w:val="000C2D2F"/>
    <w:rsid w:val="000C326A"/>
    <w:rsid w:val="000C376A"/>
    <w:rsid w:val="000C3B59"/>
    <w:rsid w:val="000C402D"/>
    <w:rsid w:val="000C4198"/>
    <w:rsid w:val="000C4901"/>
    <w:rsid w:val="000C4A62"/>
    <w:rsid w:val="000C4B81"/>
    <w:rsid w:val="000C4CEB"/>
    <w:rsid w:val="000C4E57"/>
    <w:rsid w:val="000C52AA"/>
    <w:rsid w:val="000C548E"/>
    <w:rsid w:val="000C5A49"/>
    <w:rsid w:val="000C5B36"/>
    <w:rsid w:val="000C5C1E"/>
    <w:rsid w:val="000C5CD5"/>
    <w:rsid w:val="000C5E18"/>
    <w:rsid w:val="000C616C"/>
    <w:rsid w:val="000C74BE"/>
    <w:rsid w:val="000C7770"/>
    <w:rsid w:val="000C78A0"/>
    <w:rsid w:val="000C7E2F"/>
    <w:rsid w:val="000C7EAD"/>
    <w:rsid w:val="000C7FD0"/>
    <w:rsid w:val="000D00BF"/>
    <w:rsid w:val="000D0343"/>
    <w:rsid w:val="000D0806"/>
    <w:rsid w:val="000D0999"/>
    <w:rsid w:val="000D0E16"/>
    <w:rsid w:val="000D1292"/>
    <w:rsid w:val="000D14FC"/>
    <w:rsid w:val="000D165C"/>
    <w:rsid w:val="000D1F3A"/>
    <w:rsid w:val="000D2E91"/>
    <w:rsid w:val="000D3B8D"/>
    <w:rsid w:val="000D3C42"/>
    <w:rsid w:val="000D3D43"/>
    <w:rsid w:val="000D4330"/>
    <w:rsid w:val="000D4822"/>
    <w:rsid w:val="000D4C97"/>
    <w:rsid w:val="000D4CA5"/>
    <w:rsid w:val="000D4D06"/>
    <w:rsid w:val="000D4D30"/>
    <w:rsid w:val="000D5521"/>
    <w:rsid w:val="000D5B8F"/>
    <w:rsid w:val="000D636A"/>
    <w:rsid w:val="000D6804"/>
    <w:rsid w:val="000D6D4A"/>
    <w:rsid w:val="000D6DA5"/>
    <w:rsid w:val="000D7A78"/>
    <w:rsid w:val="000D7A9B"/>
    <w:rsid w:val="000D7E8E"/>
    <w:rsid w:val="000D7F5F"/>
    <w:rsid w:val="000E087D"/>
    <w:rsid w:val="000E0CF3"/>
    <w:rsid w:val="000E1C5D"/>
    <w:rsid w:val="000E1D8D"/>
    <w:rsid w:val="000E1E20"/>
    <w:rsid w:val="000E2276"/>
    <w:rsid w:val="000E23EB"/>
    <w:rsid w:val="000E2469"/>
    <w:rsid w:val="000E28B4"/>
    <w:rsid w:val="000E2AD2"/>
    <w:rsid w:val="000E2B9F"/>
    <w:rsid w:val="000E2BE3"/>
    <w:rsid w:val="000E300D"/>
    <w:rsid w:val="000E3086"/>
    <w:rsid w:val="000E30AF"/>
    <w:rsid w:val="000E393E"/>
    <w:rsid w:val="000E4567"/>
    <w:rsid w:val="000E4B78"/>
    <w:rsid w:val="000E4F6F"/>
    <w:rsid w:val="000E52C4"/>
    <w:rsid w:val="000E6079"/>
    <w:rsid w:val="000E638D"/>
    <w:rsid w:val="000E7455"/>
    <w:rsid w:val="000F00A2"/>
    <w:rsid w:val="000F03AB"/>
    <w:rsid w:val="000F0545"/>
    <w:rsid w:val="000F05D5"/>
    <w:rsid w:val="000F0778"/>
    <w:rsid w:val="000F09C8"/>
    <w:rsid w:val="000F0CF8"/>
    <w:rsid w:val="000F1222"/>
    <w:rsid w:val="000F1249"/>
    <w:rsid w:val="000F1330"/>
    <w:rsid w:val="000F1891"/>
    <w:rsid w:val="000F1A1A"/>
    <w:rsid w:val="000F1A40"/>
    <w:rsid w:val="000F1AED"/>
    <w:rsid w:val="000F20CF"/>
    <w:rsid w:val="000F2389"/>
    <w:rsid w:val="000F2E39"/>
    <w:rsid w:val="000F2F8B"/>
    <w:rsid w:val="000F3494"/>
    <w:rsid w:val="000F3C5C"/>
    <w:rsid w:val="000F489B"/>
    <w:rsid w:val="000F4EFD"/>
    <w:rsid w:val="000F52EB"/>
    <w:rsid w:val="000F54CC"/>
    <w:rsid w:val="000F5A33"/>
    <w:rsid w:val="000F602C"/>
    <w:rsid w:val="000F6643"/>
    <w:rsid w:val="000F6998"/>
    <w:rsid w:val="000F6F4A"/>
    <w:rsid w:val="000F6F67"/>
    <w:rsid w:val="000F7A7F"/>
    <w:rsid w:val="001002DA"/>
    <w:rsid w:val="00100DAD"/>
    <w:rsid w:val="00100DD6"/>
    <w:rsid w:val="00101DD9"/>
    <w:rsid w:val="001020F4"/>
    <w:rsid w:val="001024F4"/>
    <w:rsid w:val="00102510"/>
    <w:rsid w:val="00102E49"/>
    <w:rsid w:val="00102F36"/>
    <w:rsid w:val="00103057"/>
    <w:rsid w:val="001040F9"/>
    <w:rsid w:val="0010426C"/>
    <w:rsid w:val="00104C74"/>
    <w:rsid w:val="00105604"/>
    <w:rsid w:val="00105A17"/>
    <w:rsid w:val="00105AC8"/>
    <w:rsid w:val="00105D1C"/>
    <w:rsid w:val="00105E1A"/>
    <w:rsid w:val="001063A8"/>
    <w:rsid w:val="001072C9"/>
    <w:rsid w:val="001073AE"/>
    <w:rsid w:val="00107498"/>
    <w:rsid w:val="0010759C"/>
    <w:rsid w:val="00107A82"/>
    <w:rsid w:val="00107F4E"/>
    <w:rsid w:val="0011079E"/>
    <w:rsid w:val="00110EEC"/>
    <w:rsid w:val="001113EF"/>
    <w:rsid w:val="0011165F"/>
    <w:rsid w:val="00111676"/>
    <w:rsid w:val="00111AB9"/>
    <w:rsid w:val="00111F08"/>
    <w:rsid w:val="00112089"/>
    <w:rsid w:val="00112588"/>
    <w:rsid w:val="00112686"/>
    <w:rsid w:val="00113475"/>
    <w:rsid w:val="001139D0"/>
    <w:rsid w:val="001143CB"/>
    <w:rsid w:val="00114664"/>
    <w:rsid w:val="00114CAC"/>
    <w:rsid w:val="00114F29"/>
    <w:rsid w:val="001157C9"/>
    <w:rsid w:val="001159D5"/>
    <w:rsid w:val="00115FA7"/>
    <w:rsid w:val="00116139"/>
    <w:rsid w:val="001167F8"/>
    <w:rsid w:val="00116B9C"/>
    <w:rsid w:val="00117ADE"/>
    <w:rsid w:val="00117B95"/>
    <w:rsid w:val="00117D55"/>
    <w:rsid w:val="00117EB0"/>
    <w:rsid w:val="00117EEB"/>
    <w:rsid w:val="00117F24"/>
    <w:rsid w:val="001208D5"/>
    <w:rsid w:val="00120A66"/>
    <w:rsid w:val="00120AA5"/>
    <w:rsid w:val="00121D0A"/>
    <w:rsid w:val="001220D5"/>
    <w:rsid w:val="001228B8"/>
    <w:rsid w:val="00123194"/>
    <w:rsid w:val="00123277"/>
    <w:rsid w:val="001245D1"/>
    <w:rsid w:val="00124810"/>
    <w:rsid w:val="00124D74"/>
    <w:rsid w:val="00124FD0"/>
    <w:rsid w:val="0012515C"/>
    <w:rsid w:val="00125477"/>
    <w:rsid w:val="00125C7C"/>
    <w:rsid w:val="00125DDE"/>
    <w:rsid w:val="00126649"/>
    <w:rsid w:val="0012707B"/>
    <w:rsid w:val="00127533"/>
    <w:rsid w:val="00127631"/>
    <w:rsid w:val="001279AB"/>
    <w:rsid w:val="001279DE"/>
    <w:rsid w:val="001301E7"/>
    <w:rsid w:val="001308D3"/>
    <w:rsid w:val="00130A71"/>
    <w:rsid w:val="001310BB"/>
    <w:rsid w:val="00131239"/>
    <w:rsid w:val="0013127A"/>
    <w:rsid w:val="001312EA"/>
    <w:rsid w:val="00131447"/>
    <w:rsid w:val="0013154C"/>
    <w:rsid w:val="0013190F"/>
    <w:rsid w:val="00132242"/>
    <w:rsid w:val="001324C2"/>
    <w:rsid w:val="00132E3A"/>
    <w:rsid w:val="00133660"/>
    <w:rsid w:val="001337AC"/>
    <w:rsid w:val="00133BAF"/>
    <w:rsid w:val="00133BC6"/>
    <w:rsid w:val="00133F23"/>
    <w:rsid w:val="00133F65"/>
    <w:rsid w:val="00135362"/>
    <w:rsid w:val="001354C8"/>
    <w:rsid w:val="001354F3"/>
    <w:rsid w:val="00135577"/>
    <w:rsid w:val="0013598D"/>
    <w:rsid w:val="00135A3C"/>
    <w:rsid w:val="00135B08"/>
    <w:rsid w:val="001368F2"/>
    <w:rsid w:val="00136C11"/>
    <w:rsid w:val="00137B2C"/>
    <w:rsid w:val="00137C74"/>
    <w:rsid w:val="00137E06"/>
    <w:rsid w:val="00137F2B"/>
    <w:rsid w:val="001400E3"/>
    <w:rsid w:val="001402AA"/>
    <w:rsid w:val="0014034C"/>
    <w:rsid w:val="001405CA"/>
    <w:rsid w:val="00140C1F"/>
    <w:rsid w:val="001415F4"/>
    <w:rsid w:val="00141BBD"/>
    <w:rsid w:val="00142128"/>
    <w:rsid w:val="0014288A"/>
    <w:rsid w:val="00142A70"/>
    <w:rsid w:val="00142D24"/>
    <w:rsid w:val="001434E0"/>
    <w:rsid w:val="00143D42"/>
    <w:rsid w:val="00143EB1"/>
    <w:rsid w:val="00144601"/>
    <w:rsid w:val="00144CFA"/>
    <w:rsid w:val="00144DA8"/>
    <w:rsid w:val="0014552A"/>
    <w:rsid w:val="00145C37"/>
    <w:rsid w:val="00145E8B"/>
    <w:rsid w:val="00145F27"/>
    <w:rsid w:val="00145FC2"/>
    <w:rsid w:val="0014659B"/>
    <w:rsid w:val="00146F0C"/>
    <w:rsid w:val="0014777A"/>
    <w:rsid w:val="00147B08"/>
    <w:rsid w:val="00150066"/>
    <w:rsid w:val="001502DB"/>
    <w:rsid w:val="001502FA"/>
    <w:rsid w:val="00150613"/>
    <w:rsid w:val="00150872"/>
    <w:rsid w:val="00150DF2"/>
    <w:rsid w:val="00150FE3"/>
    <w:rsid w:val="00151044"/>
    <w:rsid w:val="00151108"/>
    <w:rsid w:val="001514F2"/>
    <w:rsid w:val="001516B3"/>
    <w:rsid w:val="001522E5"/>
    <w:rsid w:val="001535A4"/>
    <w:rsid w:val="001543EA"/>
    <w:rsid w:val="0015466A"/>
    <w:rsid w:val="001547A6"/>
    <w:rsid w:val="00154F1B"/>
    <w:rsid w:val="00154FF7"/>
    <w:rsid w:val="00155B19"/>
    <w:rsid w:val="001577A4"/>
    <w:rsid w:val="001578E7"/>
    <w:rsid w:val="001579D9"/>
    <w:rsid w:val="00157AD2"/>
    <w:rsid w:val="00160123"/>
    <w:rsid w:val="00160141"/>
    <w:rsid w:val="00160435"/>
    <w:rsid w:val="001604F6"/>
    <w:rsid w:val="00160580"/>
    <w:rsid w:val="00160795"/>
    <w:rsid w:val="00160FD1"/>
    <w:rsid w:val="00161020"/>
    <w:rsid w:val="00161319"/>
    <w:rsid w:val="001616DC"/>
    <w:rsid w:val="00161764"/>
    <w:rsid w:val="00161A4D"/>
    <w:rsid w:val="00161FB8"/>
    <w:rsid w:val="001622B3"/>
    <w:rsid w:val="0016261A"/>
    <w:rsid w:val="0016279F"/>
    <w:rsid w:val="00162C2C"/>
    <w:rsid w:val="00162D8F"/>
    <w:rsid w:val="00163204"/>
    <w:rsid w:val="00163AA2"/>
    <w:rsid w:val="00163F75"/>
    <w:rsid w:val="001648E3"/>
    <w:rsid w:val="00165213"/>
    <w:rsid w:val="001654EF"/>
    <w:rsid w:val="00165A2C"/>
    <w:rsid w:val="00165A66"/>
    <w:rsid w:val="0016605D"/>
    <w:rsid w:val="001669B3"/>
    <w:rsid w:val="00166D7D"/>
    <w:rsid w:val="00166FBD"/>
    <w:rsid w:val="0016727A"/>
    <w:rsid w:val="00167483"/>
    <w:rsid w:val="001678EA"/>
    <w:rsid w:val="00167D40"/>
    <w:rsid w:val="00170127"/>
    <w:rsid w:val="001708BC"/>
    <w:rsid w:val="00170904"/>
    <w:rsid w:val="00170B4F"/>
    <w:rsid w:val="00170E7C"/>
    <w:rsid w:val="0017104C"/>
    <w:rsid w:val="00171082"/>
    <w:rsid w:val="001711D2"/>
    <w:rsid w:val="0017194C"/>
    <w:rsid w:val="00171D37"/>
    <w:rsid w:val="00171EB7"/>
    <w:rsid w:val="00171F74"/>
    <w:rsid w:val="00172464"/>
    <w:rsid w:val="00172A3E"/>
    <w:rsid w:val="00173181"/>
    <w:rsid w:val="00173416"/>
    <w:rsid w:val="00173837"/>
    <w:rsid w:val="0017388A"/>
    <w:rsid w:val="001739B1"/>
    <w:rsid w:val="00173E54"/>
    <w:rsid w:val="001746FB"/>
    <w:rsid w:val="001749F3"/>
    <w:rsid w:val="00174B2F"/>
    <w:rsid w:val="00175806"/>
    <w:rsid w:val="00175C73"/>
    <w:rsid w:val="001760F0"/>
    <w:rsid w:val="00176EB4"/>
    <w:rsid w:val="001770A9"/>
    <w:rsid w:val="00177A91"/>
    <w:rsid w:val="00177BFF"/>
    <w:rsid w:val="00177D47"/>
    <w:rsid w:val="001801BB"/>
    <w:rsid w:val="001802A0"/>
    <w:rsid w:val="001803E4"/>
    <w:rsid w:val="00180769"/>
    <w:rsid w:val="00180AD0"/>
    <w:rsid w:val="00181333"/>
    <w:rsid w:val="0018137A"/>
    <w:rsid w:val="00181634"/>
    <w:rsid w:val="001816C6"/>
    <w:rsid w:val="001818E6"/>
    <w:rsid w:val="00182497"/>
    <w:rsid w:val="001824B7"/>
    <w:rsid w:val="00182F73"/>
    <w:rsid w:val="0018367B"/>
    <w:rsid w:val="00183C25"/>
    <w:rsid w:val="0018481D"/>
    <w:rsid w:val="00184E8F"/>
    <w:rsid w:val="001855A2"/>
    <w:rsid w:val="0018584F"/>
    <w:rsid w:val="001863F4"/>
    <w:rsid w:val="00186407"/>
    <w:rsid w:val="00186802"/>
    <w:rsid w:val="0018695B"/>
    <w:rsid w:val="00186C39"/>
    <w:rsid w:val="00186DB9"/>
    <w:rsid w:val="00187649"/>
    <w:rsid w:val="00187A83"/>
    <w:rsid w:val="001901C7"/>
    <w:rsid w:val="00190AFA"/>
    <w:rsid w:val="00190CB3"/>
    <w:rsid w:val="001913F0"/>
    <w:rsid w:val="001919B9"/>
    <w:rsid w:val="00192525"/>
    <w:rsid w:val="00193164"/>
    <w:rsid w:val="0019334E"/>
    <w:rsid w:val="00193659"/>
    <w:rsid w:val="00193B9A"/>
    <w:rsid w:val="00193EEC"/>
    <w:rsid w:val="0019412F"/>
    <w:rsid w:val="00194545"/>
    <w:rsid w:val="0019472D"/>
    <w:rsid w:val="0019477F"/>
    <w:rsid w:val="001948B7"/>
    <w:rsid w:val="00194D94"/>
    <w:rsid w:val="0019513E"/>
    <w:rsid w:val="00195A5F"/>
    <w:rsid w:val="00195BB2"/>
    <w:rsid w:val="00195CA3"/>
    <w:rsid w:val="001962E1"/>
    <w:rsid w:val="00196484"/>
    <w:rsid w:val="00196716"/>
    <w:rsid w:val="00196998"/>
    <w:rsid w:val="00196E98"/>
    <w:rsid w:val="001971CD"/>
    <w:rsid w:val="00197451"/>
    <w:rsid w:val="00197984"/>
    <w:rsid w:val="00197996"/>
    <w:rsid w:val="001A0808"/>
    <w:rsid w:val="001A10BB"/>
    <w:rsid w:val="001A12F4"/>
    <w:rsid w:val="001A1312"/>
    <w:rsid w:val="001A14E0"/>
    <w:rsid w:val="001A156B"/>
    <w:rsid w:val="001A1A22"/>
    <w:rsid w:val="001A1B85"/>
    <w:rsid w:val="001A1D3C"/>
    <w:rsid w:val="001A1D65"/>
    <w:rsid w:val="001A2C7D"/>
    <w:rsid w:val="001A342F"/>
    <w:rsid w:val="001A3662"/>
    <w:rsid w:val="001A3948"/>
    <w:rsid w:val="001A3CBC"/>
    <w:rsid w:val="001A3F49"/>
    <w:rsid w:val="001A40B8"/>
    <w:rsid w:val="001A451F"/>
    <w:rsid w:val="001A4B02"/>
    <w:rsid w:val="001A4B3C"/>
    <w:rsid w:val="001A4EE2"/>
    <w:rsid w:val="001A55CD"/>
    <w:rsid w:val="001A59CE"/>
    <w:rsid w:val="001A5ED6"/>
    <w:rsid w:val="001A5FC3"/>
    <w:rsid w:val="001A6781"/>
    <w:rsid w:val="001A6971"/>
    <w:rsid w:val="001A70BB"/>
    <w:rsid w:val="001A7703"/>
    <w:rsid w:val="001A7A7F"/>
    <w:rsid w:val="001B000F"/>
    <w:rsid w:val="001B0673"/>
    <w:rsid w:val="001B0A4D"/>
    <w:rsid w:val="001B0E07"/>
    <w:rsid w:val="001B22BC"/>
    <w:rsid w:val="001B2945"/>
    <w:rsid w:val="001B2D5C"/>
    <w:rsid w:val="001B2EEA"/>
    <w:rsid w:val="001B3261"/>
    <w:rsid w:val="001B3396"/>
    <w:rsid w:val="001B355B"/>
    <w:rsid w:val="001B41D0"/>
    <w:rsid w:val="001B43B8"/>
    <w:rsid w:val="001B480F"/>
    <w:rsid w:val="001B4ADF"/>
    <w:rsid w:val="001B4F7F"/>
    <w:rsid w:val="001B5939"/>
    <w:rsid w:val="001B59A2"/>
    <w:rsid w:val="001B5DDD"/>
    <w:rsid w:val="001B5FF6"/>
    <w:rsid w:val="001B66FA"/>
    <w:rsid w:val="001B6825"/>
    <w:rsid w:val="001B6882"/>
    <w:rsid w:val="001B705B"/>
    <w:rsid w:val="001B71C5"/>
    <w:rsid w:val="001B7384"/>
    <w:rsid w:val="001B74DD"/>
    <w:rsid w:val="001B7D76"/>
    <w:rsid w:val="001B7F8B"/>
    <w:rsid w:val="001C01A5"/>
    <w:rsid w:val="001C0453"/>
    <w:rsid w:val="001C068D"/>
    <w:rsid w:val="001C09BF"/>
    <w:rsid w:val="001C1398"/>
    <w:rsid w:val="001C167E"/>
    <w:rsid w:val="001C1BB4"/>
    <w:rsid w:val="001C1E5A"/>
    <w:rsid w:val="001C23FE"/>
    <w:rsid w:val="001C3171"/>
    <w:rsid w:val="001C3468"/>
    <w:rsid w:val="001C3F2E"/>
    <w:rsid w:val="001C508D"/>
    <w:rsid w:val="001C527F"/>
    <w:rsid w:val="001C5646"/>
    <w:rsid w:val="001C5B1A"/>
    <w:rsid w:val="001C5CFE"/>
    <w:rsid w:val="001C5DB5"/>
    <w:rsid w:val="001C5E1C"/>
    <w:rsid w:val="001C5E61"/>
    <w:rsid w:val="001C5E82"/>
    <w:rsid w:val="001C6168"/>
    <w:rsid w:val="001C647E"/>
    <w:rsid w:val="001C6F1A"/>
    <w:rsid w:val="001C743F"/>
    <w:rsid w:val="001C7827"/>
    <w:rsid w:val="001D0185"/>
    <w:rsid w:val="001D03AB"/>
    <w:rsid w:val="001D07F9"/>
    <w:rsid w:val="001D0FC5"/>
    <w:rsid w:val="001D161A"/>
    <w:rsid w:val="001D1A0A"/>
    <w:rsid w:val="001D1C8C"/>
    <w:rsid w:val="001D1D3C"/>
    <w:rsid w:val="001D2641"/>
    <w:rsid w:val="001D2BB7"/>
    <w:rsid w:val="001D2DCB"/>
    <w:rsid w:val="001D2F17"/>
    <w:rsid w:val="001D3495"/>
    <w:rsid w:val="001D37C4"/>
    <w:rsid w:val="001D38C4"/>
    <w:rsid w:val="001D3FBA"/>
    <w:rsid w:val="001D4613"/>
    <w:rsid w:val="001D4E54"/>
    <w:rsid w:val="001D4EAE"/>
    <w:rsid w:val="001D57C0"/>
    <w:rsid w:val="001D5FF6"/>
    <w:rsid w:val="001D60D0"/>
    <w:rsid w:val="001D61AA"/>
    <w:rsid w:val="001D628E"/>
    <w:rsid w:val="001D644A"/>
    <w:rsid w:val="001D645F"/>
    <w:rsid w:val="001D68BC"/>
    <w:rsid w:val="001D696D"/>
    <w:rsid w:val="001D6A38"/>
    <w:rsid w:val="001D6F49"/>
    <w:rsid w:val="001D7A95"/>
    <w:rsid w:val="001D7D0A"/>
    <w:rsid w:val="001D7D2E"/>
    <w:rsid w:val="001D7EED"/>
    <w:rsid w:val="001E0E23"/>
    <w:rsid w:val="001E0EC2"/>
    <w:rsid w:val="001E0F51"/>
    <w:rsid w:val="001E0FED"/>
    <w:rsid w:val="001E1647"/>
    <w:rsid w:val="001E173E"/>
    <w:rsid w:val="001E18A8"/>
    <w:rsid w:val="001E1E15"/>
    <w:rsid w:val="001E1EE9"/>
    <w:rsid w:val="001E20AE"/>
    <w:rsid w:val="001E2B07"/>
    <w:rsid w:val="001E2E93"/>
    <w:rsid w:val="001E31EE"/>
    <w:rsid w:val="001E365A"/>
    <w:rsid w:val="001E3F8B"/>
    <w:rsid w:val="001E4A0E"/>
    <w:rsid w:val="001E4B4E"/>
    <w:rsid w:val="001E5315"/>
    <w:rsid w:val="001E53C9"/>
    <w:rsid w:val="001E542E"/>
    <w:rsid w:val="001E545A"/>
    <w:rsid w:val="001E5758"/>
    <w:rsid w:val="001E57A3"/>
    <w:rsid w:val="001E6220"/>
    <w:rsid w:val="001E6628"/>
    <w:rsid w:val="001E6B26"/>
    <w:rsid w:val="001E6EB3"/>
    <w:rsid w:val="001E7759"/>
    <w:rsid w:val="001E77CB"/>
    <w:rsid w:val="001E7E70"/>
    <w:rsid w:val="001F057A"/>
    <w:rsid w:val="001F09CA"/>
    <w:rsid w:val="001F1066"/>
    <w:rsid w:val="001F13C0"/>
    <w:rsid w:val="001F14D1"/>
    <w:rsid w:val="001F16DF"/>
    <w:rsid w:val="001F1BBA"/>
    <w:rsid w:val="001F1C82"/>
    <w:rsid w:val="001F1DD0"/>
    <w:rsid w:val="001F3BC1"/>
    <w:rsid w:val="001F3C3F"/>
    <w:rsid w:val="001F3D50"/>
    <w:rsid w:val="001F411B"/>
    <w:rsid w:val="001F4578"/>
    <w:rsid w:val="001F4645"/>
    <w:rsid w:val="001F4B4E"/>
    <w:rsid w:val="001F4E32"/>
    <w:rsid w:val="001F5AB9"/>
    <w:rsid w:val="001F5F94"/>
    <w:rsid w:val="001F610C"/>
    <w:rsid w:val="001F64EE"/>
    <w:rsid w:val="001F650E"/>
    <w:rsid w:val="001F6BFE"/>
    <w:rsid w:val="001F6C9B"/>
    <w:rsid w:val="001F77FB"/>
    <w:rsid w:val="001F7A2F"/>
    <w:rsid w:val="001F7D30"/>
    <w:rsid w:val="0020008D"/>
    <w:rsid w:val="002003B9"/>
    <w:rsid w:val="00200533"/>
    <w:rsid w:val="00200700"/>
    <w:rsid w:val="0020073B"/>
    <w:rsid w:val="00200B8D"/>
    <w:rsid w:val="002012F3"/>
    <w:rsid w:val="00201364"/>
    <w:rsid w:val="002013CD"/>
    <w:rsid w:val="00201A00"/>
    <w:rsid w:val="00201A76"/>
    <w:rsid w:val="00201EAB"/>
    <w:rsid w:val="002029CB"/>
    <w:rsid w:val="00202C98"/>
    <w:rsid w:val="00203252"/>
    <w:rsid w:val="00203B8A"/>
    <w:rsid w:val="00203E45"/>
    <w:rsid w:val="002043A4"/>
    <w:rsid w:val="00204BB1"/>
    <w:rsid w:val="002052E5"/>
    <w:rsid w:val="00205818"/>
    <w:rsid w:val="0020582B"/>
    <w:rsid w:val="0020586F"/>
    <w:rsid w:val="00205D38"/>
    <w:rsid w:val="00205D41"/>
    <w:rsid w:val="00206296"/>
    <w:rsid w:val="00206CF5"/>
    <w:rsid w:val="002071A9"/>
    <w:rsid w:val="002077FF"/>
    <w:rsid w:val="00207819"/>
    <w:rsid w:val="00207930"/>
    <w:rsid w:val="00207B03"/>
    <w:rsid w:val="00207B8C"/>
    <w:rsid w:val="00207FFE"/>
    <w:rsid w:val="0021056A"/>
    <w:rsid w:val="00210595"/>
    <w:rsid w:val="002106DB"/>
    <w:rsid w:val="00210F91"/>
    <w:rsid w:val="00211347"/>
    <w:rsid w:val="002114A5"/>
    <w:rsid w:val="002123D3"/>
    <w:rsid w:val="002125F5"/>
    <w:rsid w:val="002126F8"/>
    <w:rsid w:val="00212B88"/>
    <w:rsid w:val="002148A5"/>
    <w:rsid w:val="00214DA7"/>
    <w:rsid w:val="00214FFC"/>
    <w:rsid w:val="002150E3"/>
    <w:rsid w:val="0021551A"/>
    <w:rsid w:val="002158A2"/>
    <w:rsid w:val="002164FD"/>
    <w:rsid w:val="0021670E"/>
    <w:rsid w:val="002167C9"/>
    <w:rsid w:val="0021699C"/>
    <w:rsid w:val="00216DEB"/>
    <w:rsid w:val="00216E9D"/>
    <w:rsid w:val="0021716B"/>
    <w:rsid w:val="00217B4F"/>
    <w:rsid w:val="00217EE4"/>
    <w:rsid w:val="00220467"/>
    <w:rsid w:val="002207C7"/>
    <w:rsid w:val="00221029"/>
    <w:rsid w:val="0022117B"/>
    <w:rsid w:val="002214EF"/>
    <w:rsid w:val="0022158D"/>
    <w:rsid w:val="00221928"/>
    <w:rsid w:val="00221BC3"/>
    <w:rsid w:val="0022236C"/>
    <w:rsid w:val="002226B9"/>
    <w:rsid w:val="002226F7"/>
    <w:rsid w:val="00222E12"/>
    <w:rsid w:val="00222EC3"/>
    <w:rsid w:val="00222F89"/>
    <w:rsid w:val="00222FC9"/>
    <w:rsid w:val="00222FE4"/>
    <w:rsid w:val="0022314F"/>
    <w:rsid w:val="00223395"/>
    <w:rsid w:val="00223595"/>
    <w:rsid w:val="00224690"/>
    <w:rsid w:val="002247DF"/>
    <w:rsid w:val="00224917"/>
    <w:rsid w:val="0022492A"/>
    <w:rsid w:val="00224AA0"/>
    <w:rsid w:val="00224C8B"/>
    <w:rsid w:val="00224E26"/>
    <w:rsid w:val="00224E98"/>
    <w:rsid w:val="0022526A"/>
    <w:rsid w:val="0022572A"/>
    <w:rsid w:val="00225A31"/>
    <w:rsid w:val="00225B39"/>
    <w:rsid w:val="00225BAA"/>
    <w:rsid w:val="00225D6A"/>
    <w:rsid w:val="00225D81"/>
    <w:rsid w:val="0022636B"/>
    <w:rsid w:val="002263C2"/>
    <w:rsid w:val="0022645E"/>
    <w:rsid w:val="002266B6"/>
    <w:rsid w:val="002272EE"/>
    <w:rsid w:val="00227521"/>
    <w:rsid w:val="002276A6"/>
    <w:rsid w:val="002279F1"/>
    <w:rsid w:val="00227E5A"/>
    <w:rsid w:val="00227F44"/>
    <w:rsid w:val="0023012A"/>
    <w:rsid w:val="00230172"/>
    <w:rsid w:val="002302BA"/>
    <w:rsid w:val="002304A9"/>
    <w:rsid w:val="00230C74"/>
    <w:rsid w:val="00230DDB"/>
    <w:rsid w:val="0023138D"/>
    <w:rsid w:val="002315F7"/>
    <w:rsid w:val="00231950"/>
    <w:rsid w:val="002319F3"/>
    <w:rsid w:val="00231AF3"/>
    <w:rsid w:val="00231E1F"/>
    <w:rsid w:val="00232292"/>
    <w:rsid w:val="002328F7"/>
    <w:rsid w:val="0023299B"/>
    <w:rsid w:val="00232AB4"/>
    <w:rsid w:val="0023329F"/>
    <w:rsid w:val="002334CA"/>
    <w:rsid w:val="002338B5"/>
    <w:rsid w:val="0023391F"/>
    <w:rsid w:val="00234061"/>
    <w:rsid w:val="00234114"/>
    <w:rsid w:val="002341C2"/>
    <w:rsid w:val="002341F6"/>
    <w:rsid w:val="0023490C"/>
    <w:rsid w:val="00235197"/>
    <w:rsid w:val="0023545F"/>
    <w:rsid w:val="0023577A"/>
    <w:rsid w:val="00236210"/>
    <w:rsid w:val="00236396"/>
    <w:rsid w:val="00236A76"/>
    <w:rsid w:val="00236AE2"/>
    <w:rsid w:val="002370EE"/>
    <w:rsid w:val="002371DB"/>
    <w:rsid w:val="00237775"/>
    <w:rsid w:val="00237ADE"/>
    <w:rsid w:val="00237C2A"/>
    <w:rsid w:val="00237E81"/>
    <w:rsid w:val="002404BB"/>
    <w:rsid w:val="00240DEF"/>
    <w:rsid w:val="002417D8"/>
    <w:rsid w:val="00241B6B"/>
    <w:rsid w:val="002423ED"/>
    <w:rsid w:val="0024296A"/>
    <w:rsid w:val="0024367C"/>
    <w:rsid w:val="00244349"/>
    <w:rsid w:val="00244DF3"/>
    <w:rsid w:val="0024520D"/>
    <w:rsid w:val="00245B6C"/>
    <w:rsid w:val="00246ECE"/>
    <w:rsid w:val="00247325"/>
    <w:rsid w:val="0024735D"/>
    <w:rsid w:val="00247637"/>
    <w:rsid w:val="0024789B"/>
    <w:rsid w:val="00247B18"/>
    <w:rsid w:val="00247EB2"/>
    <w:rsid w:val="00247EFB"/>
    <w:rsid w:val="00247FEE"/>
    <w:rsid w:val="0025070A"/>
    <w:rsid w:val="0025092C"/>
    <w:rsid w:val="00250996"/>
    <w:rsid w:val="002509E1"/>
    <w:rsid w:val="00251020"/>
    <w:rsid w:val="0025150B"/>
    <w:rsid w:val="0025169D"/>
    <w:rsid w:val="002522EE"/>
    <w:rsid w:val="00252524"/>
    <w:rsid w:val="002525B2"/>
    <w:rsid w:val="002526C6"/>
    <w:rsid w:val="002527FB"/>
    <w:rsid w:val="00252DE0"/>
    <w:rsid w:val="002538E9"/>
    <w:rsid w:val="00253A63"/>
    <w:rsid w:val="00254215"/>
    <w:rsid w:val="002543F0"/>
    <w:rsid w:val="00254478"/>
    <w:rsid w:val="00254669"/>
    <w:rsid w:val="00254C14"/>
    <w:rsid w:val="002555BB"/>
    <w:rsid w:val="0025585B"/>
    <w:rsid w:val="00255869"/>
    <w:rsid w:val="002559E9"/>
    <w:rsid w:val="00255D86"/>
    <w:rsid w:val="002563DB"/>
    <w:rsid w:val="00257811"/>
    <w:rsid w:val="00257CF0"/>
    <w:rsid w:val="00257EA6"/>
    <w:rsid w:val="00257FF1"/>
    <w:rsid w:val="002605E3"/>
    <w:rsid w:val="00260650"/>
    <w:rsid w:val="002606BE"/>
    <w:rsid w:val="00260751"/>
    <w:rsid w:val="00261603"/>
    <w:rsid w:val="00261D3D"/>
    <w:rsid w:val="00262F8F"/>
    <w:rsid w:val="0026326A"/>
    <w:rsid w:val="0026401F"/>
    <w:rsid w:val="002641E3"/>
    <w:rsid w:val="0026437A"/>
    <w:rsid w:val="002646EC"/>
    <w:rsid w:val="00264793"/>
    <w:rsid w:val="00265A91"/>
    <w:rsid w:val="00265D1E"/>
    <w:rsid w:val="00266836"/>
    <w:rsid w:val="00266FA3"/>
    <w:rsid w:val="002674BB"/>
    <w:rsid w:val="002674EB"/>
    <w:rsid w:val="0026765E"/>
    <w:rsid w:val="00267911"/>
    <w:rsid w:val="00267B22"/>
    <w:rsid w:val="0027003E"/>
    <w:rsid w:val="00270D1B"/>
    <w:rsid w:val="00270F14"/>
    <w:rsid w:val="002714B5"/>
    <w:rsid w:val="00271A1E"/>
    <w:rsid w:val="00271A7A"/>
    <w:rsid w:val="00271D73"/>
    <w:rsid w:val="00272586"/>
    <w:rsid w:val="0027271A"/>
    <w:rsid w:val="00272789"/>
    <w:rsid w:val="002730E8"/>
    <w:rsid w:val="0027330D"/>
    <w:rsid w:val="0027342A"/>
    <w:rsid w:val="00273ABC"/>
    <w:rsid w:val="00273B7A"/>
    <w:rsid w:val="002748DB"/>
    <w:rsid w:val="00274BB7"/>
    <w:rsid w:val="0027571A"/>
    <w:rsid w:val="002762DD"/>
    <w:rsid w:val="0027630B"/>
    <w:rsid w:val="002765A7"/>
    <w:rsid w:val="002766A2"/>
    <w:rsid w:val="00276B7C"/>
    <w:rsid w:val="00276D05"/>
    <w:rsid w:val="00276E74"/>
    <w:rsid w:val="002774D1"/>
    <w:rsid w:val="00277B39"/>
    <w:rsid w:val="00277C8B"/>
    <w:rsid w:val="00277D22"/>
    <w:rsid w:val="00277DC6"/>
    <w:rsid w:val="00277E40"/>
    <w:rsid w:val="00280054"/>
    <w:rsid w:val="0028088A"/>
    <w:rsid w:val="00280913"/>
    <w:rsid w:val="00280A9E"/>
    <w:rsid w:val="00280AD8"/>
    <w:rsid w:val="00281207"/>
    <w:rsid w:val="002813CF"/>
    <w:rsid w:val="00281633"/>
    <w:rsid w:val="00281718"/>
    <w:rsid w:val="00281789"/>
    <w:rsid w:val="00281869"/>
    <w:rsid w:val="0028233E"/>
    <w:rsid w:val="002826D0"/>
    <w:rsid w:val="00283A1E"/>
    <w:rsid w:val="00283C94"/>
    <w:rsid w:val="00283F70"/>
    <w:rsid w:val="00283FBF"/>
    <w:rsid w:val="0028407E"/>
    <w:rsid w:val="002843FC"/>
    <w:rsid w:val="0028454F"/>
    <w:rsid w:val="00284666"/>
    <w:rsid w:val="00284701"/>
    <w:rsid w:val="00284D03"/>
    <w:rsid w:val="00284E6F"/>
    <w:rsid w:val="00284F49"/>
    <w:rsid w:val="00284F88"/>
    <w:rsid w:val="00284FA3"/>
    <w:rsid w:val="00285599"/>
    <w:rsid w:val="00285F50"/>
    <w:rsid w:val="002865CE"/>
    <w:rsid w:val="002866A6"/>
    <w:rsid w:val="00286BD7"/>
    <w:rsid w:val="00286C3D"/>
    <w:rsid w:val="00286DC3"/>
    <w:rsid w:val="002871B6"/>
    <w:rsid w:val="002873E5"/>
    <w:rsid w:val="00287CA1"/>
    <w:rsid w:val="00287EA9"/>
    <w:rsid w:val="0029132B"/>
    <w:rsid w:val="002915AF"/>
    <w:rsid w:val="00291F21"/>
    <w:rsid w:val="00292047"/>
    <w:rsid w:val="002920C6"/>
    <w:rsid w:val="00292191"/>
    <w:rsid w:val="0029284B"/>
    <w:rsid w:val="00292965"/>
    <w:rsid w:val="00292AEA"/>
    <w:rsid w:val="00292DA9"/>
    <w:rsid w:val="00293101"/>
    <w:rsid w:val="002935D9"/>
    <w:rsid w:val="002935DA"/>
    <w:rsid w:val="00293940"/>
    <w:rsid w:val="00293BEC"/>
    <w:rsid w:val="00293DB1"/>
    <w:rsid w:val="00293DF9"/>
    <w:rsid w:val="00293E92"/>
    <w:rsid w:val="00294085"/>
    <w:rsid w:val="00294139"/>
    <w:rsid w:val="00294525"/>
    <w:rsid w:val="002945C5"/>
    <w:rsid w:val="00294CCF"/>
    <w:rsid w:val="0029519C"/>
    <w:rsid w:val="002955BE"/>
    <w:rsid w:val="002955D1"/>
    <w:rsid w:val="00296F61"/>
    <w:rsid w:val="0029726F"/>
    <w:rsid w:val="00297335"/>
    <w:rsid w:val="00297563"/>
    <w:rsid w:val="002975D9"/>
    <w:rsid w:val="00297C42"/>
    <w:rsid w:val="00297CED"/>
    <w:rsid w:val="00297E4A"/>
    <w:rsid w:val="002A0357"/>
    <w:rsid w:val="002A07F6"/>
    <w:rsid w:val="002A089D"/>
    <w:rsid w:val="002A08DB"/>
    <w:rsid w:val="002A0A87"/>
    <w:rsid w:val="002A0FB8"/>
    <w:rsid w:val="002A128D"/>
    <w:rsid w:val="002A15A1"/>
    <w:rsid w:val="002A1B65"/>
    <w:rsid w:val="002A1CD4"/>
    <w:rsid w:val="002A2553"/>
    <w:rsid w:val="002A2AF0"/>
    <w:rsid w:val="002A3086"/>
    <w:rsid w:val="002A3659"/>
    <w:rsid w:val="002A38C8"/>
    <w:rsid w:val="002A3A58"/>
    <w:rsid w:val="002A3CF3"/>
    <w:rsid w:val="002A48EF"/>
    <w:rsid w:val="002A4928"/>
    <w:rsid w:val="002A4CAE"/>
    <w:rsid w:val="002A5137"/>
    <w:rsid w:val="002A5812"/>
    <w:rsid w:val="002A63D4"/>
    <w:rsid w:val="002A6FC2"/>
    <w:rsid w:val="002A7133"/>
    <w:rsid w:val="002A7C78"/>
    <w:rsid w:val="002A7CE7"/>
    <w:rsid w:val="002B0213"/>
    <w:rsid w:val="002B0347"/>
    <w:rsid w:val="002B0381"/>
    <w:rsid w:val="002B10E2"/>
    <w:rsid w:val="002B17DF"/>
    <w:rsid w:val="002B1E29"/>
    <w:rsid w:val="002B1F4E"/>
    <w:rsid w:val="002B24FD"/>
    <w:rsid w:val="002B2543"/>
    <w:rsid w:val="002B2742"/>
    <w:rsid w:val="002B291B"/>
    <w:rsid w:val="002B37D8"/>
    <w:rsid w:val="002B4258"/>
    <w:rsid w:val="002B470C"/>
    <w:rsid w:val="002B52F7"/>
    <w:rsid w:val="002B6D40"/>
    <w:rsid w:val="002C00A8"/>
    <w:rsid w:val="002C045E"/>
    <w:rsid w:val="002C0481"/>
    <w:rsid w:val="002C0580"/>
    <w:rsid w:val="002C0CEA"/>
    <w:rsid w:val="002C1438"/>
    <w:rsid w:val="002C17B4"/>
    <w:rsid w:val="002C1BC4"/>
    <w:rsid w:val="002C2290"/>
    <w:rsid w:val="002C2771"/>
    <w:rsid w:val="002C2A0B"/>
    <w:rsid w:val="002C2B6A"/>
    <w:rsid w:val="002C2BA5"/>
    <w:rsid w:val="002C2BC5"/>
    <w:rsid w:val="002C3265"/>
    <w:rsid w:val="002C33B2"/>
    <w:rsid w:val="002C34B8"/>
    <w:rsid w:val="002C38E8"/>
    <w:rsid w:val="002C3FF0"/>
    <w:rsid w:val="002C4BD0"/>
    <w:rsid w:val="002C505B"/>
    <w:rsid w:val="002C5A42"/>
    <w:rsid w:val="002C5B50"/>
    <w:rsid w:val="002C5FDC"/>
    <w:rsid w:val="002C6230"/>
    <w:rsid w:val="002C6C16"/>
    <w:rsid w:val="002C765E"/>
    <w:rsid w:val="002C7868"/>
    <w:rsid w:val="002D0C8A"/>
    <w:rsid w:val="002D0D9D"/>
    <w:rsid w:val="002D0DA2"/>
    <w:rsid w:val="002D135C"/>
    <w:rsid w:val="002D177B"/>
    <w:rsid w:val="002D18A3"/>
    <w:rsid w:val="002D1A1C"/>
    <w:rsid w:val="002D274E"/>
    <w:rsid w:val="002D2BC0"/>
    <w:rsid w:val="002D2D02"/>
    <w:rsid w:val="002D3244"/>
    <w:rsid w:val="002D3477"/>
    <w:rsid w:val="002D35A9"/>
    <w:rsid w:val="002D38C5"/>
    <w:rsid w:val="002D3D6F"/>
    <w:rsid w:val="002D3E05"/>
    <w:rsid w:val="002D3FE6"/>
    <w:rsid w:val="002D4219"/>
    <w:rsid w:val="002D4573"/>
    <w:rsid w:val="002D4A3C"/>
    <w:rsid w:val="002D4DEA"/>
    <w:rsid w:val="002D5392"/>
    <w:rsid w:val="002D55CC"/>
    <w:rsid w:val="002D5706"/>
    <w:rsid w:val="002D61B5"/>
    <w:rsid w:val="002D64D4"/>
    <w:rsid w:val="002D6FC0"/>
    <w:rsid w:val="002D76A9"/>
    <w:rsid w:val="002D7C0B"/>
    <w:rsid w:val="002E0DA9"/>
    <w:rsid w:val="002E1129"/>
    <w:rsid w:val="002E1777"/>
    <w:rsid w:val="002E1D5C"/>
    <w:rsid w:val="002E2609"/>
    <w:rsid w:val="002E28FC"/>
    <w:rsid w:val="002E3197"/>
    <w:rsid w:val="002E3218"/>
    <w:rsid w:val="002E3985"/>
    <w:rsid w:val="002E39C1"/>
    <w:rsid w:val="002E3BA9"/>
    <w:rsid w:val="002E3DF0"/>
    <w:rsid w:val="002E3DF4"/>
    <w:rsid w:val="002E41A0"/>
    <w:rsid w:val="002E4492"/>
    <w:rsid w:val="002E456D"/>
    <w:rsid w:val="002E475B"/>
    <w:rsid w:val="002E52FE"/>
    <w:rsid w:val="002E536B"/>
    <w:rsid w:val="002E5B13"/>
    <w:rsid w:val="002E5E39"/>
    <w:rsid w:val="002E606D"/>
    <w:rsid w:val="002E615D"/>
    <w:rsid w:val="002E6216"/>
    <w:rsid w:val="002E6705"/>
    <w:rsid w:val="002E6B81"/>
    <w:rsid w:val="002E6D32"/>
    <w:rsid w:val="002E711F"/>
    <w:rsid w:val="002E716C"/>
    <w:rsid w:val="002E741E"/>
    <w:rsid w:val="002E75EC"/>
    <w:rsid w:val="002E76C7"/>
    <w:rsid w:val="002E770D"/>
    <w:rsid w:val="002E7CC2"/>
    <w:rsid w:val="002E7DD8"/>
    <w:rsid w:val="002F0089"/>
    <w:rsid w:val="002F00D9"/>
    <w:rsid w:val="002F08AB"/>
    <w:rsid w:val="002F0AD0"/>
    <w:rsid w:val="002F0E8C"/>
    <w:rsid w:val="002F181F"/>
    <w:rsid w:val="002F19E1"/>
    <w:rsid w:val="002F2371"/>
    <w:rsid w:val="002F24B7"/>
    <w:rsid w:val="002F29BF"/>
    <w:rsid w:val="002F2F7B"/>
    <w:rsid w:val="002F3160"/>
    <w:rsid w:val="002F378F"/>
    <w:rsid w:val="002F3B2E"/>
    <w:rsid w:val="002F3C28"/>
    <w:rsid w:val="002F3F30"/>
    <w:rsid w:val="002F485E"/>
    <w:rsid w:val="002F4922"/>
    <w:rsid w:val="002F4D23"/>
    <w:rsid w:val="002F6517"/>
    <w:rsid w:val="002F67D0"/>
    <w:rsid w:val="002F6EA9"/>
    <w:rsid w:val="002F70F8"/>
    <w:rsid w:val="002F748B"/>
    <w:rsid w:val="002F7824"/>
    <w:rsid w:val="002F7BE1"/>
    <w:rsid w:val="002F7CAB"/>
    <w:rsid w:val="003013E8"/>
    <w:rsid w:val="003014AE"/>
    <w:rsid w:val="003018ED"/>
    <w:rsid w:val="00301940"/>
    <w:rsid w:val="00301A70"/>
    <w:rsid w:val="00301C72"/>
    <w:rsid w:val="0030258A"/>
    <w:rsid w:val="00302CBC"/>
    <w:rsid w:val="00302DB5"/>
    <w:rsid w:val="00302FD6"/>
    <w:rsid w:val="00303467"/>
    <w:rsid w:val="00303B60"/>
    <w:rsid w:val="00304972"/>
    <w:rsid w:val="00305050"/>
    <w:rsid w:val="003053CC"/>
    <w:rsid w:val="00305702"/>
    <w:rsid w:val="0030596D"/>
    <w:rsid w:val="00305BA5"/>
    <w:rsid w:val="00305F0A"/>
    <w:rsid w:val="00306102"/>
    <w:rsid w:val="00306505"/>
    <w:rsid w:val="0030658E"/>
    <w:rsid w:val="0030664F"/>
    <w:rsid w:val="00306BF5"/>
    <w:rsid w:val="00306D7A"/>
    <w:rsid w:val="003075DE"/>
    <w:rsid w:val="00307742"/>
    <w:rsid w:val="0030796D"/>
    <w:rsid w:val="00307B09"/>
    <w:rsid w:val="00307B0A"/>
    <w:rsid w:val="00307BDB"/>
    <w:rsid w:val="00307DF0"/>
    <w:rsid w:val="0031172A"/>
    <w:rsid w:val="00311842"/>
    <w:rsid w:val="00311F18"/>
    <w:rsid w:val="0031264E"/>
    <w:rsid w:val="00312956"/>
    <w:rsid w:val="00312B3B"/>
    <w:rsid w:val="003138B0"/>
    <w:rsid w:val="0031393C"/>
    <w:rsid w:val="0031477D"/>
    <w:rsid w:val="00314C9B"/>
    <w:rsid w:val="00314FFB"/>
    <w:rsid w:val="003153DA"/>
    <w:rsid w:val="003156CB"/>
    <w:rsid w:val="00315CD0"/>
    <w:rsid w:val="00315FD8"/>
    <w:rsid w:val="003160A2"/>
    <w:rsid w:val="0031633D"/>
    <w:rsid w:val="00316F85"/>
    <w:rsid w:val="003177F4"/>
    <w:rsid w:val="00317FC0"/>
    <w:rsid w:val="00320060"/>
    <w:rsid w:val="00320518"/>
    <w:rsid w:val="00320748"/>
    <w:rsid w:val="0032096B"/>
    <w:rsid w:val="00320C1F"/>
    <w:rsid w:val="00320CF1"/>
    <w:rsid w:val="00320F7E"/>
    <w:rsid w:val="003217A2"/>
    <w:rsid w:val="003217E6"/>
    <w:rsid w:val="0032230D"/>
    <w:rsid w:val="00322431"/>
    <w:rsid w:val="0032297A"/>
    <w:rsid w:val="00322A19"/>
    <w:rsid w:val="00322C9A"/>
    <w:rsid w:val="00322CF4"/>
    <w:rsid w:val="00322D1C"/>
    <w:rsid w:val="0032326A"/>
    <w:rsid w:val="003234F7"/>
    <w:rsid w:val="00323656"/>
    <w:rsid w:val="00323A09"/>
    <w:rsid w:val="00324193"/>
    <w:rsid w:val="00324759"/>
    <w:rsid w:val="00324AC2"/>
    <w:rsid w:val="0032524E"/>
    <w:rsid w:val="0032529A"/>
    <w:rsid w:val="0032553E"/>
    <w:rsid w:val="00325734"/>
    <w:rsid w:val="00325745"/>
    <w:rsid w:val="00325F01"/>
    <w:rsid w:val="00326F88"/>
    <w:rsid w:val="0032722B"/>
    <w:rsid w:val="00330014"/>
    <w:rsid w:val="00330768"/>
    <w:rsid w:val="00330AC7"/>
    <w:rsid w:val="00331728"/>
    <w:rsid w:val="00331804"/>
    <w:rsid w:val="00331972"/>
    <w:rsid w:val="00331C77"/>
    <w:rsid w:val="00331DE8"/>
    <w:rsid w:val="003324B6"/>
    <w:rsid w:val="003324BC"/>
    <w:rsid w:val="003326AF"/>
    <w:rsid w:val="00332A02"/>
    <w:rsid w:val="00332A63"/>
    <w:rsid w:val="0033311B"/>
    <w:rsid w:val="003339A9"/>
    <w:rsid w:val="003339D2"/>
    <w:rsid w:val="00333AA6"/>
    <w:rsid w:val="00333F45"/>
    <w:rsid w:val="003343E2"/>
    <w:rsid w:val="0033444A"/>
    <w:rsid w:val="0033494A"/>
    <w:rsid w:val="00334BDD"/>
    <w:rsid w:val="00334DCB"/>
    <w:rsid w:val="00334ED6"/>
    <w:rsid w:val="0033531B"/>
    <w:rsid w:val="003353A1"/>
    <w:rsid w:val="0033560C"/>
    <w:rsid w:val="00335C87"/>
    <w:rsid w:val="00336662"/>
    <w:rsid w:val="003368F3"/>
    <w:rsid w:val="0033698B"/>
    <w:rsid w:val="00336EC5"/>
    <w:rsid w:val="003378A1"/>
    <w:rsid w:val="00337BFF"/>
    <w:rsid w:val="00337C3A"/>
    <w:rsid w:val="00337F8B"/>
    <w:rsid w:val="00340031"/>
    <w:rsid w:val="0034044F"/>
    <w:rsid w:val="00340462"/>
    <w:rsid w:val="0034068B"/>
    <w:rsid w:val="00340BAE"/>
    <w:rsid w:val="00341417"/>
    <w:rsid w:val="00341CAB"/>
    <w:rsid w:val="00341CAE"/>
    <w:rsid w:val="0034286C"/>
    <w:rsid w:val="0034296C"/>
    <w:rsid w:val="00342989"/>
    <w:rsid w:val="00342B1A"/>
    <w:rsid w:val="003434D5"/>
    <w:rsid w:val="00343D24"/>
    <w:rsid w:val="00343F21"/>
    <w:rsid w:val="00344410"/>
    <w:rsid w:val="00344934"/>
    <w:rsid w:val="00344CB2"/>
    <w:rsid w:val="0034524C"/>
    <w:rsid w:val="003457ED"/>
    <w:rsid w:val="003458E7"/>
    <w:rsid w:val="00345CBF"/>
    <w:rsid w:val="00345F07"/>
    <w:rsid w:val="003460F5"/>
    <w:rsid w:val="00346E24"/>
    <w:rsid w:val="00347B0B"/>
    <w:rsid w:val="00347B53"/>
    <w:rsid w:val="00347E94"/>
    <w:rsid w:val="00350029"/>
    <w:rsid w:val="00350824"/>
    <w:rsid w:val="00350A8B"/>
    <w:rsid w:val="00350AF0"/>
    <w:rsid w:val="00350AF3"/>
    <w:rsid w:val="0035124B"/>
    <w:rsid w:val="003515B4"/>
    <w:rsid w:val="003517CD"/>
    <w:rsid w:val="00351F4C"/>
    <w:rsid w:val="00351F74"/>
    <w:rsid w:val="003525E9"/>
    <w:rsid w:val="0035277E"/>
    <w:rsid w:val="00352B2F"/>
    <w:rsid w:val="00352CA0"/>
    <w:rsid w:val="00352DD0"/>
    <w:rsid w:val="003534B0"/>
    <w:rsid w:val="003537FF"/>
    <w:rsid w:val="00354438"/>
    <w:rsid w:val="0035458D"/>
    <w:rsid w:val="00354948"/>
    <w:rsid w:val="003555D3"/>
    <w:rsid w:val="00355776"/>
    <w:rsid w:val="00355DC2"/>
    <w:rsid w:val="00355E47"/>
    <w:rsid w:val="00355F01"/>
    <w:rsid w:val="0035670B"/>
    <w:rsid w:val="00356ED8"/>
    <w:rsid w:val="003573BC"/>
    <w:rsid w:val="00357765"/>
    <w:rsid w:val="00357CCF"/>
    <w:rsid w:val="0036014B"/>
    <w:rsid w:val="00360164"/>
    <w:rsid w:val="0036017D"/>
    <w:rsid w:val="00360407"/>
    <w:rsid w:val="00360683"/>
    <w:rsid w:val="00360AFB"/>
    <w:rsid w:val="00360E70"/>
    <w:rsid w:val="00360F18"/>
    <w:rsid w:val="00360FA8"/>
    <w:rsid w:val="00361310"/>
    <w:rsid w:val="00361626"/>
    <w:rsid w:val="0036194A"/>
    <w:rsid w:val="00361EEA"/>
    <w:rsid w:val="00362254"/>
    <w:rsid w:val="003623BB"/>
    <w:rsid w:val="003627F1"/>
    <w:rsid w:val="00362845"/>
    <w:rsid w:val="00362E6F"/>
    <w:rsid w:val="00364164"/>
    <w:rsid w:val="003641CB"/>
    <w:rsid w:val="00364319"/>
    <w:rsid w:val="003643BA"/>
    <w:rsid w:val="0036449C"/>
    <w:rsid w:val="003647C2"/>
    <w:rsid w:val="003654F2"/>
    <w:rsid w:val="00365CF1"/>
    <w:rsid w:val="00365D77"/>
    <w:rsid w:val="00365DC2"/>
    <w:rsid w:val="00365E55"/>
    <w:rsid w:val="00366480"/>
    <w:rsid w:val="00366490"/>
    <w:rsid w:val="003664C8"/>
    <w:rsid w:val="00366585"/>
    <w:rsid w:val="0036664B"/>
    <w:rsid w:val="00366816"/>
    <w:rsid w:val="0036689E"/>
    <w:rsid w:val="003668F0"/>
    <w:rsid w:val="00366993"/>
    <w:rsid w:val="00366CB8"/>
    <w:rsid w:val="003670F5"/>
    <w:rsid w:val="00367691"/>
    <w:rsid w:val="0036780E"/>
    <w:rsid w:val="00367878"/>
    <w:rsid w:val="003678BE"/>
    <w:rsid w:val="00367BA2"/>
    <w:rsid w:val="00367D4F"/>
    <w:rsid w:val="00367FD6"/>
    <w:rsid w:val="00370533"/>
    <w:rsid w:val="003706A9"/>
    <w:rsid w:val="00370AAE"/>
    <w:rsid w:val="00370EBF"/>
    <w:rsid w:val="003711F2"/>
    <w:rsid w:val="0037129E"/>
    <w:rsid w:val="00372053"/>
    <w:rsid w:val="00372608"/>
    <w:rsid w:val="003728E3"/>
    <w:rsid w:val="00372B16"/>
    <w:rsid w:val="00372C90"/>
    <w:rsid w:val="00372CDE"/>
    <w:rsid w:val="00372D25"/>
    <w:rsid w:val="00373581"/>
    <w:rsid w:val="00373E5A"/>
    <w:rsid w:val="00374478"/>
    <w:rsid w:val="00374BB5"/>
    <w:rsid w:val="00374D6F"/>
    <w:rsid w:val="00374F83"/>
    <w:rsid w:val="00375759"/>
    <w:rsid w:val="0037576A"/>
    <w:rsid w:val="003761A0"/>
    <w:rsid w:val="00376FF3"/>
    <w:rsid w:val="003770A6"/>
    <w:rsid w:val="00377890"/>
    <w:rsid w:val="00377F42"/>
    <w:rsid w:val="00380D84"/>
    <w:rsid w:val="003814E1"/>
    <w:rsid w:val="00381A4B"/>
    <w:rsid w:val="003823AB"/>
    <w:rsid w:val="003823C4"/>
    <w:rsid w:val="00382400"/>
    <w:rsid w:val="00382685"/>
    <w:rsid w:val="0038318E"/>
    <w:rsid w:val="00383413"/>
    <w:rsid w:val="0038457F"/>
    <w:rsid w:val="0038483B"/>
    <w:rsid w:val="003848FF"/>
    <w:rsid w:val="003849C8"/>
    <w:rsid w:val="00384ABD"/>
    <w:rsid w:val="00384CAF"/>
    <w:rsid w:val="00384D1B"/>
    <w:rsid w:val="00385215"/>
    <w:rsid w:val="003852A8"/>
    <w:rsid w:val="00385375"/>
    <w:rsid w:val="0038566A"/>
    <w:rsid w:val="003858EC"/>
    <w:rsid w:val="003861D9"/>
    <w:rsid w:val="003866E3"/>
    <w:rsid w:val="00386F11"/>
    <w:rsid w:val="0038701F"/>
    <w:rsid w:val="00387252"/>
    <w:rsid w:val="00387590"/>
    <w:rsid w:val="00387829"/>
    <w:rsid w:val="00387BBC"/>
    <w:rsid w:val="00387F11"/>
    <w:rsid w:val="00390214"/>
    <w:rsid w:val="00390326"/>
    <w:rsid w:val="00390A1B"/>
    <w:rsid w:val="00390E0A"/>
    <w:rsid w:val="0039104F"/>
    <w:rsid w:val="00391374"/>
    <w:rsid w:val="0039176A"/>
    <w:rsid w:val="0039184A"/>
    <w:rsid w:val="0039209F"/>
    <w:rsid w:val="00392881"/>
    <w:rsid w:val="0039294B"/>
    <w:rsid w:val="00392E9B"/>
    <w:rsid w:val="00393537"/>
    <w:rsid w:val="00393C31"/>
    <w:rsid w:val="0039489D"/>
    <w:rsid w:val="003954E4"/>
    <w:rsid w:val="00395C3B"/>
    <w:rsid w:val="00395DA2"/>
    <w:rsid w:val="00395ED0"/>
    <w:rsid w:val="0039617E"/>
    <w:rsid w:val="003967F7"/>
    <w:rsid w:val="003968FF"/>
    <w:rsid w:val="00396BA2"/>
    <w:rsid w:val="003973A6"/>
    <w:rsid w:val="00397785"/>
    <w:rsid w:val="003977D1"/>
    <w:rsid w:val="003978D2"/>
    <w:rsid w:val="00397E24"/>
    <w:rsid w:val="0039B227"/>
    <w:rsid w:val="003A00B4"/>
    <w:rsid w:val="003A02F6"/>
    <w:rsid w:val="003A0463"/>
    <w:rsid w:val="003A0D4C"/>
    <w:rsid w:val="003A0F0F"/>
    <w:rsid w:val="003A0FCA"/>
    <w:rsid w:val="003A104B"/>
    <w:rsid w:val="003A1C7E"/>
    <w:rsid w:val="003A1CCE"/>
    <w:rsid w:val="003A1F3A"/>
    <w:rsid w:val="003A2183"/>
    <w:rsid w:val="003A2ED6"/>
    <w:rsid w:val="003A2FA3"/>
    <w:rsid w:val="003A3A11"/>
    <w:rsid w:val="003A42C4"/>
    <w:rsid w:val="003A4A2E"/>
    <w:rsid w:val="003A4FD7"/>
    <w:rsid w:val="003A55B9"/>
    <w:rsid w:val="003A5B03"/>
    <w:rsid w:val="003A5E9D"/>
    <w:rsid w:val="003A63F7"/>
    <w:rsid w:val="003A6957"/>
    <w:rsid w:val="003A6AA0"/>
    <w:rsid w:val="003A6AFE"/>
    <w:rsid w:val="003A6B61"/>
    <w:rsid w:val="003A6E2B"/>
    <w:rsid w:val="003A7603"/>
    <w:rsid w:val="003A781B"/>
    <w:rsid w:val="003A7A7A"/>
    <w:rsid w:val="003A7C38"/>
    <w:rsid w:val="003A7D1C"/>
    <w:rsid w:val="003B01AA"/>
    <w:rsid w:val="003B09AE"/>
    <w:rsid w:val="003B0B2A"/>
    <w:rsid w:val="003B0C09"/>
    <w:rsid w:val="003B0CA5"/>
    <w:rsid w:val="003B14E3"/>
    <w:rsid w:val="003B17D0"/>
    <w:rsid w:val="003B2005"/>
    <w:rsid w:val="003B2082"/>
    <w:rsid w:val="003B215B"/>
    <w:rsid w:val="003B2821"/>
    <w:rsid w:val="003B301C"/>
    <w:rsid w:val="003B36C2"/>
    <w:rsid w:val="003B3892"/>
    <w:rsid w:val="003B3B2C"/>
    <w:rsid w:val="003B3EBA"/>
    <w:rsid w:val="003B3F00"/>
    <w:rsid w:val="003B4C05"/>
    <w:rsid w:val="003B5E70"/>
    <w:rsid w:val="003B5FEF"/>
    <w:rsid w:val="003B6B1B"/>
    <w:rsid w:val="003B7307"/>
    <w:rsid w:val="003B75B6"/>
    <w:rsid w:val="003B79A1"/>
    <w:rsid w:val="003B7A09"/>
    <w:rsid w:val="003C003C"/>
    <w:rsid w:val="003C0247"/>
    <w:rsid w:val="003C067A"/>
    <w:rsid w:val="003C0BCB"/>
    <w:rsid w:val="003C0E5D"/>
    <w:rsid w:val="003C0FA2"/>
    <w:rsid w:val="003C16BD"/>
    <w:rsid w:val="003C1858"/>
    <w:rsid w:val="003C19F9"/>
    <w:rsid w:val="003C1A6D"/>
    <w:rsid w:val="003C2060"/>
    <w:rsid w:val="003C21D5"/>
    <w:rsid w:val="003C24A6"/>
    <w:rsid w:val="003C2ACE"/>
    <w:rsid w:val="003C2DCA"/>
    <w:rsid w:val="003C2E31"/>
    <w:rsid w:val="003C366F"/>
    <w:rsid w:val="003C382B"/>
    <w:rsid w:val="003C3FE4"/>
    <w:rsid w:val="003C4046"/>
    <w:rsid w:val="003C4182"/>
    <w:rsid w:val="003C4521"/>
    <w:rsid w:val="003C493D"/>
    <w:rsid w:val="003C4EB5"/>
    <w:rsid w:val="003C5460"/>
    <w:rsid w:val="003C57BB"/>
    <w:rsid w:val="003C58CD"/>
    <w:rsid w:val="003C5FE6"/>
    <w:rsid w:val="003C6258"/>
    <w:rsid w:val="003C6475"/>
    <w:rsid w:val="003C65F7"/>
    <w:rsid w:val="003C6830"/>
    <w:rsid w:val="003C7112"/>
    <w:rsid w:val="003C73E7"/>
    <w:rsid w:val="003C76F7"/>
    <w:rsid w:val="003C792B"/>
    <w:rsid w:val="003C7D1A"/>
    <w:rsid w:val="003D02A1"/>
    <w:rsid w:val="003D087C"/>
    <w:rsid w:val="003D0C54"/>
    <w:rsid w:val="003D12C9"/>
    <w:rsid w:val="003D1436"/>
    <w:rsid w:val="003D19AD"/>
    <w:rsid w:val="003D218A"/>
    <w:rsid w:val="003D26B7"/>
    <w:rsid w:val="003D2AA8"/>
    <w:rsid w:val="003D2AF9"/>
    <w:rsid w:val="003D2B71"/>
    <w:rsid w:val="003D3121"/>
    <w:rsid w:val="003D3A9E"/>
    <w:rsid w:val="003D40AC"/>
    <w:rsid w:val="003D42B4"/>
    <w:rsid w:val="003D43DA"/>
    <w:rsid w:val="003D47F1"/>
    <w:rsid w:val="003D4868"/>
    <w:rsid w:val="003D4AA0"/>
    <w:rsid w:val="003D4BAC"/>
    <w:rsid w:val="003D4DF3"/>
    <w:rsid w:val="003D4EB0"/>
    <w:rsid w:val="003D4F37"/>
    <w:rsid w:val="003D51A8"/>
    <w:rsid w:val="003D55F3"/>
    <w:rsid w:val="003D5632"/>
    <w:rsid w:val="003D5692"/>
    <w:rsid w:val="003D5729"/>
    <w:rsid w:val="003D65A5"/>
    <w:rsid w:val="003D678B"/>
    <w:rsid w:val="003D6B25"/>
    <w:rsid w:val="003D7041"/>
    <w:rsid w:val="003D71B5"/>
    <w:rsid w:val="003D7D43"/>
    <w:rsid w:val="003E018B"/>
    <w:rsid w:val="003E04C5"/>
    <w:rsid w:val="003E0A3D"/>
    <w:rsid w:val="003E0E0A"/>
    <w:rsid w:val="003E0EEF"/>
    <w:rsid w:val="003E157A"/>
    <w:rsid w:val="003E17B6"/>
    <w:rsid w:val="003E1E3E"/>
    <w:rsid w:val="003E22C7"/>
    <w:rsid w:val="003E2312"/>
    <w:rsid w:val="003E235B"/>
    <w:rsid w:val="003E28DE"/>
    <w:rsid w:val="003E2919"/>
    <w:rsid w:val="003E317C"/>
    <w:rsid w:val="003E32EB"/>
    <w:rsid w:val="003E3C1B"/>
    <w:rsid w:val="003E4056"/>
    <w:rsid w:val="003E418B"/>
    <w:rsid w:val="003E47E8"/>
    <w:rsid w:val="003E4E74"/>
    <w:rsid w:val="003E522F"/>
    <w:rsid w:val="003E555E"/>
    <w:rsid w:val="003E56A2"/>
    <w:rsid w:val="003E5997"/>
    <w:rsid w:val="003E6291"/>
    <w:rsid w:val="003E672B"/>
    <w:rsid w:val="003E6813"/>
    <w:rsid w:val="003E6A4E"/>
    <w:rsid w:val="003E6E47"/>
    <w:rsid w:val="003E749C"/>
    <w:rsid w:val="003E777D"/>
    <w:rsid w:val="003E7D62"/>
    <w:rsid w:val="003F02B3"/>
    <w:rsid w:val="003F02F0"/>
    <w:rsid w:val="003F1394"/>
    <w:rsid w:val="003F1795"/>
    <w:rsid w:val="003F18E9"/>
    <w:rsid w:val="003F1B84"/>
    <w:rsid w:val="003F1C69"/>
    <w:rsid w:val="003F1D4E"/>
    <w:rsid w:val="003F1E1C"/>
    <w:rsid w:val="003F2487"/>
    <w:rsid w:val="003F253B"/>
    <w:rsid w:val="003F26AD"/>
    <w:rsid w:val="003F2ABB"/>
    <w:rsid w:val="003F37B5"/>
    <w:rsid w:val="003F3968"/>
    <w:rsid w:val="003F3C01"/>
    <w:rsid w:val="003F3D45"/>
    <w:rsid w:val="003F3E48"/>
    <w:rsid w:val="003F4017"/>
    <w:rsid w:val="003F46B4"/>
    <w:rsid w:val="003F46D1"/>
    <w:rsid w:val="003F4711"/>
    <w:rsid w:val="003F471F"/>
    <w:rsid w:val="003F5019"/>
    <w:rsid w:val="003F50C4"/>
    <w:rsid w:val="003F5101"/>
    <w:rsid w:val="003F537D"/>
    <w:rsid w:val="003F53EE"/>
    <w:rsid w:val="003F55EE"/>
    <w:rsid w:val="003F5755"/>
    <w:rsid w:val="003F57C0"/>
    <w:rsid w:val="003F57FA"/>
    <w:rsid w:val="003F69C9"/>
    <w:rsid w:val="003F69DE"/>
    <w:rsid w:val="003F6B75"/>
    <w:rsid w:val="004004D6"/>
    <w:rsid w:val="0040069E"/>
    <w:rsid w:val="00400799"/>
    <w:rsid w:val="00400849"/>
    <w:rsid w:val="00400D84"/>
    <w:rsid w:val="004017B7"/>
    <w:rsid w:val="00401B65"/>
    <w:rsid w:val="00401D65"/>
    <w:rsid w:val="00401F02"/>
    <w:rsid w:val="00402161"/>
    <w:rsid w:val="004021F1"/>
    <w:rsid w:val="004022FD"/>
    <w:rsid w:val="00402A7A"/>
    <w:rsid w:val="00402CC7"/>
    <w:rsid w:val="0040352F"/>
    <w:rsid w:val="0040375A"/>
    <w:rsid w:val="00403DB2"/>
    <w:rsid w:val="004043FE"/>
    <w:rsid w:val="004044D2"/>
    <w:rsid w:val="00404D6A"/>
    <w:rsid w:val="00404DE1"/>
    <w:rsid w:val="00405221"/>
    <w:rsid w:val="004053AC"/>
    <w:rsid w:val="00405AE6"/>
    <w:rsid w:val="00406398"/>
    <w:rsid w:val="00406DF6"/>
    <w:rsid w:val="00407463"/>
    <w:rsid w:val="00410099"/>
    <w:rsid w:val="0041031D"/>
    <w:rsid w:val="0041155E"/>
    <w:rsid w:val="00411FAD"/>
    <w:rsid w:val="0041256C"/>
    <w:rsid w:val="00412895"/>
    <w:rsid w:val="00412A06"/>
    <w:rsid w:val="00412A28"/>
    <w:rsid w:val="00413312"/>
    <w:rsid w:val="0041358F"/>
    <w:rsid w:val="004136E3"/>
    <w:rsid w:val="00413FCA"/>
    <w:rsid w:val="0041403A"/>
    <w:rsid w:val="00414166"/>
    <w:rsid w:val="0041424F"/>
    <w:rsid w:val="0041454F"/>
    <w:rsid w:val="00414FD9"/>
    <w:rsid w:val="004150FD"/>
    <w:rsid w:val="00415154"/>
    <w:rsid w:val="00415627"/>
    <w:rsid w:val="00415DA5"/>
    <w:rsid w:val="00415E07"/>
    <w:rsid w:val="00416129"/>
    <w:rsid w:val="00416310"/>
    <w:rsid w:val="00416610"/>
    <w:rsid w:val="0041773A"/>
    <w:rsid w:val="00417852"/>
    <w:rsid w:val="00417A5C"/>
    <w:rsid w:val="00420117"/>
    <w:rsid w:val="00420359"/>
    <w:rsid w:val="0042038A"/>
    <w:rsid w:val="004208EB"/>
    <w:rsid w:val="00420D7A"/>
    <w:rsid w:val="00420E85"/>
    <w:rsid w:val="00420F6F"/>
    <w:rsid w:val="004211DB"/>
    <w:rsid w:val="004219C2"/>
    <w:rsid w:val="00421CFB"/>
    <w:rsid w:val="00421DB7"/>
    <w:rsid w:val="00422293"/>
    <w:rsid w:val="00422298"/>
    <w:rsid w:val="004223E2"/>
    <w:rsid w:val="00422BB4"/>
    <w:rsid w:val="00422DAA"/>
    <w:rsid w:val="00423B29"/>
    <w:rsid w:val="00423B92"/>
    <w:rsid w:val="00424325"/>
    <w:rsid w:val="0042519C"/>
    <w:rsid w:val="00425316"/>
    <w:rsid w:val="0042547B"/>
    <w:rsid w:val="00425A9E"/>
    <w:rsid w:val="00426394"/>
    <w:rsid w:val="0042655B"/>
    <w:rsid w:val="00426DDA"/>
    <w:rsid w:val="004273DC"/>
    <w:rsid w:val="004273F7"/>
    <w:rsid w:val="00427676"/>
    <w:rsid w:val="00427FB0"/>
    <w:rsid w:val="00430178"/>
    <w:rsid w:val="00430303"/>
    <w:rsid w:val="00430688"/>
    <w:rsid w:val="00430B39"/>
    <w:rsid w:val="004312F8"/>
    <w:rsid w:val="00431321"/>
    <w:rsid w:val="00431397"/>
    <w:rsid w:val="00431980"/>
    <w:rsid w:val="00431E95"/>
    <w:rsid w:val="00431F59"/>
    <w:rsid w:val="00431F92"/>
    <w:rsid w:val="00432313"/>
    <w:rsid w:val="00432426"/>
    <w:rsid w:val="00432778"/>
    <w:rsid w:val="00432DC0"/>
    <w:rsid w:val="004330E8"/>
    <w:rsid w:val="004333F1"/>
    <w:rsid w:val="004336E2"/>
    <w:rsid w:val="00433E68"/>
    <w:rsid w:val="00433E9B"/>
    <w:rsid w:val="004340E4"/>
    <w:rsid w:val="00434225"/>
    <w:rsid w:val="0043450A"/>
    <w:rsid w:val="00434AFC"/>
    <w:rsid w:val="00434BDE"/>
    <w:rsid w:val="00434C0A"/>
    <w:rsid w:val="00434EE9"/>
    <w:rsid w:val="004352B1"/>
    <w:rsid w:val="004359C2"/>
    <w:rsid w:val="00435F4C"/>
    <w:rsid w:val="00436E1E"/>
    <w:rsid w:val="00437E0D"/>
    <w:rsid w:val="00437E7E"/>
    <w:rsid w:val="00440D3B"/>
    <w:rsid w:val="00441242"/>
    <w:rsid w:val="004418C5"/>
    <w:rsid w:val="00442240"/>
    <w:rsid w:val="00442324"/>
    <w:rsid w:val="00442583"/>
    <w:rsid w:val="00442E81"/>
    <w:rsid w:val="00443569"/>
    <w:rsid w:val="00444199"/>
    <w:rsid w:val="00444309"/>
    <w:rsid w:val="004444F8"/>
    <w:rsid w:val="00444604"/>
    <w:rsid w:val="00444B7F"/>
    <w:rsid w:val="00445951"/>
    <w:rsid w:val="00445FBC"/>
    <w:rsid w:val="0044601F"/>
    <w:rsid w:val="00446301"/>
    <w:rsid w:val="004464D9"/>
    <w:rsid w:val="004465E3"/>
    <w:rsid w:val="004468FF"/>
    <w:rsid w:val="0044727C"/>
    <w:rsid w:val="00447357"/>
    <w:rsid w:val="004505D2"/>
    <w:rsid w:val="004507CC"/>
    <w:rsid w:val="00450814"/>
    <w:rsid w:val="00450EBC"/>
    <w:rsid w:val="00451446"/>
    <w:rsid w:val="00451AF1"/>
    <w:rsid w:val="00451FBC"/>
    <w:rsid w:val="0045242E"/>
    <w:rsid w:val="00452B22"/>
    <w:rsid w:val="00452F63"/>
    <w:rsid w:val="0045314E"/>
    <w:rsid w:val="00453BBA"/>
    <w:rsid w:val="00454022"/>
    <w:rsid w:val="004543A5"/>
    <w:rsid w:val="004543C2"/>
    <w:rsid w:val="0045445B"/>
    <w:rsid w:val="00454736"/>
    <w:rsid w:val="00454C07"/>
    <w:rsid w:val="0045543D"/>
    <w:rsid w:val="004555FC"/>
    <w:rsid w:val="00455B78"/>
    <w:rsid w:val="00456047"/>
    <w:rsid w:val="00456384"/>
    <w:rsid w:val="00456738"/>
    <w:rsid w:val="004568BB"/>
    <w:rsid w:val="00456CA4"/>
    <w:rsid w:val="00456E35"/>
    <w:rsid w:val="00456F7E"/>
    <w:rsid w:val="004571BB"/>
    <w:rsid w:val="004573A9"/>
    <w:rsid w:val="004576D3"/>
    <w:rsid w:val="004578AF"/>
    <w:rsid w:val="004578C2"/>
    <w:rsid w:val="00457C89"/>
    <w:rsid w:val="00457D43"/>
    <w:rsid w:val="00457F0F"/>
    <w:rsid w:val="004603BE"/>
    <w:rsid w:val="0046048C"/>
    <w:rsid w:val="00461004"/>
    <w:rsid w:val="00461B83"/>
    <w:rsid w:val="00461C82"/>
    <w:rsid w:val="0046379E"/>
    <w:rsid w:val="00463C5F"/>
    <w:rsid w:val="0046466A"/>
    <w:rsid w:val="00464C14"/>
    <w:rsid w:val="00464FEC"/>
    <w:rsid w:val="00465232"/>
    <w:rsid w:val="004661DA"/>
    <w:rsid w:val="004665D7"/>
    <w:rsid w:val="0046687F"/>
    <w:rsid w:val="00466880"/>
    <w:rsid w:val="00466ADF"/>
    <w:rsid w:val="00466B64"/>
    <w:rsid w:val="00467279"/>
    <w:rsid w:val="00467FC6"/>
    <w:rsid w:val="004704FD"/>
    <w:rsid w:val="004709A6"/>
    <w:rsid w:val="00470D2E"/>
    <w:rsid w:val="00470E02"/>
    <w:rsid w:val="0047160B"/>
    <w:rsid w:val="004716A9"/>
    <w:rsid w:val="00471775"/>
    <w:rsid w:val="00471897"/>
    <w:rsid w:val="00471D5D"/>
    <w:rsid w:val="0047212A"/>
    <w:rsid w:val="004725C3"/>
    <w:rsid w:val="004725E4"/>
    <w:rsid w:val="00472D8C"/>
    <w:rsid w:val="00472EDF"/>
    <w:rsid w:val="004730FC"/>
    <w:rsid w:val="00473269"/>
    <w:rsid w:val="0047334E"/>
    <w:rsid w:val="0047420A"/>
    <w:rsid w:val="00474450"/>
    <w:rsid w:val="004744F5"/>
    <w:rsid w:val="0047483D"/>
    <w:rsid w:val="00475589"/>
    <w:rsid w:val="004759A4"/>
    <w:rsid w:val="00475DED"/>
    <w:rsid w:val="00475DF7"/>
    <w:rsid w:val="0047609F"/>
    <w:rsid w:val="0047613F"/>
    <w:rsid w:val="0047627C"/>
    <w:rsid w:val="00477A44"/>
    <w:rsid w:val="00477A9E"/>
    <w:rsid w:val="00477E0E"/>
    <w:rsid w:val="004801BC"/>
    <w:rsid w:val="00480221"/>
    <w:rsid w:val="0048084E"/>
    <w:rsid w:val="00480895"/>
    <w:rsid w:val="00481102"/>
    <w:rsid w:val="00481383"/>
    <w:rsid w:val="0048154D"/>
    <w:rsid w:val="004816DF"/>
    <w:rsid w:val="00481BB7"/>
    <w:rsid w:val="00481F14"/>
    <w:rsid w:val="00481FF9"/>
    <w:rsid w:val="00482601"/>
    <w:rsid w:val="00482756"/>
    <w:rsid w:val="00482F02"/>
    <w:rsid w:val="004835AA"/>
    <w:rsid w:val="00483BEB"/>
    <w:rsid w:val="00484664"/>
    <w:rsid w:val="00484AED"/>
    <w:rsid w:val="00484B56"/>
    <w:rsid w:val="00484F05"/>
    <w:rsid w:val="004856DD"/>
    <w:rsid w:val="0048591C"/>
    <w:rsid w:val="00485EC2"/>
    <w:rsid w:val="0048661A"/>
    <w:rsid w:val="00486A33"/>
    <w:rsid w:val="00486B0E"/>
    <w:rsid w:val="00486BBB"/>
    <w:rsid w:val="00486EB5"/>
    <w:rsid w:val="00486FDC"/>
    <w:rsid w:val="004871A9"/>
    <w:rsid w:val="00487981"/>
    <w:rsid w:val="004879AE"/>
    <w:rsid w:val="00487CCE"/>
    <w:rsid w:val="00487D7F"/>
    <w:rsid w:val="00487F07"/>
    <w:rsid w:val="004900D0"/>
    <w:rsid w:val="00491350"/>
    <w:rsid w:val="00491FF8"/>
    <w:rsid w:val="0049249A"/>
    <w:rsid w:val="00492946"/>
    <w:rsid w:val="00493319"/>
    <w:rsid w:val="00493495"/>
    <w:rsid w:val="0049351A"/>
    <w:rsid w:val="004936CB"/>
    <w:rsid w:val="00493872"/>
    <w:rsid w:val="00493892"/>
    <w:rsid w:val="00493C2A"/>
    <w:rsid w:val="00493CE1"/>
    <w:rsid w:val="00493DFD"/>
    <w:rsid w:val="0049491D"/>
    <w:rsid w:val="00494DF6"/>
    <w:rsid w:val="00494F97"/>
    <w:rsid w:val="0049545A"/>
    <w:rsid w:val="00495479"/>
    <w:rsid w:val="0049552C"/>
    <w:rsid w:val="004955D1"/>
    <w:rsid w:val="00495863"/>
    <w:rsid w:val="00496377"/>
    <w:rsid w:val="00496AB6"/>
    <w:rsid w:val="004970B2"/>
    <w:rsid w:val="00497563"/>
    <w:rsid w:val="004A11F8"/>
    <w:rsid w:val="004A148C"/>
    <w:rsid w:val="004A18CA"/>
    <w:rsid w:val="004A1C21"/>
    <w:rsid w:val="004A1F3D"/>
    <w:rsid w:val="004A2036"/>
    <w:rsid w:val="004A2225"/>
    <w:rsid w:val="004A2234"/>
    <w:rsid w:val="004A29C2"/>
    <w:rsid w:val="004A3358"/>
    <w:rsid w:val="004A3386"/>
    <w:rsid w:val="004A3830"/>
    <w:rsid w:val="004A40D1"/>
    <w:rsid w:val="004A4642"/>
    <w:rsid w:val="004A48B5"/>
    <w:rsid w:val="004A5AAF"/>
    <w:rsid w:val="004A5B19"/>
    <w:rsid w:val="004A5C19"/>
    <w:rsid w:val="004A5E37"/>
    <w:rsid w:val="004A6DEB"/>
    <w:rsid w:val="004A70B3"/>
    <w:rsid w:val="004A72A0"/>
    <w:rsid w:val="004A77C3"/>
    <w:rsid w:val="004A7DAA"/>
    <w:rsid w:val="004B00BC"/>
    <w:rsid w:val="004B0814"/>
    <w:rsid w:val="004B0D37"/>
    <w:rsid w:val="004B17BA"/>
    <w:rsid w:val="004B1CCB"/>
    <w:rsid w:val="004B1ED8"/>
    <w:rsid w:val="004B1FCF"/>
    <w:rsid w:val="004B21F8"/>
    <w:rsid w:val="004B2F59"/>
    <w:rsid w:val="004B31E3"/>
    <w:rsid w:val="004B3BFF"/>
    <w:rsid w:val="004B3CF7"/>
    <w:rsid w:val="004B3F46"/>
    <w:rsid w:val="004B4407"/>
    <w:rsid w:val="004B4580"/>
    <w:rsid w:val="004B4788"/>
    <w:rsid w:val="004B4CAB"/>
    <w:rsid w:val="004B4F89"/>
    <w:rsid w:val="004B5567"/>
    <w:rsid w:val="004B59AA"/>
    <w:rsid w:val="004B60AE"/>
    <w:rsid w:val="004B6482"/>
    <w:rsid w:val="004B690C"/>
    <w:rsid w:val="004B6ADA"/>
    <w:rsid w:val="004B6B0E"/>
    <w:rsid w:val="004B6B8D"/>
    <w:rsid w:val="004B7673"/>
    <w:rsid w:val="004B7EE9"/>
    <w:rsid w:val="004B7F14"/>
    <w:rsid w:val="004C00C3"/>
    <w:rsid w:val="004C0288"/>
    <w:rsid w:val="004C06E5"/>
    <w:rsid w:val="004C0C7E"/>
    <w:rsid w:val="004C1CB0"/>
    <w:rsid w:val="004C227A"/>
    <w:rsid w:val="004C24EB"/>
    <w:rsid w:val="004C260D"/>
    <w:rsid w:val="004C29EA"/>
    <w:rsid w:val="004C2D80"/>
    <w:rsid w:val="004C2DE7"/>
    <w:rsid w:val="004C3610"/>
    <w:rsid w:val="004C3CDB"/>
    <w:rsid w:val="004C4B32"/>
    <w:rsid w:val="004C4C1D"/>
    <w:rsid w:val="004C4DBC"/>
    <w:rsid w:val="004C5875"/>
    <w:rsid w:val="004C5AC6"/>
    <w:rsid w:val="004C5EF1"/>
    <w:rsid w:val="004C5F0A"/>
    <w:rsid w:val="004C5F4D"/>
    <w:rsid w:val="004C64D6"/>
    <w:rsid w:val="004C64EE"/>
    <w:rsid w:val="004C73F8"/>
    <w:rsid w:val="004D0793"/>
    <w:rsid w:val="004D07E3"/>
    <w:rsid w:val="004D0A26"/>
    <w:rsid w:val="004D0A31"/>
    <w:rsid w:val="004D0BCA"/>
    <w:rsid w:val="004D0E1F"/>
    <w:rsid w:val="004D1932"/>
    <w:rsid w:val="004D1A61"/>
    <w:rsid w:val="004D1E6F"/>
    <w:rsid w:val="004D1EC1"/>
    <w:rsid w:val="004D2249"/>
    <w:rsid w:val="004D2365"/>
    <w:rsid w:val="004D23BD"/>
    <w:rsid w:val="004D25DF"/>
    <w:rsid w:val="004D2C02"/>
    <w:rsid w:val="004D2EF8"/>
    <w:rsid w:val="004D3195"/>
    <w:rsid w:val="004D3A87"/>
    <w:rsid w:val="004D3ECC"/>
    <w:rsid w:val="004D41E2"/>
    <w:rsid w:val="004D4214"/>
    <w:rsid w:val="004D49A6"/>
    <w:rsid w:val="004D4C37"/>
    <w:rsid w:val="004D4FE1"/>
    <w:rsid w:val="004D5162"/>
    <w:rsid w:val="004D51B4"/>
    <w:rsid w:val="004D556D"/>
    <w:rsid w:val="004D5856"/>
    <w:rsid w:val="004D59A9"/>
    <w:rsid w:val="004D59E6"/>
    <w:rsid w:val="004D5E5D"/>
    <w:rsid w:val="004D62E6"/>
    <w:rsid w:val="004D64C3"/>
    <w:rsid w:val="004D6C8D"/>
    <w:rsid w:val="004D7BB0"/>
    <w:rsid w:val="004E032E"/>
    <w:rsid w:val="004E0363"/>
    <w:rsid w:val="004E0578"/>
    <w:rsid w:val="004E08CB"/>
    <w:rsid w:val="004E0DB4"/>
    <w:rsid w:val="004E187D"/>
    <w:rsid w:val="004E1CD9"/>
    <w:rsid w:val="004E2D79"/>
    <w:rsid w:val="004E2EFF"/>
    <w:rsid w:val="004E3527"/>
    <w:rsid w:val="004E361C"/>
    <w:rsid w:val="004E3CD7"/>
    <w:rsid w:val="004E4435"/>
    <w:rsid w:val="004E482E"/>
    <w:rsid w:val="004E489A"/>
    <w:rsid w:val="004E4E14"/>
    <w:rsid w:val="004E52BC"/>
    <w:rsid w:val="004E56A0"/>
    <w:rsid w:val="004E5D78"/>
    <w:rsid w:val="004E6111"/>
    <w:rsid w:val="004E61C6"/>
    <w:rsid w:val="004E638B"/>
    <w:rsid w:val="004E6849"/>
    <w:rsid w:val="004E68CD"/>
    <w:rsid w:val="004E7113"/>
    <w:rsid w:val="004E729D"/>
    <w:rsid w:val="004E75E4"/>
    <w:rsid w:val="004E7674"/>
    <w:rsid w:val="004E7C0A"/>
    <w:rsid w:val="004F04AE"/>
    <w:rsid w:val="004F1178"/>
    <w:rsid w:val="004F11C8"/>
    <w:rsid w:val="004F1539"/>
    <w:rsid w:val="004F1B59"/>
    <w:rsid w:val="004F1F10"/>
    <w:rsid w:val="004F35A7"/>
    <w:rsid w:val="004F3836"/>
    <w:rsid w:val="004F3C5B"/>
    <w:rsid w:val="004F3E02"/>
    <w:rsid w:val="004F4540"/>
    <w:rsid w:val="004F4601"/>
    <w:rsid w:val="004F4797"/>
    <w:rsid w:val="004F4C8E"/>
    <w:rsid w:val="004F5348"/>
    <w:rsid w:val="004F54EB"/>
    <w:rsid w:val="004F5DA5"/>
    <w:rsid w:val="004F62A8"/>
    <w:rsid w:val="004F62EA"/>
    <w:rsid w:val="004F637F"/>
    <w:rsid w:val="004F65F5"/>
    <w:rsid w:val="004F6788"/>
    <w:rsid w:val="004F68A9"/>
    <w:rsid w:val="004F68EB"/>
    <w:rsid w:val="004F6989"/>
    <w:rsid w:val="004F6B3A"/>
    <w:rsid w:val="004F7452"/>
    <w:rsid w:val="004F782F"/>
    <w:rsid w:val="004F7B1E"/>
    <w:rsid w:val="004F7B70"/>
    <w:rsid w:val="005001C0"/>
    <w:rsid w:val="00500267"/>
    <w:rsid w:val="00500385"/>
    <w:rsid w:val="0050045C"/>
    <w:rsid w:val="00500537"/>
    <w:rsid w:val="005014D0"/>
    <w:rsid w:val="00501849"/>
    <w:rsid w:val="00501E03"/>
    <w:rsid w:val="005022F7"/>
    <w:rsid w:val="00502548"/>
    <w:rsid w:val="005025C0"/>
    <w:rsid w:val="00502EA4"/>
    <w:rsid w:val="00503785"/>
    <w:rsid w:val="00503CB8"/>
    <w:rsid w:val="00504129"/>
    <w:rsid w:val="0050414C"/>
    <w:rsid w:val="00504251"/>
    <w:rsid w:val="0050429F"/>
    <w:rsid w:val="00504E6F"/>
    <w:rsid w:val="00504EFE"/>
    <w:rsid w:val="00505846"/>
    <w:rsid w:val="0050591A"/>
    <w:rsid w:val="005059A9"/>
    <w:rsid w:val="00505D4D"/>
    <w:rsid w:val="0050678B"/>
    <w:rsid w:val="0050693E"/>
    <w:rsid w:val="0050707C"/>
    <w:rsid w:val="00507708"/>
    <w:rsid w:val="005077C4"/>
    <w:rsid w:val="00507A9A"/>
    <w:rsid w:val="00507C50"/>
    <w:rsid w:val="0051058C"/>
    <w:rsid w:val="00510609"/>
    <w:rsid w:val="00510EB7"/>
    <w:rsid w:val="005113E1"/>
    <w:rsid w:val="00511B49"/>
    <w:rsid w:val="00511B54"/>
    <w:rsid w:val="005123D3"/>
    <w:rsid w:val="00512ADE"/>
    <w:rsid w:val="005130B1"/>
    <w:rsid w:val="005135C8"/>
    <w:rsid w:val="005135DB"/>
    <w:rsid w:val="0051372E"/>
    <w:rsid w:val="00513AEC"/>
    <w:rsid w:val="005142F1"/>
    <w:rsid w:val="00514554"/>
    <w:rsid w:val="005149E2"/>
    <w:rsid w:val="00514E45"/>
    <w:rsid w:val="0051565E"/>
    <w:rsid w:val="0051580C"/>
    <w:rsid w:val="0051600A"/>
    <w:rsid w:val="005161E6"/>
    <w:rsid w:val="0051672E"/>
    <w:rsid w:val="005168CF"/>
    <w:rsid w:val="00516D42"/>
    <w:rsid w:val="00516FD3"/>
    <w:rsid w:val="00517100"/>
    <w:rsid w:val="00517A64"/>
    <w:rsid w:val="00517F9B"/>
    <w:rsid w:val="0052036F"/>
    <w:rsid w:val="00520483"/>
    <w:rsid w:val="00520AFD"/>
    <w:rsid w:val="00520C7C"/>
    <w:rsid w:val="00520D07"/>
    <w:rsid w:val="00521222"/>
    <w:rsid w:val="00521634"/>
    <w:rsid w:val="005217D2"/>
    <w:rsid w:val="005217E8"/>
    <w:rsid w:val="00521F0E"/>
    <w:rsid w:val="00522542"/>
    <w:rsid w:val="00522644"/>
    <w:rsid w:val="00522806"/>
    <w:rsid w:val="00522B52"/>
    <w:rsid w:val="00522DAA"/>
    <w:rsid w:val="00522E26"/>
    <w:rsid w:val="00522EE9"/>
    <w:rsid w:val="00523129"/>
    <w:rsid w:val="00523386"/>
    <w:rsid w:val="005236B3"/>
    <w:rsid w:val="00523772"/>
    <w:rsid w:val="00523798"/>
    <w:rsid w:val="00523B92"/>
    <w:rsid w:val="00523F87"/>
    <w:rsid w:val="00524412"/>
    <w:rsid w:val="00524432"/>
    <w:rsid w:val="0052459A"/>
    <w:rsid w:val="005245CD"/>
    <w:rsid w:val="005245D4"/>
    <w:rsid w:val="005245DA"/>
    <w:rsid w:val="00524920"/>
    <w:rsid w:val="00524D4C"/>
    <w:rsid w:val="00524E28"/>
    <w:rsid w:val="005250F8"/>
    <w:rsid w:val="005252DB"/>
    <w:rsid w:val="00525BB1"/>
    <w:rsid w:val="00525F68"/>
    <w:rsid w:val="00526202"/>
    <w:rsid w:val="00526455"/>
    <w:rsid w:val="005273F6"/>
    <w:rsid w:val="00527642"/>
    <w:rsid w:val="00527815"/>
    <w:rsid w:val="005301B3"/>
    <w:rsid w:val="005308DD"/>
    <w:rsid w:val="00530E27"/>
    <w:rsid w:val="0053165F"/>
    <w:rsid w:val="00531EA7"/>
    <w:rsid w:val="00531F62"/>
    <w:rsid w:val="005321E6"/>
    <w:rsid w:val="005327C1"/>
    <w:rsid w:val="005329E0"/>
    <w:rsid w:val="005330CA"/>
    <w:rsid w:val="00533702"/>
    <w:rsid w:val="005337C2"/>
    <w:rsid w:val="00533973"/>
    <w:rsid w:val="00533C10"/>
    <w:rsid w:val="0053423A"/>
    <w:rsid w:val="0053433B"/>
    <w:rsid w:val="0053450B"/>
    <w:rsid w:val="00535385"/>
    <w:rsid w:val="0053574D"/>
    <w:rsid w:val="00535966"/>
    <w:rsid w:val="0053627C"/>
    <w:rsid w:val="0053633B"/>
    <w:rsid w:val="005369FE"/>
    <w:rsid w:val="00537AB7"/>
    <w:rsid w:val="00537B5B"/>
    <w:rsid w:val="00537C79"/>
    <w:rsid w:val="005405D7"/>
    <w:rsid w:val="00540D55"/>
    <w:rsid w:val="005411F9"/>
    <w:rsid w:val="005414D8"/>
    <w:rsid w:val="005419FC"/>
    <w:rsid w:val="00541AC9"/>
    <w:rsid w:val="00541CF9"/>
    <w:rsid w:val="005421F4"/>
    <w:rsid w:val="00542378"/>
    <w:rsid w:val="00542424"/>
    <w:rsid w:val="00542590"/>
    <w:rsid w:val="00542B7E"/>
    <w:rsid w:val="00542EE6"/>
    <w:rsid w:val="00542FEE"/>
    <w:rsid w:val="0054313E"/>
    <w:rsid w:val="00543399"/>
    <w:rsid w:val="00543621"/>
    <w:rsid w:val="0054416C"/>
    <w:rsid w:val="00544A3A"/>
    <w:rsid w:val="00544A9F"/>
    <w:rsid w:val="00545674"/>
    <w:rsid w:val="00545816"/>
    <w:rsid w:val="00545966"/>
    <w:rsid w:val="00545AF7"/>
    <w:rsid w:val="00545DD9"/>
    <w:rsid w:val="005462F4"/>
    <w:rsid w:val="005469F7"/>
    <w:rsid w:val="00547288"/>
    <w:rsid w:val="005475E4"/>
    <w:rsid w:val="005477C0"/>
    <w:rsid w:val="0054782F"/>
    <w:rsid w:val="00547BCC"/>
    <w:rsid w:val="00547C74"/>
    <w:rsid w:val="005500CE"/>
    <w:rsid w:val="00550D2E"/>
    <w:rsid w:val="00550D77"/>
    <w:rsid w:val="0055122B"/>
    <w:rsid w:val="005522AE"/>
    <w:rsid w:val="00552A20"/>
    <w:rsid w:val="00552C87"/>
    <w:rsid w:val="00552D3C"/>
    <w:rsid w:val="005533B3"/>
    <w:rsid w:val="0055345B"/>
    <w:rsid w:val="00553964"/>
    <w:rsid w:val="00553E45"/>
    <w:rsid w:val="0055417B"/>
    <w:rsid w:val="0055441F"/>
    <w:rsid w:val="005545FD"/>
    <w:rsid w:val="005546EF"/>
    <w:rsid w:val="0055480A"/>
    <w:rsid w:val="00554A2C"/>
    <w:rsid w:val="00554BF0"/>
    <w:rsid w:val="00554E6A"/>
    <w:rsid w:val="00555361"/>
    <w:rsid w:val="00555906"/>
    <w:rsid w:val="00555F22"/>
    <w:rsid w:val="00555F23"/>
    <w:rsid w:val="00556012"/>
    <w:rsid w:val="0055636F"/>
    <w:rsid w:val="005565C1"/>
    <w:rsid w:val="00556C2F"/>
    <w:rsid w:val="00556CAA"/>
    <w:rsid w:val="00557261"/>
    <w:rsid w:val="005574DC"/>
    <w:rsid w:val="00557628"/>
    <w:rsid w:val="005576C1"/>
    <w:rsid w:val="00557AA3"/>
    <w:rsid w:val="00557DA1"/>
    <w:rsid w:val="0056000D"/>
    <w:rsid w:val="0056018C"/>
    <w:rsid w:val="005602BF"/>
    <w:rsid w:val="0056039C"/>
    <w:rsid w:val="00561597"/>
    <w:rsid w:val="00561866"/>
    <w:rsid w:val="005618CB"/>
    <w:rsid w:val="005618F6"/>
    <w:rsid w:val="00561EC3"/>
    <w:rsid w:val="00561EEC"/>
    <w:rsid w:val="00561F4E"/>
    <w:rsid w:val="0056215B"/>
    <w:rsid w:val="005621E1"/>
    <w:rsid w:val="00562482"/>
    <w:rsid w:val="0056299F"/>
    <w:rsid w:val="00562D09"/>
    <w:rsid w:val="00562DF7"/>
    <w:rsid w:val="00563059"/>
    <w:rsid w:val="0056327E"/>
    <w:rsid w:val="005633CE"/>
    <w:rsid w:val="00563B17"/>
    <w:rsid w:val="00563B3E"/>
    <w:rsid w:val="00563C6C"/>
    <w:rsid w:val="00563C79"/>
    <w:rsid w:val="00563DE6"/>
    <w:rsid w:val="005642C7"/>
    <w:rsid w:val="005646BD"/>
    <w:rsid w:val="00564954"/>
    <w:rsid w:val="00564C83"/>
    <w:rsid w:val="00564FC6"/>
    <w:rsid w:val="005650A1"/>
    <w:rsid w:val="00565681"/>
    <w:rsid w:val="005656E7"/>
    <w:rsid w:val="005658BD"/>
    <w:rsid w:val="00565AB0"/>
    <w:rsid w:val="00565C36"/>
    <w:rsid w:val="00565C78"/>
    <w:rsid w:val="0056620B"/>
    <w:rsid w:val="0056678F"/>
    <w:rsid w:val="00566F65"/>
    <w:rsid w:val="00566F6B"/>
    <w:rsid w:val="00567295"/>
    <w:rsid w:val="00567A8F"/>
    <w:rsid w:val="00570544"/>
    <w:rsid w:val="005706E3"/>
    <w:rsid w:val="0057072D"/>
    <w:rsid w:val="005707FB"/>
    <w:rsid w:val="00570923"/>
    <w:rsid w:val="0057113E"/>
    <w:rsid w:val="005714A9"/>
    <w:rsid w:val="0057162E"/>
    <w:rsid w:val="00571C23"/>
    <w:rsid w:val="00572897"/>
    <w:rsid w:val="005728C8"/>
    <w:rsid w:val="0057337A"/>
    <w:rsid w:val="005735B2"/>
    <w:rsid w:val="00573D0D"/>
    <w:rsid w:val="00573F80"/>
    <w:rsid w:val="005742F3"/>
    <w:rsid w:val="0057441A"/>
    <w:rsid w:val="00574813"/>
    <w:rsid w:val="00574AD8"/>
    <w:rsid w:val="00574D1D"/>
    <w:rsid w:val="00574ED8"/>
    <w:rsid w:val="005751B8"/>
    <w:rsid w:val="005751CC"/>
    <w:rsid w:val="005757D9"/>
    <w:rsid w:val="0057583E"/>
    <w:rsid w:val="00575BBF"/>
    <w:rsid w:val="00575D6E"/>
    <w:rsid w:val="005760D7"/>
    <w:rsid w:val="005763DE"/>
    <w:rsid w:val="00576C52"/>
    <w:rsid w:val="00576E80"/>
    <w:rsid w:val="005772D3"/>
    <w:rsid w:val="00577F32"/>
    <w:rsid w:val="005807D6"/>
    <w:rsid w:val="00580983"/>
    <w:rsid w:val="005809AB"/>
    <w:rsid w:val="00580C41"/>
    <w:rsid w:val="00580CAC"/>
    <w:rsid w:val="00580E32"/>
    <w:rsid w:val="00580F84"/>
    <w:rsid w:val="0058133F"/>
    <w:rsid w:val="00581849"/>
    <w:rsid w:val="005818E3"/>
    <w:rsid w:val="00581AA6"/>
    <w:rsid w:val="00581B43"/>
    <w:rsid w:val="00582037"/>
    <w:rsid w:val="005821C9"/>
    <w:rsid w:val="0058236E"/>
    <w:rsid w:val="005824E4"/>
    <w:rsid w:val="00582BF9"/>
    <w:rsid w:val="0058323B"/>
    <w:rsid w:val="005837C7"/>
    <w:rsid w:val="005839C7"/>
    <w:rsid w:val="00583B34"/>
    <w:rsid w:val="005844E1"/>
    <w:rsid w:val="005845F5"/>
    <w:rsid w:val="005847B5"/>
    <w:rsid w:val="005847F4"/>
    <w:rsid w:val="00584FB7"/>
    <w:rsid w:val="00585101"/>
    <w:rsid w:val="00585143"/>
    <w:rsid w:val="00585A4D"/>
    <w:rsid w:val="0058692D"/>
    <w:rsid w:val="0058755A"/>
    <w:rsid w:val="005876A1"/>
    <w:rsid w:val="0059033E"/>
    <w:rsid w:val="00590F55"/>
    <w:rsid w:val="00591476"/>
    <w:rsid w:val="00591756"/>
    <w:rsid w:val="00591F09"/>
    <w:rsid w:val="0059242D"/>
    <w:rsid w:val="005926C0"/>
    <w:rsid w:val="00592957"/>
    <w:rsid w:val="00592981"/>
    <w:rsid w:val="00593111"/>
    <w:rsid w:val="00593159"/>
    <w:rsid w:val="005935A5"/>
    <w:rsid w:val="0059361B"/>
    <w:rsid w:val="00594280"/>
    <w:rsid w:val="005943A2"/>
    <w:rsid w:val="0059445A"/>
    <w:rsid w:val="0059463F"/>
    <w:rsid w:val="00594B62"/>
    <w:rsid w:val="00594EBA"/>
    <w:rsid w:val="00595136"/>
    <w:rsid w:val="00595B8A"/>
    <w:rsid w:val="00595E34"/>
    <w:rsid w:val="00595E95"/>
    <w:rsid w:val="00595FD1"/>
    <w:rsid w:val="005961E7"/>
    <w:rsid w:val="005963DF"/>
    <w:rsid w:val="00596646"/>
    <w:rsid w:val="00596D83"/>
    <w:rsid w:val="00596FF8"/>
    <w:rsid w:val="005971C8"/>
    <w:rsid w:val="00597C31"/>
    <w:rsid w:val="005A00D7"/>
    <w:rsid w:val="005A02C6"/>
    <w:rsid w:val="005A09BA"/>
    <w:rsid w:val="005A0E3A"/>
    <w:rsid w:val="005A0E78"/>
    <w:rsid w:val="005A1862"/>
    <w:rsid w:val="005A1CA2"/>
    <w:rsid w:val="005A1E71"/>
    <w:rsid w:val="005A2052"/>
    <w:rsid w:val="005A2513"/>
    <w:rsid w:val="005A265C"/>
    <w:rsid w:val="005A284E"/>
    <w:rsid w:val="005A2933"/>
    <w:rsid w:val="005A29E2"/>
    <w:rsid w:val="005A2EF2"/>
    <w:rsid w:val="005A3230"/>
    <w:rsid w:val="005A3408"/>
    <w:rsid w:val="005A34DB"/>
    <w:rsid w:val="005A3D25"/>
    <w:rsid w:val="005A4645"/>
    <w:rsid w:val="005A5241"/>
    <w:rsid w:val="005A54CB"/>
    <w:rsid w:val="005A5532"/>
    <w:rsid w:val="005A5B29"/>
    <w:rsid w:val="005A5EFA"/>
    <w:rsid w:val="005A5F3B"/>
    <w:rsid w:val="005A63EF"/>
    <w:rsid w:val="005A6A17"/>
    <w:rsid w:val="005A6B15"/>
    <w:rsid w:val="005A74BC"/>
    <w:rsid w:val="005A7638"/>
    <w:rsid w:val="005A7747"/>
    <w:rsid w:val="005A7764"/>
    <w:rsid w:val="005A77CB"/>
    <w:rsid w:val="005A7B04"/>
    <w:rsid w:val="005A7BB8"/>
    <w:rsid w:val="005A7BD0"/>
    <w:rsid w:val="005A7E8B"/>
    <w:rsid w:val="005B041C"/>
    <w:rsid w:val="005B075D"/>
    <w:rsid w:val="005B0A89"/>
    <w:rsid w:val="005B0ACF"/>
    <w:rsid w:val="005B106D"/>
    <w:rsid w:val="005B13F6"/>
    <w:rsid w:val="005B1512"/>
    <w:rsid w:val="005B1556"/>
    <w:rsid w:val="005B183E"/>
    <w:rsid w:val="005B1C49"/>
    <w:rsid w:val="005B1E04"/>
    <w:rsid w:val="005B20AB"/>
    <w:rsid w:val="005B25D7"/>
    <w:rsid w:val="005B26BE"/>
    <w:rsid w:val="005B293A"/>
    <w:rsid w:val="005B2CAE"/>
    <w:rsid w:val="005B33B0"/>
    <w:rsid w:val="005B344A"/>
    <w:rsid w:val="005B36F6"/>
    <w:rsid w:val="005B399E"/>
    <w:rsid w:val="005B40CA"/>
    <w:rsid w:val="005B4106"/>
    <w:rsid w:val="005B4915"/>
    <w:rsid w:val="005B49D1"/>
    <w:rsid w:val="005B5008"/>
    <w:rsid w:val="005B5096"/>
    <w:rsid w:val="005B5165"/>
    <w:rsid w:val="005B606A"/>
    <w:rsid w:val="005B6160"/>
    <w:rsid w:val="005B6303"/>
    <w:rsid w:val="005B652C"/>
    <w:rsid w:val="005B67B9"/>
    <w:rsid w:val="005B6996"/>
    <w:rsid w:val="005B6C21"/>
    <w:rsid w:val="005B6FAC"/>
    <w:rsid w:val="005B75A0"/>
    <w:rsid w:val="005B79FC"/>
    <w:rsid w:val="005B7DA9"/>
    <w:rsid w:val="005B7F24"/>
    <w:rsid w:val="005C0315"/>
    <w:rsid w:val="005C033F"/>
    <w:rsid w:val="005C050F"/>
    <w:rsid w:val="005C0E0F"/>
    <w:rsid w:val="005C0E2D"/>
    <w:rsid w:val="005C12F0"/>
    <w:rsid w:val="005C14B9"/>
    <w:rsid w:val="005C168C"/>
    <w:rsid w:val="005C1A65"/>
    <w:rsid w:val="005C1A69"/>
    <w:rsid w:val="005C1D16"/>
    <w:rsid w:val="005C1E73"/>
    <w:rsid w:val="005C2443"/>
    <w:rsid w:val="005C274D"/>
    <w:rsid w:val="005C28BD"/>
    <w:rsid w:val="005C2A52"/>
    <w:rsid w:val="005C330B"/>
    <w:rsid w:val="005C3414"/>
    <w:rsid w:val="005C37C1"/>
    <w:rsid w:val="005C3F1B"/>
    <w:rsid w:val="005C3F74"/>
    <w:rsid w:val="005C3F7A"/>
    <w:rsid w:val="005C4BF5"/>
    <w:rsid w:val="005C51BB"/>
    <w:rsid w:val="005C51E8"/>
    <w:rsid w:val="005C5241"/>
    <w:rsid w:val="005C57E3"/>
    <w:rsid w:val="005C624E"/>
    <w:rsid w:val="005C63C2"/>
    <w:rsid w:val="005C6A93"/>
    <w:rsid w:val="005C6AAF"/>
    <w:rsid w:val="005D09BA"/>
    <w:rsid w:val="005D0F02"/>
    <w:rsid w:val="005D0F59"/>
    <w:rsid w:val="005D1235"/>
    <w:rsid w:val="005D1E4A"/>
    <w:rsid w:val="005D204D"/>
    <w:rsid w:val="005D2202"/>
    <w:rsid w:val="005D2318"/>
    <w:rsid w:val="005D239A"/>
    <w:rsid w:val="005D266D"/>
    <w:rsid w:val="005D29A1"/>
    <w:rsid w:val="005D2A3F"/>
    <w:rsid w:val="005D2F17"/>
    <w:rsid w:val="005D31C1"/>
    <w:rsid w:val="005D33E9"/>
    <w:rsid w:val="005D3885"/>
    <w:rsid w:val="005D3E22"/>
    <w:rsid w:val="005D498C"/>
    <w:rsid w:val="005D4DC2"/>
    <w:rsid w:val="005D4F58"/>
    <w:rsid w:val="005D4FCF"/>
    <w:rsid w:val="005D5A1D"/>
    <w:rsid w:val="005D5B23"/>
    <w:rsid w:val="005D5ED9"/>
    <w:rsid w:val="005D6330"/>
    <w:rsid w:val="005D642B"/>
    <w:rsid w:val="005D6A39"/>
    <w:rsid w:val="005D725E"/>
    <w:rsid w:val="005D779F"/>
    <w:rsid w:val="005D77D0"/>
    <w:rsid w:val="005D7B73"/>
    <w:rsid w:val="005E0CDD"/>
    <w:rsid w:val="005E0D5D"/>
    <w:rsid w:val="005E1269"/>
    <w:rsid w:val="005E1440"/>
    <w:rsid w:val="005E1587"/>
    <w:rsid w:val="005E169F"/>
    <w:rsid w:val="005E17B8"/>
    <w:rsid w:val="005E17FB"/>
    <w:rsid w:val="005E1A59"/>
    <w:rsid w:val="005E1A7C"/>
    <w:rsid w:val="005E25F6"/>
    <w:rsid w:val="005E2729"/>
    <w:rsid w:val="005E2F32"/>
    <w:rsid w:val="005E342E"/>
    <w:rsid w:val="005E3512"/>
    <w:rsid w:val="005E37CB"/>
    <w:rsid w:val="005E51E0"/>
    <w:rsid w:val="005E592D"/>
    <w:rsid w:val="005E5995"/>
    <w:rsid w:val="005E5BBB"/>
    <w:rsid w:val="005E6831"/>
    <w:rsid w:val="005E690F"/>
    <w:rsid w:val="005E6AC9"/>
    <w:rsid w:val="005E6F26"/>
    <w:rsid w:val="005E7427"/>
    <w:rsid w:val="005F00DF"/>
    <w:rsid w:val="005F025C"/>
    <w:rsid w:val="005F02A7"/>
    <w:rsid w:val="005F06EB"/>
    <w:rsid w:val="005F08E7"/>
    <w:rsid w:val="005F097A"/>
    <w:rsid w:val="005F0ECF"/>
    <w:rsid w:val="005F1398"/>
    <w:rsid w:val="005F183A"/>
    <w:rsid w:val="005F1A24"/>
    <w:rsid w:val="005F1A8B"/>
    <w:rsid w:val="005F1AA3"/>
    <w:rsid w:val="005F1BA0"/>
    <w:rsid w:val="005F1C9B"/>
    <w:rsid w:val="005F22A6"/>
    <w:rsid w:val="005F23BD"/>
    <w:rsid w:val="005F276D"/>
    <w:rsid w:val="005F295A"/>
    <w:rsid w:val="005F2AE1"/>
    <w:rsid w:val="005F2FFC"/>
    <w:rsid w:val="005F3B70"/>
    <w:rsid w:val="005F3D9B"/>
    <w:rsid w:val="005F424E"/>
    <w:rsid w:val="005F43A8"/>
    <w:rsid w:val="005F48C3"/>
    <w:rsid w:val="005F4C3B"/>
    <w:rsid w:val="005F4DEC"/>
    <w:rsid w:val="005F4E7D"/>
    <w:rsid w:val="005F4F96"/>
    <w:rsid w:val="005F5470"/>
    <w:rsid w:val="005F5818"/>
    <w:rsid w:val="005F588C"/>
    <w:rsid w:val="005F58B6"/>
    <w:rsid w:val="005F5EDD"/>
    <w:rsid w:val="005F5F0D"/>
    <w:rsid w:val="005F67EF"/>
    <w:rsid w:val="005F6A7D"/>
    <w:rsid w:val="005F706F"/>
    <w:rsid w:val="005F72E0"/>
    <w:rsid w:val="005F7840"/>
    <w:rsid w:val="005F7AB3"/>
    <w:rsid w:val="005F7F0A"/>
    <w:rsid w:val="005F7F0B"/>
    <w:rsid w:val="0060040D"/>
    <w:rsid w:val="006005CD"/>
    <w:rsid w:val="006009E7"/>
    <w:rsid w:val="00601DD4"/>
    <w:rsid w:val="00601DDE"/>
    <w:rsid w:val="0060251B"/>
    <w:rsid w:val="0060317B"/>
    <w:rsid w:val="006033AB"/>
    <w:rsid w:val="00604942"/>
    <w:rsid w:val="00604ED1"/>
    <w:rsid w:val="00605208"/>
    <w:rsid w:val="00605413"/>
    <w:rsid w:val="0060558D"/>
    <w:rsid w:val="0060570A"/>
    <w:rsid w:val="00605D2D"/>
    <w:rsid w:val="00605DC3"/>
    <w:rsid w:val="00606251"/>
    <w:rsid w:val="00606279"/>
    <w:rsid w:val="00606327"/>
    <w:rsid w:val="0060643E"/>
    <w:rsid w:val="006064F4"/>
    <w:rsid w:val="00606DA0"/>
    <w:rsid w:val="00606F31"/>
    <w:rsid w:val="0060755A"/>
    <w:rsid w:val="006076FD"/>
    <w:rsid w:val="00610717"/>
    <w:rsid w:val="0061095B"/>
    <w:rsid w:val="00610BCD"/>
    <w:rsid w:val="00612ED0"/>
    <w:rsid w:val="0061319C"/>
    <w:rsid w:val="006131C9"/>
    <w:rsid w:val="006131D6"/>
    <w:rsid w:val="0061349C"/>
    <w:rsid w:val="00613C5E"/>
    <w:rsid w:val="00614331"/>
    <w:rsid w:val="00614921"/>
    <w:rsid w:val="00614D45"/>
    <w:rsid w:val="00615436"/>
    <w:rsid w:val="00615867"/>
    <w:rsid w:val="006159C3"/>
    <w:rsid w:val="006160CD"/>
    <w:rsid w:val="0061642B"/>
    <w:rsid w:val="00616558"/>
    <w:rsid w:val="00616660"/>
    <w:rsid w:val="00616EE0"/>
    <w:rsid w:val="00616FE4"/>
    <w:rsid w:val="00617562"/>
    <w:rsid w:val="006175DB"/>
    <w:rsid w:val="00620177"/>
    <w:rsid w:val="00620374"/>
    <w:rsid w:val="0062042D"/>
    <w:rsid w:val="006208EF"/>
    <w:rsid w:val="00620963"/>
    <w:rsid w:val="00620D8F"/>
    <w:rsid w:val="00620FF5"/>
    <w:rsid w:val="0062127F"/>
    <w:rsid w:val="006214A7"/>
    <w:rsid w:val="00621575"/>
    <w:rsid w:val="006216B6"/>
    <w:rsid w:val="00621E64"/>
    <w:rsid w:val="00621F34"/>
    <w:rsid w:val="00621F6B"/>
    <w:rsid w:val="00622691"/>
    <w:rsid w:val="00622792"/>
    <w:rsid w:val="00622C07"/>
    <w:rsid w:val="00622DB3"/>
    <w:rsid w:val="006231FB"/>
    <w:rsid w:val="00623445"/>
    <w:rsid w:val="00623F08"/>
    <w:rsid w:val="00623FBE"/>
    <w:rsid w:val="0062468D"/>
    <w:rsid w:val="00624923"/>
    <w:rsid w:val="006249AB"/>
    <w:rsid w:val="00624C60"/>
    <w:rsid w:val="0062516A"/>
    <w:rsid w:val="00625816"/>
    <w:rsid w:val="0062592F"/>
    <w:rsid w:val="00625989"/>
    <w:rsid w:val="0062608A"/>
    <w:rsid w:val="0062615F"/>
    <w:rsid w:val="006261A5"/>
    <w:rsid w:val="006264E1"/>
    <w:rsid w:val="0062660F"/>
    <w:rsid w:val="00626D14"/>
    <w:rsid w:val="00626D36"/>
    <w:rsid w:val="00626EF8"/>
    <w:rsid w:val="00627020"/>
    <w:rsid w:val="0062737E"/>
    <w:rsid w:val="00627558"/>
    <w:rsid w:val="0062784D"/>
    <w:rsid w:val="00627AD6"/>
    <w:rsid w:val="00627DED"/>
    <w:rsid w:val="0063072A"/>
    <w:rsid w:val="00630858"/>
    <w:rsid w:val="006309A4"/>
    <w:rsid w:val="00630C93"/>
    <w:rsid w:val="00630CCA"/>
    <w:rsid w:val="00630D2B"/>
    <w:rsid w:val="006310C7"/>
    <w:rsid w:val="006318E6"/>
    <w:rsid w:val="0063199A"/>
    <w:rsid w:val="00631B99"/>
    <w:rsid w:val="00631E0A"/>
    <w:rsid w:val="00632390"/>
    <w:rsid w:val="006325F1"/>
    <w:rsid w:val="00632945"/>
    <w:rsid w:val="00632A8F"/>
    <w:rsid w:val="00632B20"/>
    <w:rsid w:val="00632B53"/>
    <w:rsid w:val="00632F22"/>
    <w:rsid w:val="00633004"/>
    <w:rsid w:val="0063319A"/>
    <w:rsid w:val="006334CA"/>
    <w:rsid w:val="00633980"/>
    <w:rsid w:val="00633A6C"/>
    <w:rsid w:val="00633A82"/>
    <w:rsid w:val="00633DD0"/>
    <w:rsid w:val="00634286"/>
    <w:rsid w:val="006345A8"/>
    <w:rsid w:val="0063486E"/>
    <w:rsid w:val="00634A1D"/>
    <w:rsid w:val="0063540F"/>
    <w:rsid w:val="0063557B"/>
    <w:rsid w:val="00635C1E"/>
    <w:rsid w:val="00636859"/>
    <w:rsid w:val="0063685D"/>
    <w:rsid w:val="00636891"/>
    <w:rsid w:val="006369FF"/>
    <w:rsid w:val="00636D5D"/>
    <w:rsid w:val="0063721D"/>
    <w:rsid w:val="00637716"/>
    <w:rsid w:val="00637D7A"/>
    <w:rsid w:val="00640210"/>
    <w:rsid w:val="006406D1"/>
    <w:rsid w:val="00640C4C"/>
    <w:rsid w:val="00640C6B"/>
    <w:rsid w:val="0064162B"/>
    <w:rsid w:val="006417B3"/>
    <w:rsid w:val="00641879"/>
    <w:rsid w:val="006418DF"/>
    <w:rsid w:val="00641DD0"/>
    <w:rsid w:val="006421C5"/>
    <w:rsid w:val="006427E0"/>
    <w:rsid w:val="00642A42"/>
    <w:rsid w:val="00642A81"/>
    <w:rsid w:val="00642C0F"/>
    <w:rsid w:val="00643571"/>
    <w:rsid w:val="00643CC6"/>
    <w:rsid w:val="00643FD5"/>
    <w:rsid w:val="00644429"/>
    <w:rsid w:val="006450D2"/>
    <w:rsid w:val="00646136"/>
    <w:rsid w:val="006462C0"/>
    <w:rsid w:val="006462C2"/>
    <w:rsid w:val="00646967"/>
    <w:rsid w:val="006470FF"/>
    <w:rsid w:val="006471A9"/>
    <w:rsid w:val="0064741D"/>
    <w:rsid w:val="00647494"/>
    <w:rsid w:val="006474CA"/>
    <w:rsid w:val="006476E6"/>
    <w:rsid w:val="00647924"/>
    <w:rsid w:val="0065024B"/>
    <w:rsid w:val="0065093F"/>
    <w:rsid w:val="006510A6"/>
    <w:rsid w:val="00651F28"/>
    <w:rsid w:val="006522CC"/>
    <w:rsid w:val="00652B5D"/>
    <w:rsid w:val="00653192"/>
    <w:rsid w:val="00653391"/>
    <w:rsid w:val="0065358D"/>
    <w:rsid w:val="00653849"/>
    <w:rsid w:val="00653B9C"/>
    <w:rsid w:val="00653CF9"/>
    <w:rsid w:val="0065439F"/>
    <w:rsid w:val="00654929"/>
    <w:rsid w:val="00654F7A"/>
    <w:rsid w:val="0065505C"/>
    <w:rsid w:val="006550AC"/>
    <w:rsid w:val="00655294"/>
    <w:rsid w:val="00655390"/>
    <w:rsid w:val="00655483"/>
    <w:rsid w:val="00656137"/>
    <w:rsid w:val="006563FC"/>
    <w:rsid w:val="00656637"/>
    <w:rsid w:val="00656C0A"/>
    <w:rsid w:val="0065700A"/>
    <w:rsid w:val="006570C4"/>
    <w:rsid w:val="0065710D"/>
    <w:rsid w:val="006572C2"/>
    <w:rsid w:val="006577DA"/>
    <w:rsid w:val="006579A3"/>
    <w:rsid w:val="006604AD"/>
    <w:rsid w:val="00660569"/>
    <w:rsid w:val="00660590"/>
    <w:rsid w:val="00660EC1"/>
    <w:rsid w:val="006610EC"/>
    <w:rsid w:val="0066130F"/>
    <w:rsid w:val="006613CE"/>
    <w:rsid w:val="006619B6"/>
    <w:rsid w:val="00661F36"/>
    <w:rsid w:val="00662963"/>
    <w:rsid w:val="006631B8"/>
    <w:rsid w:val="0066323B"/>
    <w:rsid w:val="00663244"/>
    <w:rsid w:val="00663CC3"/>
    <w:rsid w:val="00663D3C"/>
    <w:rsid w:val="00664D67"/>
    <w:rsid w:val="00664D9D"/>
    <w:rsid w:val="00665153"/>
    <w:rsid w:val="00665356"/>
    <w:rsid w:val="00666111"/>
    <w:rsid w:val="0066675D"/>
    <w:rsid w:val="00666FBF"/>
    <w:rsid w:val="006673E8"/>
    <w:rsid w:val="006674A2"/>
    <w:rsid w:val="00667778"/>
    <w:rsid w:val="00670536"/>
    <w:rsid w:val="006706EE"/>
    <w:rsid w:val="0067081A"/>
    <w:rsid w:val="0067151A"/>
    <w:rsid w:val="006716B7"/>
    <w:rsid w:val="006718C9"/>
    <w:rsid w:val="00671A41"/>
    <w:rsid w:val="006728D9"/>
    <w:rsid w:val="00672A4B"/>
    <w:rsid w:val="00672A6F"/>
    <w:rsid w:val="00673450"/>
    <w:rsid w:val="00673633"/>
    <w:rsid w:val="0067364F"/>
    <w:rsid w:val="00673E44"/>
    <w:rsid w:val="00673E6F"/>
    <w:rsid w:val="006743B1"/>
    <w:rsid w:val="006746C4"/>
    <w:rsid w:val="006747D6"/>
    <w:rsid w:val="00674AA8"/>
    <w:rsid w:val="00674E54"/>
    <w:rsid w:val="00674EDF"/>
    <w:rsid w:val="006753CB"/>
    <w:rsid w:val="00675857"/>
    <w:rsid w:val="0067643F"/>
    <w:rsid w:val="006765AC"/>
    <w:rsid w:val="00676BB0"/>
    <w:rsid w:val="00676E32"/>
    <w:rsid w:val="00676F78"/>
    <w:rsid w:val="00676F90"/>
    <w:rsid w:val="00676F9F"/>
    <w:rsid w:val="006770B4"/>
    <w:rsid w:val="00677285"/>
    <w:rsid w:val="006772B9"/>
    <w:rsid w:val="0067735C"/>
    <w:rsid w:val="00677A40"/>
    <w:rsid w:val="00677EBC"/>
    <w:rsid w:val="00677EE5"/>
    <w:rsid w:val="006800AF"/>
    <w:rsid w:val="006803A4"/>
    <w:rsid w:val="00680E72"/>
    <w:rsid w:val="006812BE"/>
    <w:rsid w:val="006818A3"/>
    <w:rsid w:val="00681C02"/>
    <w:rsid w:val="00681E7C"/>
    <w:rsid w:val="00682819"/>
    <w:rsid w:val="00682A86"/>
    <w:rsid w:val="00682B19"/>
    <w:rsid w:val="006834A4"/>
    <w:rsid w:val="006836B1"/>
    <w:rsid w:val="00683CC3"/>
    <w:rsid w:val="00683EE6"/>
    <w:rsid w:val="00684327"/>
    <w:rsid w:val="006843D3"/>
    <w:rsid w:val="00684973"/>
    <w:rsid w:val="00684BE1"/>
    <w:rsid w:val="00684F86"/>
    <w:rsid w:val="00685467"/>
    <w:rsid w:val="0068562F"/>
    <w:rsid w:val="00685734"/>
    <w:rsid w:val="0068599C"/>
    <w:rsid w:val="00685A73"/>
    <w:rsid w:val="006866F5"/>
    <w:rsid w:val="00687B02"/>
    <w:rsid w:val="00687EE1"/>
    <w:rsid w:val="00690175"/>
    <w:rsid w:val="0069020F"/>
    <w:rsid w:val="006903C4"/>
    <w:rsid w:val="0069051B"/>
    <w:rsid w:val="00690A58"/>
    <w:rsid w:val="00690AC6"/>
    <w:rsid w:val="00690AE2"/>
    <w:rsid w:val="006911F0"/>
    <w:rsid w:val="00691306"/>
    <w:rsid w:val="006913BA"/>
    <w:rsid w:val="00691637"/>
    <w:rsid w:val="0069167B"/>
    <w:rsid w:val="006917A1"/>
    <w:rsid w:val="00691F9D"/>
    <w:rsid w:val="0069234D"/>
    <w:rsid w:val="00692406"/>
    <w:rsid w:val="0069246A"/>
    <w:rsid w:val="0069251B"/>
    <w:rsid w:val="0069268F"/>
    <w:rsid w:val="00692C42"/>
    <w:rsid w:val="00693ED7"/>
    <w:rsid w:val="0069444B"/>
    <w:rsid w:val="0069457E"/>
    <w:rsid w:val="00694BBB"/>
    <w:rsid w:val="00694EF1"/>
    <w:rsid w:val="0069538C"/>
    <w:rsid w:val="006954A0"/>
    <w:rsid w:val="0069551A"/>
    <w:rsid w:val="006955B2"/>
    <w:rsid w:val="00695674"/>
    <w:rsid w:val="006959E5"/>
    <w:rsid w:val="00695D80"/>
    <w:rsid w:val="00695E4A"/>
    <w:rsid w:val="00696039"/>
    <w:rsid w:val="0069647B"/>
    <w:rsid w:val="00696561"/>
    <w:rsid w:val="006965FE"/>
    <w:rsid w:val="00696F50"/>
    <w:rsid w:val="006979E0"/>
    <w:rsid w:val="006A028A"/>
    <w:rsid w:val="006A10D3"/>
    <w:rsid w:val="006A1377"/>
    <w:rsid w:val="006A152E"/>
    <w:rsid w:val="006A28F6"/>
    <w:rsid w:val="006A2F4A"/>
    <w:rsid w:val="006A3721"/>
    <w:rsid w:val="006A3808"/>
    <w:rsid w:val="006A3AA1"/>
    <w:rsid w:val="006A3B9F"/>
    <w:rsid w:val="006A3EFE"/>
    <w:rsid w:val="006A3FB0"/>
    <w:rsid w:val="006A40B4"/>
    <w:rsid w:val="006A4BA6"/>
    <w:rsid w:val="006A4FF5"/>
    <w:rsid w:val="006A56C6"/>
    <w:rsid w:val="006A5C47"/>
    <w:rsid w:val="006A5CDA"/>
    <w:rsid w:val="006A6DA1"/>
    <w:rsid w:val="006A6F3B"/>
    <w:rsid w:val="006A7167"/>
    <w:rsid w:val="006A77B0"/>
    <w:rsid w:val="006A786E"/>
    <w:rsid w:val="006A7BF4"/>
    <w:rsid w:val="006B0076"/>
    <w:rsid w:val="006B038D"/>
    <w:rsid w:val="006B0869"/>
    <w:rsid w:val="006B0979"/>
    <w:rsid w:val="006B0C15"/>
    <w:rsid w:val="006B1301"/>
    <w:rsid w:val="006B1728"/>
    <w:rsid w:val="006B20DB"/>
    <w:rsid w:val="006B247C"/>
    <w:rsid w:val="006B258E"/>
    <w:rsid w:val="006B27AA"/>
    <w:rsid w:val="006B2A97"/>
    <w:rsid w:val="006B2D3D"/>
    <w:rsid w:val="006B317E"/>
    <w:rsid w:val="006B31D7"/>
    <w:rsid w:val="006B3652"/>
    <w:rsid w:val="006B3765"/>
    <w:rsid w:val="006B3772"/>
    <w:rsid w:val="006B39C2"/>
    <w:rsid w:val="006B3A87"/>
    <w:rsid w:val="006B3B63"/>
    <w:rsid w:val="006B3BA1"/>
    <w:rsid w:val="006B4102"/>
    <w:rsid w:val="006B4317"/>
    <w:rsid w:val="006B47C8"/>
    <w:rsid w:val="006B5A7C"/>
    <w:rsid w:val="006B5BEC"/>
    <w:rsid w:val="006B6018"/>
    <w:rsid w:val="006B688F"/>
    <w:rsid w:val="006B7054"/>
    <w:rsid w:val="006B7163"/>
    <w:rsid w:val="006B7A41"/>
    <w:rsid w:val="006C007C"/>
    <w:rsid w:val="006C00E4"/>
    <w:rsid w:val="006C0CA0"/>
    <w:rsid w:val="006C10B6"/>
    <w:rsid w:val="006C1317"/>
    <w:rsid w:val="006C1592"/>
    <w:rsid w:val="006C1F83"/>
    <w:rsid w:val="006C2314"/>
    <w:rsid w:val="006C2567"/>
    <w:rsid w:val="006C27BF"/>
    <w:rsid w:val="006C350E"/>
    <w:rsid w:val="006C4105"/>
    <w:rsid w:val="006C45F3"/>
    <w:rsid w:val="006C4761"/>
    <w:rsid w:val="006C53F6"/>
    <w:rsid w:val="006C57C2"/>
    <w:rsid w:val="006C5A0B"/>
    <w:rsid w:val="006C5A11"/>
    <w:rsid w:val="006C5EEB"/>
    <w:rsid w:val="006C5F2A"/>
    <w:rsid w:val="006C6A29"/>
    <w:rsid w:val="006C6BED"/>
    <w:rsid w:val="006C6D0F"/>
    <w:rsid w:val="006C77C7"/>
    <w:rsid w:val="006C795B"/>
    <w:rsid w:val="006D0048"/>
    <w:rsid w:val="006D004D"/>
    <w:rsid w:val="006D068C"/>
    <w:rsid w:val="006D0BD5"/>
    <w:rsid w:val="006D0FDD"/>
    <w:rsid w:val="006D1356"/>
    <w:rsid w:val="006D18C7"/>
    <w:rsid w:val="006D1BAD"/>
    <w:rsid w:val="006D1DA2"/>
    <w:rsid w:val="006D23F4"/>
    <w:rsid w:val="006D2D94"/>
    <w:rsid w:val="006D2DE3"/>
    <w:rsid w:val="006D301F"/>
    <w:rsid w:val="006D3467"/>
    <w:rsid w:val="006D3BDA"/>
    <w:rsid w:val="006D4D61"/>
    <w:rsid w:val="006D5DEF"/>
    <w:rsid w:val="006D6398"/>
    <w:rsid w:val="006D6813"/>
    <w:rsid w:val="006D697C"/>
    <w:rsid w:val="006D6A26"/>
    <w:rsid w:val="006D6AF5"/>
    <w:rsid w:val="006D6D6E"/>
    <w:rsid w:val="006E0023"/>
    <w:rsid w:val="006E0165"/>
    <w:rsid w:val="006E0930"/>
    <w:rsid w:val="006E0E83"/>
    <w:rsid w:val="006E12BE"/>
    <w:rsid w:val="006E1F5B"/>
    <w:rsid w:val="006E2057"/>
    <w:rsid w:val="006E20FE"/>
    <w:rsid w:val="006E2F7A"/>
    <w:rsid w:val="006E3387"/>
    <w:rsid w:val="006E370A"/>
    <w:rsid w:val="006E3E19"/>
    <w:rsid w:val="006E403A"/>
    <w:rsid w:val="006E4190"/>
    <w:rsid w:val="006E43BB"/>
    <w:rsid w:val="006E476C"/>
    <w:rsid w:val="006E48D4"/>
    <w:rsid w:val="006E52E3"/>
    <w:rsid w:val="006E5597"/>
    <w:rsid w:val="006E5C2C"/>
    <w:rsid w:val="006E68C9"/>
    <w:rsid w:val="006E695F"/>
    <w:rsid w:val="006E710B"/>
    <w:rsid w:val="006E7578"/>
    <w:rsid w:val="006E75A4"/>
    <w:rsid w:val="006E77D8"/>
    <w:rsid w:val="006E7A22"/>
    <w:rsid w:val="006F0484"/>
    <w:rsid w:val="006F056C"/>
    <w:rsid w:val="006F10C4"/>
    <w:rsid w:val="006F130B"/>
    <w:rsid w:val="006F1561"/>
    <w:rsid w:val="006F17F4"/>
    <w:rsid w:val="006F1837"/>
    <w:rsid w:val="006F18C2"/>
    <w:rsid w:val="006F1BED"/>
    <w:rsid w:val="006F1D6F"/>
    <w:rsid w:val="006F1EC8"/>
    <w:rsid w:val="006F224B"/>
    <w:rsid w:val="006F2347"/>
    <w:rsid w:val="006F2514"/>
    <w:rsid w:val="006F2960"/>
    <w:rsid w:val="006F29C0"/>
    <w:rsid w:val="006F41BE"/>
    <w:rsid w:val="006F4312"/>
    <w:rsid w:val="006F4B2D"/>
    <w:rsid w:val="006F4C03"/>
    <w:rsid w:val="006F5666"/>
    <w:rsid w:val="006F5DD5"/>
    <w:rsid w:val="006F5E44"/>
    <w:rsid w:val="006F6663"/>
    <w:rsid w:val="006F7490"/>
    <w:rsid w:val="006F756C"/>
    <w:rsid w:val="006F78EA"/>
    <w:rsid w:val="006F7BC9"/>
    <w:rsid w:val="00700053"/>
    <w:rsid w:val="007001EB"/>
    <w:rsid w:val="007003C0"/>
    <w:rsid w:val="007004C4"/>
    <w:rsid w:val="007008D0"/>
    <w:rsid w:val="00700AF3"/>
    <w:rsid w:val="00700FDC"/>
    <w:rsid w:val="007013AE"/>
    <w:rsid w:val="0070196E"/>
    <w:rsid w:val="00701C13"/>
    <w:rsid w:val="00702771"/>
    <w:rsid w:val="007027AD"/>
    <w:rsid w:val="007028AA"/>
    <w:rsid w:val="0070294E"/>
    <w:rsid w:val="00702AB3"/>
    <w:rsid w:val="00702B6F"/>
    <w:rsid w:val="0070322F"/>
    <w:rsid w:val="007032E5"/>
    <w:rsid w:val="00703A78"/>
    <w:rsid w:val="00703EEC"/>
    <w:rsid w:val="0070463A"/>
    <w:rsid w:val="0070482A"/>
    <w:rsid w:val="00704A8E"/>
    <w:rsid w:val="00704BE4"/>
    <w:rsid w:val="007054B0"/>
    <w:rsid w:val="00705570"/>
    <w:rsid w:val="0070573D"/>
    <w:rsid w:val="00705821"/>
    <w:rsid w:val="00705834"/>
    <w:rsid w:val="00705ABB"/>
    <w:rsid w:val="00705B0D"/>
    <w:rsid w:val="00705C4A"/>
    <w:rsid w:val="00706808"/>
    <w:rsid w:val="0070712C"/>
    <w:rsid w:val="0070738D"/>
    <w:rsid w:val="0070743F"/>
    <w:rsid w:val="007103FE"/>
    <w:rsid w:val="007104D7"/>
    <w:rsid w:val="007105B0"/>
    <w:rsid w:val="00710674"/>
    <w:rsid w:val="00710EB1"/>
    <w:rsid w:val="00711610"/>
    <w:rsid w:val="00711655"/>
    <w:rsid w:val="00712016"/>
    <w:rsid w:val="00712250"/>
    <w:rsid w:val="0071270E"/>
    <w:rsid w:val="007130BE"/>
    <w:rsid w:val="00714027"/>
    <w:rsid w:val="007147CA"/>
    <w:rsid w:val="00714884"/>
    <w:rsid w:val="00714B0D"/>
    <w:rsid w:val="007152AB"/>
    <w:rsid w:val="0071548A"/>
    <w:rsid w:val="007155F3"/>
    <w:rsid w:val="0071610B"/>
    <w:rsid w:val="00716168"/>
    <w:rsid w:val="00716635"/>
    <w:rsid w:val="00716951"/>
    <w:rsid w:val="0071700D"/>
    <w:rsid w:val="00717A25"/>
    <w:rsid w:val="00717CCC"/>
    <w:rsid w:val="0072039E"/>
    <w:rsid w:val="0072096C"/>
    <w:rsid w:val="00720DF4"/>
    <w:rsid w:val="00721058"/>
    <w:rsid w:val="0072106A"/>
    <w:rsid w:val="00721691"/>
    <w:rsid w:val="007218DD"/>
    <w:rsid w:val="00721D2F"/>
    <w:rsid w:val="00721D5A"/>
    <w:rsid w:val="00722409"/>
    <w:rsid w:val="0072244A"/>
    <w:rsid w:val="0072247F"/>
    <w:rsid w:val="00722B61"/>
    <w:rsid w:val="00722D25"/>
    <w:rsid w:val="007231AC"/>
    <w:rsid w:val="00723210"/>
    <w:rsid w:val="0072389F"/>
    <w:rsid w:val="00723CF2"/>
    <w:rsid w:val="00723DFC"/>
    <w:rsid w:val="00723F89"/>
    <w:rsid w:val="00724F84"/>
    <w:rsid w:val="007254C9"/>
    <w:rsid w:val="00725581"/>
    <w:rsid w:val="00725656"/>
    <w:rsid w:val="00725876"/>
    <w:rsid w:val="0072598E"/>
    <w:rsid w:val="0072602D"/>
    <w:rsid w:val="00726337"/>
    <w:rsid w:val="00726CC3"/>
    <w:rsid w:val="00726DBB"/>
    <w:rsid w:val="00726E38"/>
    <w:rsid w:val="00726F2B"/>
    <w:rsid w:val="00727240"/>
    <w:rsid w:val="00727624"/>
    <w:rsid w:val="00727F84"/>
    <w:rsid w:val="00727FC9"/>
    <w:rsid w:val="007301D4"/>
    <w:rsid w:val="007303E3"/>
    <w:rsid w:val="007307D3"/>
    <w:rsid w:val="0073082F"/>
    <w:rsid w:val="00730EE7"/>
    <w:rsid w:val="00730FF8"/>
    <w:rsid w:val="0073102D"/>
    <w:rsid w:val="007316E8"/>
    <w:rsid w:val="007327B4"/>
    <w:rsid w:val="00732EED"/>
    <w:rsid w:val="00732F39"/>
    <w:rsid w:val="00733486"/>
    <w:rsid w:val="00733706"/>
    <w:rsid w:val="0073387D"/>
    <w:rsid w:val="00734101"/>
    <w:rsid w:val="00734366"/>
    <w:rsid w:val="00734C13"/>
    <w:rsid w:val="00734C8C"/>
    <w:rsid w:val="00734E73"/>
    <w:rsid w:val="00735042"/>
    <w:rsid w:val="00735D4F"/>
    <w:rsid w:val="00735DB2"/>
    <w:rsid w:val="0073622D"/>
    <w:rsid w:val="00736BEA"/>
    <w:rsid w:val="0073736D"/>
    <w:rsid w:val="007403C2"/>
    <w:rsid w:val="0074063D"/>
    <w:rsid w:val="007408A7"/>
    <w:rsid w:val="00740CB9"/>
    <w:rsid w:val="00740F2F"/>
    <w:rsid w:val="00741C06"/>
    <w:rsid w:val="00741C57"/>
    <w:rsid w:val="007420D3"/>
    <w:rsid w:val="00742469"/>
    <w:rsid w:val="007426D0"/>
    <w:rsid w:val="00742BF3"/>
    <w:rsid w:val="00742F5F"/>
    <w:rsid w:val="00743065"/>
    <w:rsid w:val="007430CB"/>
    <w:rsid w:val="007436C6"/>
    <w:rsid w:val="00743AC7"/>
    <w:rsid w:val="007440A9"/>
    <w:rsid w:val="007441C4"/>
    <w:rsid w:val="007445EF"/>
    <w:rsid w:val="00744B67"/>
    <w:rsid w:val="00744CF5"/>
    <w:rsid w:val="007451A7"/>
    <w:rsid w:val="00745533"/>
    <w:rsid w:val="007455DF"/>
    <w:rsid w:val="00745A77"/>
    <w:rsid w:val="00746080"/>
    <w:rsid w:val="00746457"/>
    <w:rsid w:val="007465BB"/>
    <w:rsid w:val="00746861"/>
    <w:rsid w:val="00746C63"/>
    <w:rsid w:val="0074739B"/>
    <w:rsid w:val="007473A7"/>
    <w:rsid w:val="00747533"/>
    <w:rsid w:val="00747667"/>
    <w:rsid w:val="007476D7"/>
    <w:rsid w:val="0074796C"/>
    <w:rsid w:val="00747F78"/>
    <w:rsid w:val="007508B3"/>
    <w:rsid w:val="00750ABC"/>
    <w:rsid w:val="00750FE8"/>
    <w:rsid w:val="0075122A"/>
    <w:rsid w:val="00751432"/>
    <w:rsid w:val="007515FE"/>
    <w:rsid w:val="00751672"/>
    <w:rsid w:val="0075168E"/>
    <w:rsid w:val="00751963"/>
    <w:rsid w:val="00751A03"/>
    <w:rsid w:val="00751C1E"/>
    <w:rsid w:val="00751F01"/>
    <w:rsid w:val="00752051"/>
    <w:rsid w:val="00753015"/>
    <w:rsid w:val="007530AF"/>
    <w:rsid w:val="0075338B"/>
    <w:rsid w:val="007536DE"/>
    <w:rsid w:val="00753E77"/>
    <w:rsid w:val="00754159"/>
    <w:rsid w:val="007544D4"/>
    <w:rsid w:val="00754B06"/>
    <w:rsid w:val="00754E54"/>
    <w:rsid w:val="0075517F"/>
    <w:rsid w:val="0075541C"/>
    <w:rsid w:val="00755FF7"/>
    <w:rsid w:val="0075600C"/>
    <w:rsid w:val="007560EF"/>
    <w:rsid w:val="0075662C"/>
    <w:rsid w:val="00757137"/>
    <w:rsid w:val="0075722F"/>
    <w:rsid w:val="00757490"/>
    <w:rsid w:val="00757B07"/>
    <w:rsid w:val="007609BF"/>
    <w:rsid w:val="00760E23"/>
    <w:rsid w:val="00761144"/>
    <w:rsid w:val="00761F86"/>
    <w:rsid w:val="007629E3"/>
    <w:rsid w:val="00762A0C"/>
    <w:rsid w:val="00762A51"/>
    <w:rsid w:val="00762D02"/>
    <w:rsid w:val="00763233"/>
    <w:rsid w:val="00763436"/>
    <w:rsid w:val="007634FD"/>
    <w:rsid w:val="0076350A"/>
    <w:rsid w:val="00763BD2"/>
    <w:rsid w:val="00763D23"/>
    <w:rsid w:val="00763D7F"/>
    <w:rsid w:val="00764AC1"/>
    <w:rsid w:val="00764BEB"/>
    <w:rsid w:val="00764CB0"/>
    <w:rsid w:val="00764DEF"/>
    <w:rsid w:val="00765098"/>
    <w:rsid w:val="007659FA"/>
    <w:rsid w:val="00765BC9"/>
    <w:rsid w:val="00766EB7"/>
    <w:rsid w:val="0076729E"/>
    <w:rsid w:val="0076731B"/>
    <w:rsid w:val="0076782B"/>
    <w:rsid w:val="00767B69"/>
    <w:rsid w:val="00767CF4"/>
    <w:rsid w:val="0077001D"/>
    <w:rsid w:val="007704BA"/>
    <w:rsid w:val="00770879"/>
    <w:rsid w:val="00770D53"/>
    <w:rsid w:val="007714FE"/>
    <w:rsid w:val="00771796"/>
    <w:rsid w:val="00771BC4"/>
    <w:rsid w:val="00771DFF"/>
    <w:rsid w:val="007720FE"/>
    <w:rsid w:val="00772CEC"/>
    <w:rsid w:val="00772D15"/>
    <w:rsid w:val="00772D24"/>
    <w:rsid w:val="007730A1"/>
    <w:rsid w:val="00773CED"/>
    <w:rsid w:val="00773F61"/>
    <w:rsid w:val="00774094"/>
    <w:rsid w:val="007743A7"/>
    <w:rsid w:val="007749F7"/>
    <w:rsid w:val="00775013"/>
    <w:rsid w:val="00775067"/>
    <w:rsid w:val="007752E5"/>
    <w:rsid w:val="007752EE"/>
    <w:rsid w:val="0077584C"/>
    <w:rsid w:val="007760DE"/>
    <w:rsid w:val="007762DD"/>
    <w:rsid w:val="007768B2"/>
    <w:rsid w:val="0077724A"/>
    <w:rsid w:val="00777B4A"/>
    <w:rsid w:val="00777BE1"/>
    <w:rsid w:val="00780B71"/>
    <w:rsid w:val="007816D9"/>
    <w:rsid w:val="00781739"/>
    <w:rsid w:val="00781926"/>
    <w:rsid w:val="00781A8E"/>
    <w:rsid w:val="00781C82"/>
    <w:rsid w:val="00781C91"/>
    <w:rsid w:val="007821FA"/>
    <w:rsid w:val="007822AF"/>
    <w:rsid w:val="007826DB"/>
    <w:rsid w:val="007829F6"/>
    <w:rsid w:val="00782BA2"/>
    <w:rsid w:val="00782D4B"/>
    <w:rsid w:val="00782E57"/>
    <w:rsid w:val="00782E82"/>
    <w:rsid w:val="00783138"/>
    <w:rsid w:val="007837E3"/>
    <w:rsid w:val="00784444"/>
    <w:rsid w:val="00784A93"/>
    <w:rsid w:val="00784AB4"/>
    <w:rsid w:val="00784E4D"/>
    <w:rsid w:val="007859EA"/>
    <w:rsid w:val="00785C42"/>
    <w:rsid w:val="0078643A"/>
    <w:rsid w:val="00786C92"/>
    <w:rsid w:val="00786E07"/>
    <w:rsid w:val="00787442"/>
    <w:rsid w:val="007874C7"/>
    <w:rsid w:val="007874E3"/>
    <w:rsid w:val="00787592"/>
    <w:rsid w:val="00787952"/>
    <w:rsid w:val="00787E8C"/>
    <w:rsid w:val="00790394"/>
    <w:rsid w:val="0079061D"/>
    <w:rsid w:val="00790B2A"/>
    <w:rsid w:val="00790BF7"/>
    <w:rsid w:val="0079162E"/>
    <w:rsid w:val="00791754"/>
    <w:rsid w:val="00791CDD"/>
    <w:rsid w:val="00791DDC"/>
    <w:rsid w:val="0079337C"/>
    <w:rsid w:val="00793719"/>
    <w:rsid w:val="007937EB"/>
    <w:rsid w:val="0079402C"/>
    <w:rsid w:val="007943F0"/>
    <w:rsid w:val="0079455A"/>
    <w:rsid w:val="007957AC"/>
    <w:rsid w:val="00795F06"/>
    <w:rsid w:val="0079600E"/>
    <w:rsid w:val="00797223"/>
    <w:rsid w:val="0079740E"/>
    <w:rsid w:val="0079751E"/>
    <w:rsid w:val="0079754F"/>
    <w:rsid w:val="00797962"/>
    <w:rsid w:val="007A0346"/>
    <w:rsid w:val="007A06BA"/>
    <w:rsid w:val="007A0DEE"/>
    <w:rsid w:val="007A0F92"/>
    <w:rsid w:val="007A10C9"/>
    <w:rsid w:val="007A159A"/>
    <w:rsid w:val="007A2425"/>
    <w:rsid w:val="007A2DC5"/>
    <w:rsid w:val="007A2F34"/>
    <w:rsid w:val="007A30DD"/>
    <w:rsid w:val="007A3272"/>
    <w:rsid w:val="007A370F"/>
    <w:rsid w:val="007A39D5"/>
    <w:rsid w:val="007A3B78"/>
    <w:rsid w:val="007A41D0"/>
    <w:rsid w:val="007A4349"/>
    <w:rsid w:val="007A46E2"/>
    <w:rsid w:val="007A48FB"/>
    <w:rsid w:val="007A4EA0"/>
    <w:rsid w:val="007A4EBB"/>
    <w:rsid w:val="007A50B8"/>
    <w:rsid w:val="007A51BF"/>
    <w:rsid w:val="007A5AA1"/>
    <w:rsid w:val="007A5B9E"/>
    <w:rsid w:val="007A5CD8"/>
    <w:rsid w:val="007A62AD"/>
    <w:rsid w:val="007A6393"/>
    <w:rsid w:val="007A65D1"/>
    <w:rsid w:val="007A660E"/>
    <w:rsid w:val="007A6770"/>
    <w:rsid w:val="007A6D17"/>
    <w:rsid w:val="007A6D32"/>
    <w:rsid w:val="007A7144"/>
    <w:rsid w:val="007A745E"/>
    <w:rsid w:val="007A757C"/>
    <w:rsid w:val="007A7FFA"/>
    <w:rsid w:val="007B0085"/>
    <w:rsid w:val="007B00BE"/>
    <w:rsid w:val="007B030E"/>
    <w:rsid w:val="007B05C6"/>
    <w:rsid w:val="007B0BF9"/>
    <w:rsid w:val="007B0C03"/>
    <w:rsid w:val="007B0CDA"/>
    <w:rsid w:val="007B0FFE"/>
    <w:rsid w:val="007B1495"/>
    <w:rsid w:val="007B1583"/>
    <w:rsid w:val="007B1B9F"/>
    <w:rsid w:val="007B1E84"/>
    <w:rsid w:val="007B2085"/>
    <w:rsid w:val="007B2146"/>
    <w:rsid w:val="007B2558"/>
    <w:rsid w:val="007B2819"/>
    <w:rsid w:val="007B2A86"/>
    <w:rsid w:val="007B3148"/>
    <w:rsid w:val="007B31D9"/>
    <w:rsid w:val="007B3316"/>
    <w:rsid w:val="007B3CB0"/>
    <w:rsid w:val="007B4470"/>
    <w:rsid w:val="007B468E"/>
    <w:rsid w:val="007B5022"/>
    <w:rsid w:val="007B54F1"/>
    <w:rsid w:val="007B5889"/>
    <w:rsid w:val="007B5AB5"/>
    <w:rsid w:val="007B5D8E"/>
    <w:rsid w:val="007B6473"/>
    <w:rsid w:val="007B6C03"/>
    <w:rsid w:val="007B6EDB"/>
    <w:rsid w:val="007B7269"/>
    <w:rsid w:val="007B73DF"/>
    <w:rsid w:val="007B7408"/>
    <w:rsid w:val="007B7577"/>
    <w:rsid w:val="007B7826"/>
    <w:rsid w:val="007B7BAD"/>
    <w:rsid w:val="007C022C"/>
    <w:rsid w:val="007C076B"/>
    <w:rsid w:val="007C09C4"/>
    <w:rsid w:val="007C0C6B"/>
    <w:rsid w:val="007C0E8C"/>
    <w:rsid w:val="007C1787"/>
    <w:rsid w:val="007C1A7C"/>
    <w:rsid w:val="007C2194"/>
    <w:rsid w:val="007C2A99"/>
    <w:rsid w:val="007C2DD3"/>
    <w:rsid w:val="007C3457"/>
    <w:rsid w:val="007C3845"/>
    <w:rsid w:val="007C3966"/>
    <w:rsid w:val="007C3A79"/>
    <w:rsid w:val="007C4255"/>
    <w:rsid w:val="007C47C4"/>
    <w:rsid w:val="007C563C"/>
    <w:rsid w:val="007C56B5"/>
    <w:rsid w:val="007C56CA"/>
    <w:rsid w:val="007C56E2"/>
    <w:rsid w:val="007C5C5B"/>
    <w:rsid w:val="007C5D96"/>
    <w:rsid w:val="007C6525"/>
    <w:rsid w:val="007C7032"/>
    <w:rsid w:val="007C75A4"/>
    <w:rsid w:val="007C75F7"/>
    <w:rsid w:val="007C76F0"/>
    <w:rsid w:val="007C7E15"/>
    <w:rsid w:val="007C7F48"/>
    <w:rsid w:val="007D0130"/>
    <w:rsid w:val="007D0901"/>
    <w:rsid w:val="007D095E"/>
    <w:rsid w:val="007D0AA8"/>
    <w:rsid w:val="007D0C99"/>
    <w:rsid w:val="007D1380"/>
    <w:rsid w:val="007D164A"/>
    <w:rsid w:val="007D16B1"/>
    <w:rsid w:val="007D1CF2"/>
    <w:rsid w:val="007D2275"/>
    <w:rsid w:val="007D2425"/>
    <w:rsid w:val="007D2D18"/>
    <w:rsid w:val="007D2D19"/>
    <w:rsid w:val="007D31D7"/>
    <w:rsid w:val="007D3533"/>
    <w:rsid w:val="007D3547"/>
    <w:rsid w:val="007D397A"/>
    <w:rsid w:val="007D3990"/>
    <w:rsid w:val="007D442E"/>
    <w:rsid w:val="007D448E"/>
    <w:rsid w:val="007D4A4E"/>
    <w:rsid w:val="007D4B96"/>
    <w:rsid w:val="007D4C42"/>
    <w:rsid w:val="007D4C93"/>
    <w:rsid w:val="007D4DCC"/>
    <w:rsid w:val="007D4EF5"/>
    <w:rsid w:val="007D5469"/>
    <w:rsid w:val="007D55FD"/>
    <w:rsid w:val="007D610F"/>
    <w:rsid w:val="007D6AF1"/>
    <w:rsid w:val="007D6B26"/>
    <w:rsid w:val="007D6E45"/>
    <w:rsid w:val="007D7A71"/>
    <w:rsid w:val="007D7A94"/>
    <w:rsid w:val="007E0353"/>
    <w:rsid w:val="007E068E"/>
    <w:rsid w:val="007E0ADA"/>
    <w:rsid w:val="007E0C1E"/>
    <w:rsid w:val="007E0CD4"/>
    <w:rsid w:val="007E0D12"/>
    <w:rsid w:val="007E0DCB"/>
    <w:rsid w:val="007E0E4D"/>
    <w:rsid w:val="007E111B"/>
    <w:rsid w:val="007E13C9"/>
    <w:rsid w:val="007E1BBC"/>
    <w:rsid w:val="007E1CFC"/>
    <w:rsid w:val="007E1F27"/>
    <w:rsid w:val="007E2894"/>
    <w:rsid w:val="007E2934"/>
    <w:rsid w:val="007E2FDF"/>
    <w:rsid w:val="007E3134"/>
    <w:rsid w:val="007E3332"/>
    <w:rsid w:val="007E3EB5"/>
    <w:rsid w:val="007E4041"/>
    <w:rsid w:val="007E4171"/>
    <w:rsid w:val="007E41CB"/>
    <w:rsid w:val="007E429E"/>
    <w:rsid w:val="007E446E"/>
    <w:rsid w:val="007E468C"/>
    <w:rsid w:val="007E4912"/>
    <w:rsid w:val="007E4F28"/>
    <w:rsid w:val="007E5208"/>
    <w:rsid w:val="007E5379"/>
    <w:rsid w:val="007E5616"/>
    <w:rsid w:val="007E571E"/>
    <w:rsid w:val="007E596D"/>
    <w:rsid w:val="007E5B84"/>
    <w:rsid w:val="007E5C71"/>
    <w:rsid w:val="007E5FCB"/>
    <w:rsid w:val="007E6563"/>
    <w:rsid w:val="007E65D4"/>
    <w:rsid w:val="007E6DAE"/>
    <w:rsid w:val="007E6E64"/>
    <w:rsid w:val="007E7374"/>
    <w:rsid w:val="007E75CB"/>
    <w:rsid w:val="007E7A7D"/>
    <w:rsid w:val="007E7A9A"/>
    <w:rsid w:val="007E7E7B"/>
    <w:rsid w:val="007F0197"/>
    <w:rsid w:val="007F0642"/>
    <w:rsid w:val="007F084F"/>
    <w:rsid w:val="007F1344"/>
    <w:rsid w:val="007F1941"/>
    <w:rsid w:val="007F1DDE"/>
    <w:rsid w:val="007F21F4"/>
    <w:rsid w:val="007F27A8"/>
    <w:rsid w:val="007F27E6"/>
    <w:rsid w:val="007F289B"/>
    <w:rsid w:val="007F2972"/>
    <w:rsid w:val="007F3868"/>
    <w:rsid w:val="007F4487"/>
    <w:rsid w:val="007F44C0"/>
    <w:rsid w:val="007F4F60"/>
    <w:rsid w:val="007F500B"/>
    <w:rsid w:val="007F5298"/>
    <w:rsid w:val="007F52E0"/>
    <w:rsid w:val="007F5794"/>
    <w:rsid w:val="007F5A2E"/>
    <w:rsid w:val="007F5A7B"/>
    <w:rsid w:val="007F5CA7"/>
    <w:rsid w:val="007F71EB"/>
    <w:rsid w:val="007F79C5"/>
    <w:rsid w:val="007F7A57"/>
    <w:rsid w:val="007F7B42"/>
    <w:rsid w:val="007F7EA4"/>
    <w:rsid w:val="007F7EFD"/>
    <w:rsid w:val="008002C6"/>
    <w:rsid w:val="0080037E"/>
    <w:rsid w:val="0080043C"/>
    <w:rsid w:val="0080068F"/>
    <w:rsid w:val="00800E9D"/>
    <w:rsid w:val="00801529"/>
    <w:rsid w:val="00801ACE"/>
    <w:rsid w:val="00801BAB"/>
    <w:rsid w:val="00802131"/>
    <w:rsid w:val="008026A8"/>
    <w:rsid w:val="0080275A"/>
    <w:rsid w:val="00802AC9"/>
    <w:rsid w:val="008031AE"/>
    <w:rsid w:val="00803DB9"/>
    <w:rsid w:val="00804540"/>
    <w:rsid w:val="00804982"/>
    <w:rsid w:val="00804BAA"/>
    <w:rsid w:val="00804D53"/>
    <w:rsid w:val="00805312"/>
    <w:rsid w:val="00806737"/>
    <w:rsid w:val="0080691B"/>
    <w:rsid w:val="00806C0D"/>
    <w:rsid w:val="00806F68"/>
    <w:rsid w:val="00807215"/>
    <w:rsid w:val="0080737E"/>
    <w:rsid w:val="0080747A"/>
    <w:rsid w:val="008075B5"/>
    <w:rsid w:val="00807657"/>
    <w:rsid w:val="008078BA"/>
    <w:rsid w:val="008079A1"/>
    <w:rsid w:val="00807C81"/>
    <w:rsid w:val="008100A0"/>
    <w:rsid w:val="00810818"/>
    <w:rsid w:val="0081098A"/>
    <w:rsid w:val="00810BDB"/>
    <w:rsid w:val="00810D53"/>
    <w:rsid w:val="00810E88"/>
    <w:rsid w:val="00811069"/>
    <w:rsid w:val="008119AA"/>
    <w:rsid w:val="00811EA6"/>
    <w:rsid w:val="00812693"/>
    <w:rsid w:val="00812B5E"/>
    <w:rsid w:val="00812C33"/>
    <w:rsid w:val="00812CC1"/>
    <w:rsid w:val="00812D86"/>
    <w:rsid w:val="0081305B"/>
    <w:rsid w:val="0081336F"/>
    <w:rsid w:val="008139D2"/>
    <w:rsid w:val="00813F6B"/>
    <w:rsid w:val="0081442D"/>
    <w:rsid w:val="00814B45"/>
    <w:rsid w:val="00814B8C"/>
    <w:rsid w:val="00815665"/>
    <w:rsid w:val="00815D8F"/>
    <w:rsid w:val="00815FC8"/>
    <w:rsid w:val="00816269"/>
    <w:rsid w:val="0081626F"/>
    <w:rsid w:val="0081637E"/>
    <w:rsid w:val="008163E3"/>
    <w:rsid w:val="00816689"/>
    <w:rsid w:val="0081669C"/>
    <w:rsid w:val="00816A7A"/>
    <w:rsid w:val="00816C48"/>
    <w:rsid w:val="00817BAC"/>
    <w:rsid w:val="00820060"/>
    <w:rsid w:val="0082014E"/>
    <w:rsid w:val="008202E9"/>
    <w:rsid w:val="008203D3"/>
    <w:rsid w:val="0082053C"/>
    <w:rsid w:val="0082062F"/>
    <w:rsid w:val="008206BD"/>
    <w:rsid w:val="0082119C"/>
    <w:rsid w:val="008211B3"/>
    <w:rsid w:val="0082121E"/>
    <w:rsid w:val="0082131D"/>
    <w:rsid w:val="00821423"/>
    <w:rsid w:val="008218B0"/>
    <w:rsid w:val="00821DC2"/>
    <w:rsid w:val="00822040"/>
    <w:rsid w:val="0082234E"/>
    <w:rsid w:val="008229E1"/>
    <w:rsid w:val="00822FB6"/>
    <w:rsid w:val="00823E86"/>
    <w:rsid w:val="00824084"/>
    <w:rsid w:val="00824BBC"/>
    <w:rsid w:val="00825530"/>
    <w:rsid w:val="00825806"/>
    <w:rsid w:val="00825B3C"/>
    <w:rsid w:val="0082682A"/>
    <w:rsid w:val="0082719B"/>
    <w:rsid w:val="00827929"/>
    <w:rsid w:val="00827B22"/>
    <w:rsid w:val="00827E29"/>
    <w:rsid w:val="008303D0"/>
    <w:rsid w:val="008307B0"/>
    <w:rsid w:val="00830969"/>
    <w:rsid w:val="00830EC3"/>
    <w:rsid w:val="00830EEB"/>
    <w:rsid w:val="00831243"/>
    <w:rsid w:val="00831AE5"/>
    <w:rsid w:val="00831FC3"/>
    <w:rsid w:val="008321D0"/>
    <w:rsid w:val="00832221"/>
    <w:rsid w:val="0083246E"/>
    <w:rsid w:val="00832495"/>
    <w:rsid w:val="00832673"/>
    <w:rsid w:val="00832DB9"/>
    <w:rsid w:val="00834D61"/>
    <w:rsid w:val="00835599"/>
    <w:rsid w:val="00835706"/>
    <w:rsid w:val="00835773"/>
    <w:rsid w:val="00835A5D"/>
    <w:rsid w:val="00835ADB"/>
    <w:rsid w:val="00836972"/>
    <w:rsid w:val="008372B9"/>
    <w:rsid w:val="00837478"/>
    <w:rsid w:val="00837BAA"/>
    <w:rsid w:val="00837C8B"/>
    <w:rsid w:val="00837CDD"/>
    <w:rsid w:val="00837D19"/>
    <w:rsid w:val="00837E3C"/>
    <w:rsid w:val="00837F40"/>
    <w:rsid w:val="008400E0"/>
    <w:rsid w:val="00840198"/>
    <w:rsid w:val="008403FA"/>
    <w:rsid w:val="00840CA1"/>
    <w:rsid w:val="00840D2E"/>
    <w:rsid w:val="008416BE"/>
    <w:rsid w:val="008419C0"/>
    <w:rsid w:val="00841D74"/>
    <w:rsid w:val="008420D1"/>
    <w:rsid w:val="008421E8"/>
    <w:rsid w:val="008428C7"/>
    <w:rsid w:val="00842A3D"/>
    <w:rsid w:val="00843B22"/>
    <w:rsid w:val="00843C62"/>
    <w:rsid w:val="00844427"/>
    <w:rsid w:val="0084465D"/>
    <w:rsid w:val="0084473B"/>
    <w:rsid w:val="008447D3"/>
    <w:rsid w:val="00844BDC"/>
    <w:rsid w:val="00845034"/>
    <w:rsid w:val="008452B3"/>
    <w:rsid w:val="00845490"/>
    <w:rsid w:val="0084563A"/>
    <w:rsid w:val="008457EA"/>
    <w:rsid w:val="00845963"/>
    <w:rsid w:val="008459A4"/>
    <w:rsid w:val="00846964"/>
    <w:rsid w:val="00846B3B"/>
    <w:rsid w:val="00846BA0"/>
    <w:rsid w:val="00846F4E"/>
    <w:rsid w:val="00847023"/>
    <w:rsid w:val="008471F6"/>
    <w:rsid w:val="00847CA7"/>
    <w:rsid w:val="00847CC8"/>
    <w:rsid w:val="00847D26"/>
    <w:rsid w:val="00847DD1"/>
    <w:rsid w:val="00847F13"/>
    <w:rsid w:val="00847F79"/>
    <w:rsid w:val="00850384"/>
    <w:rsid w:val="008503B9"/>
    <w:rsid w:val="008503E9"/>
    <w:rsid w:val="0085080B"/>
    <w:rsid w:val="00850C04"/>
    <w:rsid w:val="00850FAA"/>
    <w:rsid w:val="008513F0"/>
    <w:rsid w:val="00851B1C"/>
    <w:rsid w:val="00851C63"/>
    <w:rsid w:val="00851D78"/>
    <w:rsid w:val="0085212F"/>
    <w:rsid w:val="0085257F"/>
    <w:rsid w:val="008525BC"/>
    <w:rsid w:val="00852924"/>
    <w:rsid w:val="00854272"/>
    <w:rsid w:val="0085463D"/>
    <w:rsid w:val="008547A7"/>
    <w:rsid w:val="00854AAB"/>
    <w:rsid w:val="00855056"/>
    <w:rsid w:val="00855B53"/>
    <w:rsid w:val="00856052"/>
    <w:rsid w:val="00856139"/>
    <w:rsid w:val="00856404"/>
    <w:rsid w:val="008565F9"/>
    <w:rsid w:val="00856C18"/>
    <w:rsid w:val="00856C65"/>
    <w:rsid w:val="00857002"/>
    <w:rsid w:val="00857B89"/>
    <w:rsid w:val="00857D37"/>
    <w:rsid w:val="00860A86"/>
    <w:rsid w:val="008612CE"/>
    <w:rsid w:val="00861A64"/>
    <w:rsid w:val="00861C9F"/>
    <w:rsid w:val="00861F73"/>
    <w:rsid w:val="00862481"/>
    <w:rsid w:val="0086285E"/>
    <w:rsid w:val="008628C9"/>
    <w:rsid w:val="00862A2D"/>
    <w:rsid w:val="00862B19"/>
    <w:rsid w:val="00862E36"/>
    <w:rsid w:val="00862FCB"/>
    <w:rsid w:val="008631D0"/>
    <w:rsid w:val="00863360"/>
    <w:rsid w:val="008634FA"/>
    <w:rsid w:val="0086469E"/>
    <w:rsid w:val="00864BCE"/>
    <w:rsid w:val="00864C86"/>
    <w:rsid w:val="00864DF7"/>
    <w:rsid w:val="0086630A"/>
    <w:rsid w:val="008664E3"/>
    <w:rsid w:val="008669CE"/>
    <w:rsid w:val="0086700B"/>
    <w:rsid w:val="008671F1"/>
    <w:rsid w:val="0086786E"/>
    <w:rsid w:val="00867AEA"/>
    <w:rsid w:val="00867B90"/>
    <w:rsid w:val="00867ED4"/>
    <w:rsid w:val="00870204"/>
    <w:rsid w:val="008703C3"/>
    <w:rsid w:val="00870484"/>
    <w:rsid w:val="00870958"/>
    <w:rsid w:val="008709C5"/>
    <w:rsid w:val="00870F50"/>
    <w:rsid w:val="00871073"/>
    <w:rsid w:val="00871142"/>
    <w:rsid w:val="0087160D"/>
    <w:rsid w:val="008717D9"/>
    <w:rsid w:val="00871DD5"/>
    <w:rsid w:val="00872018"/>
    <w:rsid w:val="00872464"/>
    <w:rsid w:val="008726DA"/>
    <w:rsid w:val="008729F8"/>
    <w:rsid w:val="00872F71"/>
    <w:rsid w:val="008730A1"/>
    <w:rsid w:val="008737DC"/>
    <w:rsid w:val="008739F7"/>
    <w:rsid w:val="00873D48"/>
    <w:rsid w:val="00873E14"/>
    <w:rsid w:val="00873ED0"/>
    <w:rsid w:val="00873F1D"/>
    <w:rsid w:val="00873F7D"/>
    <w:rsid w:val="0087400A"/>
    <w:rsid w:val="008741CF"/>
    <w:rsid w:val="008743E0"/>
    <w:rsid w:val="00874F42"/>
    <w:rsid w:val="00875505"/>
    <w:rsid w:val="00875669"/>
    <w:rsid w:val="0087568C"/>
    <w:rsid w:val="00875719"/>
    <w:rsid w:val="00875DF5"/>
    <w:rsid w:val="00876019"/>
    <w:rsid w:val="00876110"/>
    <w:rsid w:val="008762FA"/>
    <w:rsid w:val="008768BD"/>
    <w:rsid w:val="00876C10"/>
    <w:rsid w:val="00877430"/>
    <w:rsid w:val="008778FC"/>
    <w:rsid w:val="00877A22"/>
    <w:rsid w:val="00877B05"/>
    <w:rsid w:val="00877BCF"/>
    <w:rsid w:val="008800E9"/>
    <w:rsid w:val="008801A7"/>
    <w:rsid w:val="0088027A"/>
    <w:rsid w:val="00880406"/>
    <w:rsid w:val="00880A4B"/>
    <w:rsid w:val="00880F39"/>
    <w:rsid w:val="0088110F"/>
    <w:rsid w:val="00881CBA"/>
    <w:rsid w:val="008823D7"/>
    <w:rsid w:val="00882487"/>
    <w:rsid w:val="008826E1"/>
    <w:rsid w:val="00882EF9"/>
    <w:rsid w:val="00882F6E"/>
    <w:rsid w:val="00883B8B"/>
    <w:rsid w:val="00883C77"/>
    <w:rsid w:val="00883CA2"/>
    <w:rsid w:val="00883DC6"/>
    <w:rsid w:val="008841D4"/>
    <w:rsid w:val="00884A33"/>
    <w:rsid w:val="00884C45"/>
    <w:rsid w:val="00884FF1"/>
    <w:rsid w:val="008850E1"/>
    <w:rsid w:val="008854F6"/>
    <w:rsid w:val="008858D6"/>
    <w:rsid w:val="00885919"/>
    <w:rsid w:val="0088644E"/>
    <w:rsid w:val="0088650E"/>
    <w:rsid w:val="00886642"/>
    <w:rsid w:val="0088695D"/>
    <w:rsid w:val="0088697F"/>
    <w:rsid w:val="008901BA"/>
    <w:rsid w:val="0089049A"/>
    <w:rsid w:val="008913AE"/>
    <w:rsid w:val="00891C34"/>
    <w:rsid w:val="00891C36"/>
    <w:rsid w:val="00891E0B"/>
    <w:rsid w:val="008929B2"/>
    <w:rsid w:val="0089303C"/>
    <w:rsid w:val="008931B4"/>
    <w:rsid w:val="00893228"/>
    <w:rsid w:val="008937D9"/>
    <w:rsid w:val="00893A7F"/>
    <w:rsid w:val="00894076"/>
    <w:rsid w:val="0089408A"/>
    <w:rsid w:val="008940EA"/>
    <w:rsid w:val="008949EC"/>
    <w:rsid w:val="00894E41"/>
    <w:rsid w:val="00895BCB"/>
    <w:rsid w:val="00896181"/>
    <w:rsid w:val="008963E9"/>
    <w:rsid w:val="0089643C"/>
    <w:rsid w:val="00896A9D"/>
    <w:rsid w:val="00897018"/>
    <w:rsid w:val="00897268"/>
    <w:rsid w:val="0089750D"/>
    <w:rsid w:val="0089789E"/>
    <w:rsid w:val="008A09DE"/>
    <w:rsid w:val="008A0A1A"/>
    <w:rsid w:val="008A133F"/>
    <w:rsid w:val="008A20A9"/>
    <w:rsid w:val="008A23A4"/>
    <w:rsid w:val="008A2EA2"/>
    <w:rsid w:val="008A2EA9"/>
    <w:rsid w:val="008A3583"/>
    <w:rsid w:val="008A3B3D"/>
    <w:rsid w:val="008A3BBC"/>
    <w:rsid w:val="008A3DF0"/>
    <w:rsid w:val="008A4AAE"/>
    <w:rsid w:val="008A4F01"/>
    <w:rsid w:val="008A50C6"/>
    <w:rsid w:val="008A6F30"/>
    <w:rsid w:val="008A70E2"/>
    <w:rsid w:val="008A735C"/>
    <w:rsid w:val="008B002F"/>
    <w:rsid w:val="008B0A0C"/>
    <w:rsid w:val="008B0B8C"/>
    <w:rsid w:val="008B0CBA"/>
    <w:rsid w:val="008B10B4"/>
    <w:rsid w:val="008B14C4"/>
    <w:rsid w:val="008B17A3"/>
    <w:rsid w:val="008B26A0"/>
    <w:rsid w:val="008B2C46"/>
    <w:rsid w:val="008B306C"/>
    <w:rsid w:val="008B33B4"/>
    <w:rsid w:val="008B3875"/>
    <w:rsid w:val="008B3B8F"/>
    <w:rsid w:val="008B3D80"/>
    <w:rsid w:val="008B3D96"/>
    <w:rsid w:val="008B442C"/>
    <w:rsid w:val="008B463A"/>
    <w:rsid w:val="008B48BB"/>
    <w:rsid w:val="008B4C30"/>
    <w:rsid w:val="008B4F9A"/>
    <w:rsid w:val="008B5064"/>
    <w:rsid w:val="008B5362"/>
    <w:rsid w:val="008B59B9"/>
    <w:rsid w:val="008B5D2C"/>
    <w:rsid w:val="008B6123"/>
    <w:rsid w:val="008B6BCE"/>
    <w:rsid w:val="008B6D70"/>
    <w:rsid w:val="008B6DB9"/>
    <w:rsid w:val="008B72CF"/>
    <w:rsid w:val="008B77D2"/>
    <w:rsid w:val="008B7C43"/>
    <w:rsid w:val="008B7F49"/>
    <w:rsid w:val="008B7F9F"/>
    <w:rsid w:val="008C00EF"/>
    <w:rsid w:val="008C0B43"/>
    <w:rsid w:val="008C124A"/>
    <w:rsid w:val="008C1639"/>
    <w:rsid w:val="008C1674"/>
    <w:rsid w:val="008C1E52"/>
    <w:rsid w:val="008C1F98"/>
    <w:rsid w:val="008C2342"/>
    <w:rsid w:val="008C2A63"/>
    <w:rsid w:val="008C2B92"/>
    <w:rsid w:val="008C2FF9"/>
    <w:rsid w:val="008C345E"/>
    <w:rsid w:val="008C3658"/>
    <w:rsid w:val="008C38D9"/>
    <w:rsid w:val="008C4311"/>
    <w:rsid w:val="008C44D0"/>
    <w:rsid w:val="008C467A"/>
    <w:rsid w:val="008C472C"/>
    <w:rsid w:val="008C510F"/>
    <w:rsid w:val="008C5188"/>
    <w:rsid w:val="008C5376"/>
    <w:rsid w:val="008C53A9"/>
    <w:rsid w:val="008C5A08"/>
    <w:rsid w:val="008C5CBF"/>
    <w:rsid w:val="008C64C6"/>
    <w:rsid w:val="008C6629"/>
    <w:rsid w:val="008C67F0"/>
    <w:rsid w:val="008C6A08"/>
    <w:rsid w:val="008C6D9A"/>
    <w:rsid w:val="008C6EFC"/>
    <w:rsid w:val="008C7614"/>
    <w:rsid w:val="008C765A"/>
    <w:rsid w:val="008C77FD"/>
    <w:rsid w:val="008C79CF"/>
    <w:rsid w:val="008C7BCA"/>
    <w:rsid w:val="008C7C7C"/>
    <w:rsid w:val="008D0376"/>
    <w:rsid w:val="008D07D2"/>
    <w:rsid w:val="008D08E0"/>
    <w:rsid w:val="008D0BDC"/>
    <w:rsid w:val="008D1073"/>
    <w:rsid w:val="008D1445"/>
    <w:rsid w:val="008D16A9"/>
    <w:rsid w:val="008D1723"/>
    <w:rsid w:val="008D1890"/>
    <w:rsid w:val="008D1A36"/>
    <w:rsid w:val="008D1B23"/>
    <w:rsid w:val="008D2665"/>
    <w:rsid w:val="008D2DA8"/>
    <w:rsid w:val="008D3513"/>
    <w:rsid w:val="008D351C"/>
    <w:rsid w:val="008D3929"/>
    <w:rsid w:val="008D3C50"/>
    <w:rsid w:val="008D4287"/>
    <w:rsid w:val="008D4393"/>
    <w:rsid w:val="008D4574"/>
    <w:rsid w:val="008D4DC0"/>
    <w:rsid w:val="008D4F6C"/>
    <w:rsid w:val="008D5411"/>
    <w:rsid w:val="008D569C"/>
    <w:rsid w:val="008D5C9D"/>
    <w:rsid w:val="008D66CC"/>
    <w:rsid w:val="008D6BDE"/>
    <w:rsid w:val="008D7725"/>
    <w:rsid w:val="008D78CF"/>
    <w:rsid w:val="008D7B96"/>
    <w:rsid w:val="008E0086"/>
    <w:rsid w:val="008E07A7"/>
    <w:rsid w:val="008E1083"/>
    <w:rsid w:val="008E10C6"/>
    <w:rsid w:val="008E1870"/>
    <w:rsid w:val="008E1B1D"/>
    <w:rsid w:val="008E1BBA"/>
    <w:rsid w:val="008E236A"/>
    <w:rsid w:val="008E2818"/>
    <w:rsid w:val="008E2A24"/>
    <w:rsid w:val="008E2A35"/>
    <w:rsid w:val="008E2A41"/>
    <w:rsid w:val="008E2CCA"/>
    <w:rsid w:val="008E35B7"/>
    <w:rsid w:val="008E36E3"/>
    <w:rsid w:val="008E3919"/>
    <w:rsid w:val="008E3A7A"/>
    <w:rsid w:val="008E3BB4"/>
    <w:rsid w:val="008E3C1C"/>
    <w:rsid w:val="008E3C93"/>
    <w:rsid w:val="008E3D6D"/>
    <w:rsid w:val="008E444B"/>
    <w:rsid w:val="008E4A17"/>
    <w:rsid w:val="008E4E2B"/>
    <w:rsid w:val="008E4EB3"/>
    <w:rsid w:val="008E4F31"/>
    <w:rsid w:val="008E5008"/>
    <w:rsid w:val="008E53E1"/>
    <w:rsid w:val="008E55EB"/>
    <w:rsid w:val="008E577B"/>
    <w:rsid w:val="008E586C"/>
    <w:rsid w:val="008E5C37"/>
    <w:rsid w:val="008E601B"/>
    <w:rsid w:val="008E6091"/>
    <w:rsid w:val="008E611E"/>
    <w:rsid w:val="008E640F"/>
    <w:rsid w:val="008E6487"/>
    <w:rsid w:val="008E6DA0"/>
    <w:rsid w:val="008E6E51"/>
    <w:rsid w:val="008E76A4"/>
    <w:rsid w:val="008E795F"/>
    <w:rsid w:val="008E7C9D"/>
    <w:rsid w:val="008E7F44"/>
    <w:rsid w:val="008F06EB"/>
    <w:rsid w:val="008F080B"/>
    <w:rsid w:val="008F092E"/>
    <w:rsid w:val="008F093E"/>
    <w:rsid w:val="008F0B3A"/>
    <w:rsid w:val="008F1018"/>
    <w:rsid w:val="008F1454"/>
    <w:rsid w:val="008F1580"/>
    <w:rsid w:val="008F17C4"/>
    <w:rsid w:val="008F1A05"/>
    <w:rsid w:val="008F1A0F"/>
    <w:rsid w:val="008F204D"/>
    <w:rsid w:val="008F21D7"/>
    <w:rsid w:val="008F2426"/>
    <w:rsid w:val="008F24C4"/>
    <w:rsid w:val="008F2AC2"/>
    <w:rsid w:val="008F3440"/>
    <w:rsid w:val="008F34AB"/>
    <w:rsid w:val="008F3E3B"/>
    <w:rsid w:val="008F3F1B"/>
    <w:rsid w:val="008F3F85"/>
    <w:rsid w:val="008F4009"/>
    <w:rsid w:val="008F4395"/>
    <w:rsid w:val="008F4BF3"/>
    <w:rsid w:val="008F4C52"/>
    <w:rsid w:val="008F4FDA"/>
    <w:rsid w:val="008F5193"/>
    <w:rsid w:val="008F5781"/>
    <w:rsid w:val="008F5884"/>
    <w:rsid w:val="008F5AB4"/>
    <w:rsid w:val="008F5C77"/>
    <w:rsid w:val="008F61C5"/>
    <w:rsid w:val="008F62AD"/>
    <w:rsid w:val="008F64E5"/>
    <w:rsid w:val="008F70E7"/>
    <w:rsid w:val="008F71AE"/>
    <w:rsid w:val="008F72A4"/>
    <w:rsid w:val="008F7BC9"/>
    <w:rsid w:val="008F7D7B"/>
    <w:rsid w:val="008F7F4C"/>
    <w:rsid w:val="009000D1"/>
    <w:rsid w:val="0090017B"/>
    <w:rsid w:val="00901277"/>
    <w:rsid w:val="0090134E"/>
    <w:rsid w:val="00901B23"/>
    <w:rsid w:val="00901CC9"/>
    <w:rsid w:val="00901D00"/>
    <w:rsid w:val="009020E1"/>
    <w:rsid w:val="009023D3"/>
    <w:rsid w:val="0090273B"/>
    <w:rsid w:val="00902C7A"/>
    <w:rsid w:val="0090310D"/>
    <w:rsid w:val="009038A5"/>
    <w:rsid w:val="00903CA2"/>
    <w:rsid w:val="0090404A"/>
    <w:rsid w:val="00904415"/>
    <w:rsid w:val="009046DA"/>
    <w:rsid w:val="00904F47"/>
    <w:rsid w:val="00905924"/>
    <w:rsid w:val="009061C9"/>
    <w:rsid w:val="009067B9"/>
    <w:rsid w:val="0090697A"/>
    <w:rsid w:val="00907279"/>
    <w:rsid w:val="009105D7"/>
    <w:rsid w:val="009106E6"/>
    <w:rsid w:val="00910976"/>
    <w:rsid w:val="00910C74"/>
    <w:rsid w:val="00910D89"/>
    <w:rsid w:val="0091122B"/>
    <w:rsid w:val="009118BE"/>
    <w:rsid w:val="00912149"/>
    <w:rsid w:val="0091246A"/>
    <w:rsid w:val="009124B5"/>
    <w:rsid w:val="0091261B"/>
    <w:rsid w:val="00912E32"/>
    <w:rsid w:val="009138FC"/>
    <w:rsid w:val="00913C3A"/>
    <w:rsid w:val="009151D4"/>
    <w:rsid w:val="00915A13"/>
    <w:rsid w:val="00915BE9"/>
    <w:rsid w:val="00916267"/>
    <w:rsid w:val="00916888"/>
    <w:rsid w:val="00916F05"/>
    <w:rsid w:val="009176B8"/>
    <w:rsid w:val="00917851"/>
    <w:rsid w:val="00917AB4"/>
    <w:rsid w:val="0092058D"/>
    <w:rsid w:val="00920766"/>
    <w:rsid w:val="00920782"/>
    <w:rsid w:val="009208AC"/>
    <w:rsid w:val="00920B50"/>
    <w:rsid w:val="00920F9B"/>
    <w:rsid w:val="009214F0"/>
    <w:rsid w:val="00921CCE"/>
    <w:rsid w:val="00921EF6"/>
    <w:rsid w:val="00921F63"/>
    <w:rsid w:val="009220CB"/>
    <w:rsid w:val="00922216"/>
    <w:rsid w:val="00922B13"/>
    <w:rsid w:val="00922C1C"/>
    <w:rsid w:val="00922ED3"/>
    <w:rsid w:val="00922FAE"/>
    <w:rsid w:val="00922FEA"/>
    <w:rsid w:val="0092316C"/>
    <w:rsid w:val="00923B61"/>
    <w:rsid w:val="00923C28"/>
    <w:rsid w:val="00923DD5"/>
    <w:rsid w:val="00923E50"/>
    <w:rsid w:val="00924660"/>
    <w:rsid w:val="00924770"/>
    <w:rsid w:val="009248A1"/>
    <w:rsid w:val="00924A9E"/>
    <w:rsid w:val="00924FAE"/>
    <w:rsid w:val="00925057"/>
    <w:rsid w:val="009250DC"/>
    <w:rsid w:val="0092575E"/>
    <w:rsid w:val="00925805"/>
    <w:rsid w:val="00925BFB"/>
    <w:rsid w:val="00925E9E"/>
    <w:rsid w:val="00926C3C"/>
    <w:rsid w:val="00927B9C"/>
    <w:rsid w:val="0093062F"/>
    <w:rsid w:val="00930E94"/>
    <w:rsid w:val="00930F3E"/>
    <w:rsid w:val="0093110C"/>
    <w:rsid w:val="00931897"/>
    <w:rsid w:val="00931D18"/>
    <w:rsid w:val="00931FBB"/>
    <w:rsid w:val="00932134"/>
    <w:rsid w:val="0093284F"/>
    <w:rsid w:val="009328A3"/>
    <w:rsid w:val="00933150"/>
    <w:rsid w:val="00933910"/>
    <w:rsid w:val="00933A16"/>
    <w:rsid w:val="00933C3C"/>
    <w:rsid w:val="00934329"/>
    <w:rsid w:val="009344A5"/>
    <w:rsid w:val="009348D1"/>
    <w:rsid w:val="00934A36"/>
    <w:rsid w:val="00934DED"/>
    <w:rsid w:val="009357E9"/>
    <w:rsid w:val="009358FB"/>
    <w:rsid w:val="0093673C"/>
    <w:rsid w:val="00936C06"/>
    <w:rsid w:val="00940103"/>
    <w:rsid w:val="0094030D"/>
    <w:rsid w:val="009416FC"/>
    <w:rsid w:val="00942821"/>
    <w:rsid w:val="00942AC4"/>
    <w:rsid w:val="00942F86"/>
    <w:rsid w:val="009431C9"/>
    <w:rsid w:val="009435AB"/>
    <w:rsid w:val="00943CA7"/>
    <w:rsid w:val="00943D2F"/>
    <w:rsid w:val="00943F71"/>
    <w:rsid w:val="00944267"/>
    <w:rsid w:val="0094473A"/>
    <w:rsid w:val="009449D6"/>
    <w:rsid w:val="00944B03"/>
    <w:rsid w:val="00944D2E"/>
    <w:rsid w:val="009450B9"/>
    <w:rsid w:val="00945150"/>
    <w:rsid w:val="009452A2"/>
    <w:rsid w:val="00945302"/>
    <w:rsid w:val="0094563E"/>
    <w:rsid w:val="00945962"/>
    <w:rsid w:val="00945C8E"/>
    <w:rsid w:val="00945CE8"/>
    <w:rsid w:val="00945EE9"/>
    <w:rsid w:val="0094609B"/>
    <w:rsid w:val="009465EF"/>
    <w:rsid w:val="00946792"/>
    <w:rsid w:val="00946842"/>
    <w:rsid w:val="0094719B"/>
    <w:rsid w:val="0094726A"/>
    <w:rsid w:val="00947389"/>
    <w:rsid w:val="00947C76"/>
    <w:rsid w:val="00947D60"/>
    <w:rsid w:val="009501CA"/>
    <w:rsid w:val="00950342"/>
    <w:rsid w:val="009503C9"/>
    <w:rsid w:val="00950D08"/>
    <w:rsid w:val="00950F0C"/>
    <w:rsid w:val="00951252"/>
    <w:rsid w:val="00951332"/>
    <w:rsid w:val="0095166B"/>
    <w:rsid w:val="00951CF1"/>
    <w:rsid w:val="00951DB4"/>
    <w:rsid w:val="00951E73"/>
    <w:rsid w:val="0095217F"/>
    <w:rsid w:val="009524D3"/>
    <w:rsid w:val="0095254B"/>
    <w:rsid w:val="0095272B"/>
    <w:rsid w:val="00952B73"/>
    <w:rsid w:val="00953122"/>
    <w:rsid w:val="009532CF"/>
    <w:rsid w:val="009532E7"/>
    <w:rsid w:val="0095339E"/>
    <w:rsid w:val="00953F2A"/>
    <w:rsid w:val="0095402C"/>
    <w:rsid w:val="009543B8"/>
    <w:rsid w:val="009550A6"/>
    <w:rsid w:val="009550D1"/>
    <w:rsid w:val="00955218"/>
    <w:rsid w:val="00955328"/>
    <w:rsid w:val="009555F2"/>
    <w:rsid w:val="009558E1"/>
    <w:rsid w:val="009559EC"/>
    <w:rsid w:val="00956205"/>
    <w:rsid w:val="00956364"/>
    <w:rsid w:val="009564A7"/>
    <w:rsid w:val="0095678F"/>
    <w:rsid w:val="00956A20"/>
    <w:rsid w:val="00956CC1"/>
    <w:rsid w:val="00956D85"/>
    <w:rsid w:val="00956EDE"/>
    <w:rsid w:val="009570DA"/>
    <w:rsid w:val="009574FA"/>
    <w:rsid w:val="0095762B"/>
    <w:rsid w:val="00957BED"/>
    <w:rsid w:val="00957E53"/>
    <w:rsid w:val="00957F01"/>
    <w:rsid w:val="00957FC0"/>
    <w:rsid w:val="00960555"/>
    <w:rsid w:val="00960925"/>
    <w:rsid w:val="00960E86"/>
    <w:rsid w:val="0096132D"/>
    <w:rsid w:val="009619AD"/>
    <w:rsid w:val="00961F56"/>
    <w:rsid w:val="0096266E"/>
    <w:rsid w:val="00962706"/>
    <w:rsid w:val="00962748"/>
    <w:rsid w:val="00962C75"/>
    <w:rsid w:val="00963087"/>
    <w:rsid w:val="009630F0"/>
    <w:rsid w:val="009634B4"/>
    <w:rsid w:val="0096351F"/>
    <w:rsid w:val="0096356A"/>
    <w:rsid w:val="0096371F"/>
    <w:rsid w:val="00963F26"/>
    <w:rsid w:val="009644F8"/>
    <w:rsid w:val="0096482D"/>
    <w:rsid w:val="00964FD3"/>
    <w:rsid w:val="00965098"/>
    <w:rsid w:val="0096547D"/>
    <w:rsid w:val="00965566"/>
    <w:rsid w:val="0096613F"/>
    <w:rsid w:val="0096619A"/>
    <w:rsid w:val="00966471"/>
    <w:rsid w:val="0096669E"/>
    <w:rsid w:val="00966B2A"/>
    <w:rsid w:val="0096758A"/>
    <w:rsid w:val="009678EE"/>
    <w:rsid w:val="00967B08"/>
    <w:rsid w:val="00967BC4"/>
    <w:rsid w:val="00967DF2"/>
    <w:rsid w:val="00967F5E"/>
    <w:rsid w:val="00970245"/>
    <w:rsid w:val="009704E5"/>
    <w:rsid w:val="00970BA6"/>
    <w:rsid w:val="00970FF1"/>
    <w:rsid w:val="009712AD"/>
    <w:rsid w:val="009713A7"/>
    <w:rsid w:val="009719DD"/>
    <w:rsid w:val="00971E37"/>
    <w:rsid w:val="00972625"/>
    <w:rsid w:val="00972F97"/>
    <w:rsid w:val="00972FB5"/>
    <w:rsid w:val="009733B8"/>
    <w:rsid w:val="00973A4E"/>
    <w:rsid w:val="0097406E"/>
    <w:rsid w:val="009748D5"/>
    <w:rsid w:val="009749D0"/>
    <w:rsid w:val="00974B15"/>
    <w:rsid w:val="0097510A"/>
    <w:rsid w:val="00975425"/>
    <w:rsid w:val="009759E6"/>
    <w:rsid w:val="00975B6A"/>
    <w:rsid w:val="00975D3C"/>
    <w:rsid w:val="00975D41"/>
    <w:rsid w:val="00975DFE"/>
    <w:rsid w:val="00975E6B"/>
    <w:rsid w:val="009762B3"/>
    <w:rsid w:val="00976476"/>
    <w:rsid w:val="00976571"/>
    <w:rsid w:val="00976672"/>
    <w:rsid w:val="0097731F"/>
    <w:rsid w:val="009773F5"/>
    <w:rsid w:val="00977648"/>
    <w:rsid w:val="00977702"/>
    <w:rsid w:val="00977F21"/>
    <w:rsid w:val="009807D2"/>
    <w:rsid w:val="009814F0"/>
    <w:rsid w:val="00981587"/>
    <w:rsid w:val="00981C2B"/>
    <w:rsid w:val="00981C8A"/>
    <w:rsid w:val="009823EC"/>
    <w:rsid w:val="0098308A"/>
    <w:rsid w:val="00984E08"/>
    <w:rsid w:val="00985249"/>
    <w:rsid w:val="00985EE6"/>
    <w:rsid w:val="00986094"/>
    <w:rsid w:val="009861A9"/>
    <w:rsid w:val="00986536"/>
    <w:rsid w:val="00987305"/>
    <w:rsid w:val="0098749D"/>
    <w:rsid w:val="0098766D"/>
    <w:rsid w:val="00987A80"/>
    <w:rsid w:val="00987BCD"/>
    <w:rsid w:val="00987E60"/>
    <w:rsid w:val="00987E71"/>
    <w:rsid w:val="00990516"/>
    <w:rsid w:val="00990A27"/>
    <w:rsid w:val="00990C17"/>
    <w:rsid w:val="00990EE9"/>
    <w:rsid w:val="0099110B"/>
    <w:rsid w:val="0099112E"/>
    <w:rsid w:val="0099127B"/>
    <w:rsid w:val="0099149F"/>
    <w:rsid w:val="00991A56"/>
    <w:rsid w:val="00991D60"/>
    <w:rsid w:val="00991E41"/>
    <w:rsid w:val="00993281"/>
    <w:rsid w:val="00993527"/>
    <w:rsid w:val="0099357C"/>
    <w:rsid w:val="009938F1"/>
    <w:rsid w:val="00994C9C"/>
    <w:rsid w:val="00995A15"/>
    <w:rsid w:val="00995D02"/>
    <w:rsid w:val="009964FD"/>
    <w:rsid w:val="009965CF"/>
    <w:rsid w:val="0099699F"/>
    <w:rsid w:val="00996B40"/>
    <w:rsid w:val="00996D85"/>
    <w:rsid w:val="00996DD5"/>
    <w:rsid w:val="00997841"/>
    <w:rsid w:val="00997D3E"/>
    <w:rsid w:val="00997E91"/>
    <w:rsid w:val="009A0DE6"/>
    <w:rsid w:val="009A120D"/>
    <w:rsid w:val="009A1EBB"/>
    <w:rsid w:val="009A2111"/>
    <w:rsid w:val="009A253B"/>
    <w:rsid w:val="009A41DB"/>
    <w:rsid w:val="009A48B1"/>
    <w:rsid w:val="009A4F2D"/>
    <w:rsid w:val="009A5818"/>
    <w:rsid w:val="009A593A"/>
    <w:rsid w:val="009A59E7"/>
    <w:rsid w:val="009A5E8E"/>
    <w:rsid w:val="009A6396"/>
    <w:rsid w:val="009A6516"/>
    <w:rsid w:val="009A6EB7"/>
    <w:rsid w:val="009A771F"/>
    <w:rsid w:val="009A77A6"/>
    <w:rsid w:val="009B0067"/>
    <w:rsid w:val="009B0103"/>
    <w:rsid w:val="009B020C"/>
    <w:rsid w:val="009B0417"/>
    <w:rsid w:val="009B0613"/>
    <w:rsid w:val="009B08AA"/>
    <w:rsid w:val="009B09BA"/>
    <w:rsid w:val="009B12BC"/>
    <w:rsid w:val="009B2242"/>
    <w:rsid w:val="009B24A6"/>
    <w:rsid w:val="009B288E"/>
    <w:rsid w:val="009B2989"/>
    <w:rsid w:val="009B2BB4"/>
    <w:rsid w:val="009B2C2A"/>
    <w:rsid w:val="009B3190"/>
    <w:rsid w:val="009B3197"/>
    <w:rsid w:val="009B3529"/>
    <w:rsid w:val="009B3593"/>
    <w:rsid w:val="009B3776"/>
    <w:rsid w:val="009B41B3"/>
    <w:rsid w:val="009B47AA"/>
    <w:rsid w:val="009B525A"/>
    <w:rsid w:val="009B57F4"/>
    <w:rsid w:val="009B5A34"/>
    <w:rsid w:val="009B5FC3"/>
    <w:rsid w:val="009B61EC"/>
    <w:rsid w:val="009B7ED6"/>
    <w:rsid w:val="009C0278"/>
    <w:rsid w:val="009C02CF"/>
    <w:rsid w:val="009C03A1"/>
    <w:rsid w:val="009C06C6"/>
    <w:rsid w:val="009C0A8A"/>
    <w:rsid w:val="009C1057"/>
    <w:rsid w:val="009C127C"/>
    <w:rsid w:val="009C22B8"/>
    <w:rsid w:val="009C2636"/>
    <w:rsid w:val="009C2A32"/>
    <w:rsid w:val="009C3201"/>
    <w:rsid w:val="009C335F"/>
    <w:rsid w:val="009C3380"/>
    <w:rsid w:val="009C3B51"/>
    <w:rsid w:val="009C3C43"/>
    <w:rsid w:val="009C43CD"/>
    <w:rsid w:val="009C4584"/>
    <w:rsid w:val="009C4B67"/>
    <w:rsid w:val="009C4C93"/>
    <w:rsid w:val="009C4F77"/>
    <w:rsid w:val="009C5386"/>
    <w:rsid w:val="009C58D0"/>
    <w:rsid w:val="009C5FFC"/>
    <w:rsid w:val="009C6A58"/>
    <w:rsid w:val="009C6E3B"/>
    <w:rsid w:val="009C6ED9"/>
    <w:rsid w:val="009C7008"/>
    <w:rsid w:val="009C70A7"/>
    <w:rsid w:val="009C750D"/>
    <w:rsid w:val="009C7570"/>
    <w:rsid w:val="009C7C2A"/>
    <w:rsid w:val="009C7C74"/>
    <w:rsid w:val="009D01EE"/>
    <w:rsid w:val="009D0446"/>
    <w:rsid w:val="009D0809"/>
    <w:rsid w:val="009D085E"/>
    <w:rsid w:val="009D0DF4"/>
    <w:rsid w:val="009D0E60"/>
    <w:rsid w:val="009D13A8"/>
    <w:rsid w:val="009D1472"/>
    <w:rsid w:val="009D1CDA"/>
    <w:rsid w:val="009D1DDF"/>
    <w:rsid w:val="009D274D"/>
    <w:rsid w:val="009D276C"/>
    <w:rsid w:val="009D2D51"/>
    <w:rsid w:val="009D3179"/>
    <w:rsid w:val="009D3506"/>
    <w:rsid w:val="009D35A8"/>
    <w:rsid w:val="009D39C5"/>
    <w:rsid w:val="009D437A"/>
    <w:rsid w:val="009D43AC"/>
    <w:rsid w:val="009D43D7"/>
    <w:rsid w:val="009D4978"/>
    <w:rsid w:val="009D4B98"/>
    <w:rsid w:val="009D4DD7"/>
    <w:rsid w:val="009D602C"/>
    <w:rsid w:val="009D620D"/>
    <w:rsid w:val="009D64F0"/>
    <w:rsid w:val="009D693E"/>
    <w:rsid w:val="009D6B0B"/>
    <w:rsid w:val="009D6D4A"/>
    <w:rsid w:val="009D6D64"/>
    <w:rsid w:val="009D6E12"/>
    <w:rsid w:val="009D706E"/>
    <w:rsid w:val="009D7440"/>
    <w:rsid w:val="009D7B66"/>
    <w:rsid w:val="009D7C51"/>
    <w:rsid w:val="009E0377"/>
    <w:rsid w:val="009E0C73"/>
    <w:rsid w:val="009E0DDD"/>
    <w:rsid w:val="009E1AE4"/>
    <w:rsid w:val="009E1D0F"/>
    <w:rsid w:val="009E2220"/>
    <w:rsid w:val="009E2931"/>
    <w:rsid w:val="009E29F8"/>
    <w:rsid w:val="009E2D0B"/>
    <w:rsid w:val="009E306E"/>
    <w:rsid w:val="009E3244"/>
    <w:rsid w:val="009E328F"/>
    <w:rsid w:val="009E3353"/>
    <w:rsid w:val="009E3951"/>
    <w:rsid w:val="009E39A4"/>
    <w:rsid w:val="009E3D3C"/>
    <w:rsid w:val="009E3DF0"/>
    <w:rsid w:val="009E3F60"/>
    <w:rsid w:val="009E43A4"/>
    <w:rsid w:val="009E4526"/>
    <w:rsid w:val="009E4DF1"/>
    <w:rsid w:val="009E4F30"/>
    <w:rsid w:val="009E5375"/>
    <w:rsid w:val="009E5997"/>
    <w:rsid w:val="009E5A15"/>
    <w:rsid w:val="009E5C08"/>
    <w:rsid w:val="009E5F3E"/>
    <w:rsid w:val="009E65F9"/>
    <w:rsid w:val="009E68ED"/>
    <w:rsid w:val="009E7191"/>
    <w:rsid w:val="009E7513"/>
    <w:rsid w:val="009E7F20"/>
    <w:rsid w:val="009F05D5"/>
    <w:rsid w:val="009F0B50"/>
    <w:rsid w:val="009F10D1"/>
    <w:rsid w:val="009F11BD"/>
    <w:rsid w:val="009F17A7"/>
    <w:rsid w:val="009F17EB"/>
    <w:rsid w:val="009F1F7E"/>
    <w:rsid w:val="009F210B"/>
    <w:rsid w:val="009F22E3"/>
    <w:rsid w:val="009F240A"/>
    <w:rsid w:val="009F2767"/>
    <w:rsid w:val="009F283C"/>
    <w:rsid w:val="009F3069"/>
    <w:rsid w:val="009F31A9"/>
    <w:rsid w:val="009F3262"/>
    <w:rsid w:val="009F32A1"/>
    <w:rsid w:val="009F34C4"/>
    <w:rsid w:val="009F3600"/>
    <w:rsid w:val="009F391D"/>
    <w:rsid w:val="009F3A89"/>
    <w:rsid w:val="009F413C"/>
    <w:rsid w:val="009F4703"/>
    <w:rsid w:val="009F4F8B"/>
    <w:rsid w:val="009F5259"/>
    <w:rsid w:val="009F56AE"/>
    <w:rsid w:val="009F583F"/>
    <w:rsid w:val="009F593F"/>
    <w:rsid w:val="009F5DDA"/>
    <w:rsid w:val="009F6A58"/>
    <w:rsid w:val="009F714F"/>
    <w:rsid w:val="009F718E"/>
    <w:rsid w:val="009F7376"/>
    <w:rsid w:val="009F73C2"/>
    <w:rsid w:val="009F7710"/>
    <w:rsid w:val="009F7AE4"/>
    <w:rsid w:val="009F7D86"/>
    <w:rsid w:val="00A002C7"/>
    <w:rsid w:val="00A0071E"/>
    <w:rsid w:val="00A008E5"/>
    <w:rsid w:val="00A00ADA"/>
    <w:rsid w:val="00A00E4C"/>
    <w:rsid w:val="00A011EB"/>
    <w:rsid w:val="00A0131F"/>
    <w:rsid w:val="00A0146A"/>
    <w:rsid w:val="00A017AB"/>
    <w:rsid w:val="00A018AB"/>
    <w:rsid w:val="00A01C72"/>
    <w:rsid w:val="00A01CFB"/>
    <w:rsid w:val="00A0242A"/>
    <w:rsid w:val="00A02BAB"/>
    <w:rsid w:val="00A02BD7"/>
    <w:rsid w:val="00A02C5D"/>
    <w:rsid w:val="00A03238"/>
    <w:rsid w:val="00A035CA"/>
    <w:rsid w:val="00A03BA3"/>
    <w:rsid w:val="00A042AF"/>
    <w:rsid w:val="00A045EE"/>
    <w:rsid w:val="00A04F10"/>
    <w:rsid w:val="00A05323"/>
    <w:rsid w:val="00A05470"/>
    <w:rsid w:val="00A055F9"/>
    <w:rsid w:val="00A05C8A"/>
    <w:rsid w:val="00A05FA8"/>
    <w:rsid w:val="00A0640F"/>
    <w:rsid w:val="00A06A99"/>
    <w:rsid w:val="00A06CBA"/>
    <w:rsid w:val="00A070DB"/>
    <w:rsid w:val="00A07879"/>
    <w:rsid w:val="00A07A40"/>
    <w:rsid w:val="00A10222"/>
    <w:rsid w:val="00A10AD2"/>
    <w:rsid w:val="00A112CA"/>
    <w:rsid w:val="00A1154D"/>
    <w:rsid w:val="00A1165C"/>
    <w:rsid w:val="00A117A5"/>
    <w:rsid w:val="00A117D5"/>
    <w:rsid w:val="00A118A3"/>
    <w:rsid w:val="00A119D7"/>
    <w:rsid w:val="00A11A80"/>
    <w:rsid w:val="00A122E8"/>
    <w:rsid w:val="00A128A0"/>
    <w:rsid w:val="00A12915"/>
    <w:rsid w:val="00A12E15"/>
    <w:rsid w:val="00A132BA"/>
    <w:rsid w:val="00A13A4C"/>
    <w:rsid w:val="00A13DBD"/>
    <w:rsid w:val="00A14A43"/>
    <w:rsid w:val="00A14D66"/>
    <w:rsid w:val="00A155BB"/>
    <w:rsid w:val="00A1575E"/>
    <w:rsid w:val="00A15D43"/>
    <w:rsid w:val="00A15EF7"/>
    <w:rsid w:val="00A16299"/>
    <w:rsid w:val="00A16A5D"/>
    <w:rsid w:val="00A170A0"/>
    <w:rsid w:val="00A1711F"/>
    <w:rsid w:val="00A20A33"/>
    <w:rsid w:val="00A215E6"/>
    <w:rsid w:val="00A2175A"/>
    <w:rsid w:val="00A224E2"/>
    <w:rsid w:val="00A225B5"/>
    <w:rsid w:val="00A22854"/>
    <w:rsid w:val="00A22946"/>
    <w:rsid w:val="00A22C41"/>
    <w:rsid w:val="00A22C68"/>
    <w:rsid w:val="00A22CCF"/>
    <w:rsid w:val="00A22E13"/>
    <w:rsid w:val="00A22E61"/>
    <w:rsid w:val="00A2320A"/>
    <w:rsid w:val="00A23482"/>
    <w:rsid w:val="00A23F2E"/>
    <w:rsid w:val="00A2440D"/>
    <w:rsid w:val="00A244C9"/>
    <w:rsid w:val="00A244CE"/>
    <w:rsid w:val="00A24667"/>
    <w:rsid w:val="00A24880"/>
    <w:rsid w:val="00A2498C"/>
    <w:rsid w:val="00A24DF8"/>
    <w:rsid w:val="00A25090"/>
    <w:rsid w:val="00A25ACD"/>
    <w:rsid w:val="00A25D36"/>
    <w:rsid w:val="00A25F08"/>
    <w:rsid w:val="00A26484"/>
    <w:rsid w:val="00A269A3"/>
    <w:rsid w:val="00A26A2B"/>
    <w:rsid w:val="00A26DC1"/>
    <w:rsid w:val="00A26E80"/>
    <w:rsid w:val="00A307B4"/>
    <w:rsid w:val="00A30A5E"/>
    <w:rsid w:val="00A30CF6"/>
    <w:rsid w:val="00A31256"/>
    <w:rsid w:val="00A318DD"/>
    <w:rsid w:val="00A31D9B"/>
    <w:rsid w:val="00A31ECF"/>
    <w:rsid w:val="00A3402D"/>
    <w:rsid w:val="00A34236"/>
    <w:rsid w:val="00A34298"/>
    <w:rsid w:val="00A3447F"/>
    <w:rsid w:val="00A345EC"/>
    <w:rsid w:val="00A35039"/>
    <w:rsid w:val="00A35398"/>
    <w:rsid w:val="00A357F1"/>
    <w:rsid w:val="00A35CDA"/>
    <w:rsid w:val="00A36774"/>
    <w:rsid w:val="00A36EAB"/>
    <w:rsid w:val="00A37221"/>
    <w:rsid w:val="00A37845"/>
    <w:rsid w:val="00A407E4"/>
    <w:rsid w:val="00A408A4"/>
    <w:rsid w:val="00A4180C"/>
    <w:rsid w:val="00A4194A"/>
    <w:rsid w:val="00A42032"/>
    <w:rsid w:val="00A42693"/>
    <w:rsid w:val="00A42998"/>
    <w:rsid w:val="00A429D6"/>
    <w:rsid w:val="00A42BC6"/>
    <w:rsid w:val="00A433C8"/>
    <w:rsid w:val="00A434F4"/>
    <w:rsid w:val="00A44443"/>
    <w:rsid w:val="00A4448F"/>
    <w:rsid w:val="00A44744"/>
    <w:rsid w:val="00A44B6D"/>
    <w:rsid w:val="00A44E53"/>
    <w:rsid w:val="00A44F51"/>
    <w:rsid w:val="00A45075"/>
    <w:rsid w:val="00A454DF"/>
    <w:rsid w:val="00A459CD"/>
    <w:rsid w:val="00A45F92"/>
    <w:rsid w:val="00A45FC6"/>
    <w:rsid w:val="00A46291"/>
    <w:rsid w:val="00A4675A"/>
    <w:rsid w:val="00A467EE"/>
    <w:rsid w:val="00A46E9B"/>
    <w:rsid w:val="00A46EE2"/>
    <w:rsid w:val="00A47150"/>
    <w:rsid w:val="00A47197"/>
    <w:rsid w:val="00A4733C"/>
    <w:rsid w:val="00A47EFA"/>
    <w:rsid w:val="00A47F85"/>
    <w:rsid w:val="00A47FA0"/>
    <w:rsid w:val="00A50355"/>
    <w:rsid w:val="00A5065D"/>
    <w:rsid w:val="00A50942"/>
    <w:rsid w:val="00A50BA5"/>
    <w:rsid w:val="00A50CCD"/>
    <w:rsid w:val="00A50F3F"/>
    <w:rsid w:val="00A513B6"/>
    <w:rsid w:val="00A519F4"/>
    <w:rsid w:val="00A5207C"/>
    <w:rsid w:val="00A5236B"/>
    <w:rsid w:val="00A52985"/>
    <w:rsid w:val="00A53427"/>
    <w:rsid w:val="00A5344B"/>
    <w:rsid w:val="00A535AE"/>
    <w:rsid w:val="00A53F4F"/>
    <w:rsid w:val="00A54296"/>
    <w:rsid w:val="00A54544"/>
    <w:rsid w:val="00A54647"/>
    <w:rsid w:val="00A5476A"/>
    <w:rsid w:val="00A548B1"/>
    <w:rsid w:val="00A54DDC"/>
    <w:rsid w:val="00A54ECC"/>
    <w:rsid w:val="00A5563D"/>
    <w:rsid w:val="00A55723"/>
    <w:rsid w:val="00A55F34"/>
    <w:rsid w:val="00A56200"/>
    <w:rsid w:val="00A562AD"/>
    <w:rsid w:val="00A56692"/>
    <w:rsid w:val="00A5676D"/>
    <w:rsid w:val="00A5718D"/>
    <w:rsid w:val="00A572EB"/>
    <w:rsid w:val="00A57808"/>
    <w:rsid w:val="00A57892"/>
    <w:rsid w:val="00A57D9E"/>
    <w:rsid w:val="00A60013"/>
    <w:rsid w:val="00A602E0"/>
    <w:rsid w:val="00A608DC"/>
    <w:rsid w:val="00A60C21"/>
    <w:rsid w:val="00A60E93"/>
    <w:rsid w:val="00A61B7D"/>
    <w:rsid w:val="00A626C5"/>
    <w:rsid w:val="00A626F8"/>
    <w:rsid w:val="00A627E4"/>
    <w:rsid w:val="00A630BA"/>
    <w:rsid w:val="00A631DA"/>
    <w:rsid w:val="00A6321D"/>
    <w:rsid w:val="00A63572"/>
    <w:rsid w:val="00A63609"/>
    <w:rsid w:val="00A63977"/>
    <w:rsid w:val="00A64095"/>
    <w:rsid w:val="00A64272"/>
    <w:rsid w:val="00A64D6C"/>
    <w:rsid w:val="00A64DDB"/>
    <w:rsid w:val="00A64EC2"/>
    <w:rsid w:val="00A65629"/>
    <w:rsid w:val="00A65C8D"/>
    <w:rsid w:val="00A65CAB"/>
    <w:rsid w:val="00A65D01"/>
    <w:rsid w:val="00A663BF"/>
    <w:rsid w:val="00A66414"/>
    <w:rsid w:val="00A66581"/>
    <w:rsid w:val="00A66DF0"/>
    <w:rsid w:val="00A66DF8"/>
    <w:rsid w:val="00A66F41"/>
    <w:rsid w:val="00A67208"/>
    <w:rsid w:val="00A672FF"/>
    <w:rsid w:val="00A70111"/>
    <w:rsid w:val="00A70324"/>
    <w:rsid w:val="00A707EF"/>
    <w:rsid w:val="00A70D94"/>
    <w:rsid w:val="00A70FA2"/>
    <w:rsid w:val="00A70FAA"/>
    <w:rsid w:val="00A71ADC"/>
    <w:rsid w:val="00A71E51"/>
    <w:rsid w:val="00A724A9"/>
    <w:rsid w:val="00A73186"/>
    <w:rsid w:val="00A73806"/>
    <w:rsid w:val="00A73920"/>
    <w:rsid w:val="00A73CC1"/>
    <w:rsid w:val="00A73EEA"/>
    <w:rsid w:val="00A74028"/>
    <w:rsid w:val="00A74172"/>
    <w:rsid w:val="00A74CDA"/>
    <w:rsid w:val="00A7584A"/>
    <w:rsid w:val="00A759CC"/>
    <w:rsid w:val="00A75BAB"/>
    <w:rsid w:val="00A75C17"/>
    <w:rsid w:val="00A75C50"/>
    <w:rsid w:val="00A76405"/>
    <w:rsid w:val="00A76C0D"/>
    <w:rsid w:val="00A76D9C"/>
    <w:rsid w:val="00A774F3"/>
    <w:rsid w:val="00A7769E"/>
    <w:rsid w:val="00A77FD8"/>
    <w:rsid w:val="00A8019A"/>
    <w:rsid w:val="00A806C6"/>
    <w:rsid w:val="00A807DB"/>
    <w:rsid w:val="00A82041"/>
    <w:rsid w:val="00A82CE1"/>
    <w:rsid w:val="00A82E30"/>
    <w:rsid w:val="00A82F61"/>
    <w:rsid w:val="00A8362A"/>
    <w:rsid w:val="00A8451F"/>
    <w:rsid w:val="00A84646"/>
    <w:rsid w:val="00A84F88"/>
    <w:rsid w:val="00A85027"/>
    <w:rsid w:val="00A850B6"/>
    <w:rsid w:val="00A8565F"/>
    <w:rsid w:val="00A85796"/>
    <w:rsid w:val="00A857D6"/>
    <w:rsid w:val="00A8586D"/>
    <w:rsid w:val="00A85B5F"/>
    <w:rsid w:val="00A85B9C"/>
    <w:rsid w:val="00A85E26"/>
    <w:rsid w:val="00A8626E"/>
    <w:rsid w:val="00A868D4"/>
    <w:rsid w:val="00A86A25"/>
    <w:rsid w:val="00A86C7E"/>
    <w:rsid w:val="00A877B7"/>
    <w:rsid w:val="00A87AE3"/>
    <w:rsid w:val="00A9128B"/>
    <w:rsid w:val="00A918D1"/>
    <w:rsid w:val="00A91BBC"/>
    <w:rsid w:val="00A91E94"/>
    <w:rsid w:val="00A92020"/>
    <w:rsid w:val="00A92492"/>
    <w:rsid w:val="00A9274D"/>
    <w:rsid w:val="00A9316D"/>
    <w:rsid w:val="00A9373E"/>
    <w:rsid w:val="00A937E6"/>
    <w:rsid w:val="00A942D6"/>
    <w:rsid w:val="00A94392"/>
    <w:rsid w:val="00A94496"/>
    <w:rsid w:val="00A94A5E"/>
    <w:rsid w:val="00A94AB6"/>
    <w:rsid w:val="00A94EF1"/>
    <w:rsid w:val="00A95A3D"/>
    <w:rsid w:val="00A95D51"/>
    <w:rsid w:val="00A95E09"/>
    <w:rsid w:val="00A95E97"/>
    <w:rsid w:val="00A960B2"/>
    <w:rsid w:val="00A96141"/>
    <w:rsid w:val="00A9622F"/>
    <w:rsid w:val="00A96514"/>
    <w:rsid w:val="00A97000"/>
    <w:rsid w:val="00A9771D"/>
    <w:rsid w:val="00A9792D"/>
    <w:rsid w:val="00A979B1"/>
    <w:rsid w:val="00A97BC9"/>
    <w:rsid w:val="00A97CE1"/>
    <w:rsid w:val="00AA0A8D"/>
    <w:rsid w:val="00AA0BEF"/>
    <w:rsid w:val="00AA1081"/>
    <w:rsid w:val="00AA1338"/>
    <w:rsid w:val="00AA15C4"/>
    <w:rsid w:val="00AA1BD0"/>
    <w:rsid w:val="00AA2741"/>
    <w:rsid w:val="00AA2AC9"/>
    <w:rsid w:val="00AA3028"/>
    <w:rsid w:val="00AA373A"/>
    <w:rsid w:val="00AA44E3"/>
    <w:rsid w:val="00AA47EF"/>
    <w:rsid w:val="00AA4896"/>
    <w:rsid w:val="00AA4A4C"/>
    <w:rsid w:val="00AA5166"/>
    <w:rsid w:val="00AA5681"/>
    <w:rsid w:val="00AA572F"/>
    <w:rsid w:val="00AA5831"/>
    <w:rsid w:val="00AA657C"/>
    <w:rsid w:val="00AA65C9"/>
    <w:rsid w:val="00AA663A"/>
    <w:rsid w:val="00AA67D5"/>
    <w:rsid w:val="00AA685B"/>
    <w:rsid w:val="00AA68ED"/>
    <w:rsid w:val="00AA6F64"/>
    <w:rsid w:val="00AA719A"/>
    <w:rsid w:val="00AA7A30"/>
    <w:rsid w:val="00AB0854"/>
    <w:rsid w:val="00AB0957"/>
    <w:rsid w:val="00AB09AE"/>
    <w:rsid w:val="00AB0F63"/>
    <w:rsid w:val="00AB1454"/>
    <w:rsid w:val="00AB1982"/>
    <w:rsid w:val="00AB1A7F"/>
    <w:rsid w:val="00AB1C3F"/>
    <w:rsid w:val="00AB1D2B"/>
    <w:rsid w:val="00AB243E"/>
    <w:rsid w:val="00AB265D"/>
    <w:rsid w:val="00AB2DEC"/>
    <w:rsid w:val="00AB3087"/>
    <w:rsid w:val="00AB3554"/>
    <w:rsid w:val="00AB41FC"/>
    <w:rsid w:val="00AB4504"/>
    <w:rsid w:val="00AB4CC4"/>
    <w:rsid w:val="00AB5848"/>
    <w:rsid w:val="00AB5915"/>
    <w:rsid w:val="00AB5CFF"/>
    <w:rsid w:val="00AB6A33"/>
    <w:rsid w:val="00AB71D0"/>
    <w:rsid w:val="00AB7CA8"/>
    <w:rsid w:val="00AB7DC1"/>
    <w:rsid w:val="00AC05BE"/>
    <w:rsid w:val="00AC0ABF"/>
    <w:rsid w:val="00AC0EA4"/>
    <w:rsid w:val="00AC114D"/>
    <w:rsid w:val="00AC1490"/>
    <w:rsid w:val="00AC2533"/>
    <w:rsid w:val="00AC28E6"/>
    <w:rsid w:val="00AC2D05"/>
    <w:rsid w:val="00AC31DE"/>
    <w:rsid w:val="00AC38BB"/>
    <w:rsid w:val="00AC3BC6"/>
    <w:rsid w:val="00AC3FF0"/>
    <w:rsid w:val="00AC416A"/>
    <w:rsid w:val="00AC479A"/>
    <w:rsid w:val="00AC4D7C"/>
    <w:rsid w:val="00AC53D3"/>
    <w:rsid w:val="00AC56AE"/>
    <w:rsid w:val="00AC6306"/>
    <w:rsid w:val="00AC7836"/>
    <w:rsid w:val="00AC7E48"/>
    <w:rsid w:val="00AD0516"/>
    <w:rsid w:val="00AD07AF"/>
    <w:rsid w:val="00AD07CF"/>
    <w:rsid w:val="00AD0A18"/>
    <w:rsid w:val="00AD0A6D"/>
    <w:rsid w:val="00AD0AB4"/>
    <w:rsid w:val="00AD141E"/>
    <w:rsid w:val="00AD1480"/>
    <w:rsid w:val="00AD1786"/>
    <w:rsid w:val="00AD1CA1"/>
    <w:rsid w:val="00AD1F13"/>
    <w:rsid w:val="00AD20F9"/>
    <w:rsid w:val="00AD2401"/>
    <w:rsid w:val="00AD2A15"/>
    <w:rsid w:val="00AD3245"/>
    <w:rsid w:val="00AD34A1"/>
    <w:rsid w:val="00AD3A2E"/>
    <w:rsid w:val="00AD4708"/>
    <w:rsid w:val="00AD4BE3"/>
    <w:rsid w:val="00AD5056"/>
    <w:rsid w:val="00AD50D6"/>
    <w:rsid w:val="00AD5378"/>
    <w:rsid w:val="00AD5543"/>
    <w:rsid w:val="00AD58B7"/>
    <w:rsid w:val="00AD5ABB"/>
    <w:rsid w:val="00AD5DDD"/>
    <w:rsid w:val="00AD5FCE"/>
    <w:rsid w:val="00AD66D1"/>
    <w:rsid w:val="00AD6802"/>
    <w:rsid w:val="00AD6953"/>
    <w:rsid w:val="00AD6AED"/>
    <w:rsid w:val="00AD6F2B"/>
    <w:rsid w:val="00AD7184"/>
    <w:rsid w:val="00AD7D20"/>
    <w:rsid w:val="00AE010B"/>
    <w:rsid w:val="00AE0705"/>
    <w:rsid w:val="00AE107A"/>
    <w:rsid w:val="00AE13AD"/>
    <w:rsid w:val="00AE1D69"/>
    <w:rsid w:val="00AE1EF2"/>
    <w:rsid w:val="00AE21E7"/>
    <w:rsid w:val="00AE27D1"/>
    <w:rsid w:val="00AE282F"/>
    <w:rsid w:val="00AE2BA4"/>
    <w:rsid w:val="00AE305C"/>
    <w:rsid w:val="00AE3610"/>
    <w:rsid w:val="00AE3A5A"/>
    <w:rsid w:val="00AE3EF8"/>
    <w:rsid w:val="00AE4509"/>
    <w:rsid w:val="00AE4E1D"/>
    <w:rsid w:val="00AE5442"/>
    <w:rsid w:val="00AE54CA"/>
    <w:rsid w:val="00AE5662"/>
    <w:rsid w:val="00AE5AA1"/>
    <w:rsid w:val="00AE660A"/>
    <w:rsid w:val="00AE6E78"/>
    <w:rsid w:val="00AE74AF"/>
    <w:rsid w:val="00AE7829"/>
    <w:rsid w:val="00AF04C7"/>
    <w:rsid w:val="00AF0F5A"/>
    <w:rsid w:val="00AF0F9B"/>
    <w:rsid w:val="00AF16CE"/>
    <w:rsid w:val="00AF20AD"/>
    <w:rsid w:val="00AF24F2"/>
    <w:rsid w:val="00AF2647"/>
    <w:rsid w:val="00AF26FB"/>
    <w:rsid w:val="00AF28B2"/>
    <w:rsid w:val="00AF29E0"/>
    <w:rsid w:val="00AF2BC9"/>
    <w:rsid w:val="00AF2CA2"/>
    <w:rsid w:val="00AF35C8"/>
    <w:rsid w:val="00AF3FC8"/>
    <w:rsid w:val="00AF415A"/>
    <w:rsid w:val="00AF443D"/>
    <w:rsid w:val="00AF44BE"/>
    <w:rsid w:val="00AF4F8F"/>
    <w:rsid w:val="00AF53E5"/>
    <w:rsid w:val="00AF544B"/>
    <w:rsid w:val="00AF575F"/>
    <w:rsid w:val="00AF59AD"/>
    <w:rsid w:val="00AF6035"/>
    <w:rsid w:val="00AF6881"/>
    <w:rsid w:val="00AF6B7E"/>
    <w:rsid w:val="00AF71D3"/>
    <w:rsid w:val="00AF7963"/>
    <w:rsid w:val="00AF7D28"/>
    <w:rsid w:val="00AF7FCF"/>
    <w:rsid w:val="00B006AD"/>
    <w:rsid w:val="00B00864"/>
    <w:rsid w:val="00B01134"/>
    <w:rsid w:val="00B016AF"/>
    <w:rsid w:val="00B01B20"/>
    <w:rsid w:val="00B01FE7"/>
    <w:rsid w:val="00B02649"/>
    <w:rsid w:val="00B031A6"/>
    <w:rsid w:val="00B031F5"/>
    <w:rsid w:val="00B03260"/>
    <w:rsid w:val="00B03445"/>
    <w:rsid w:val="00B0346F"/>
    <w:rsid w:val="00B038B4"/>
    <w:rsid w:val="00B04005"/>
    <w:rsid w:val="00B0468D"/>
    <w:rsid w:val="00B0553A"/>
    <w:rsid w:val="00B05B38"/>
    <w:rsid w:val="00B05FFA"/>
    <w:rsid w:val="00B06046"/>
    <w:rsid w:val="00B066BB"/>
    <w:rsid w:val="00B066EE"/>
    <w:rsid w:val="00B06715"/>
    <w:rsid w:val="00B06A27"/>
    <w:rsid w:val="00B06D41"/>
    <w:rsid w:val="00B0723C"/>
    <w:rsid w:val="00B07249"/>
    <w:rsid w:val="00B07EEE"/>
    <w:rsid w:val="00B10008"/>
    <w:rsid w:val="00B10310"/>
    <w:rsid w:val="00B1056C"/>
    <w:rsid w:val="00B107C7"/>
    <w:rsid w:val="00B10845"/>
    <w:rsid w:val="00B11028"/>
    <w:rsid w:val="00B111A9"/>
    <w:rsid w:val="00B1133F"/>
    <w:rsid w:val="00B118C9"/>
    <w:rsid w:val="00B11B36"/>
    <w:rsid w:val="00B123C0"/>
    <w:rsid w:val="00B1297C"/>
    <w:rsid w:val="00B130F5"/>
    <w:rsid w:val="00B13415"/>
    <w:rsid w:val="00B13713"/>
    <w:rsid w:val="00B13856"/>
    <w:rsid w:val="00B14754"/>
    <w:rsid w:val="00B14AD4"/>
    <w:rsid w:val="00B14D5F"/>
    <w:rsid w:val="00B15202"/>
    <w:rsid w:val="00B153BF"/>
    <w:rsid w:val="00B15613"/>
    <w:rsid w:val="00B156F9"/>
    <w:rsid w:val="00B15870"/>
    <w:rsid w:val="00B15B34"/>
    <w:rsid w:val="00B160DA"/>
    <w:rsid w:val="00B16361"/>
    <w:rsid w:val="00B1658A"/>
    <w:rsid w:val="00B1665F"/>
    <w:rsid w:val="00B16ECB"/>
    <w:rsid w:val="00B170FC"/>
    <w:rsid w:val="00B175B3"/>
    <w:rsid w:val="00B17B75"/>
    <w:rsid w:val="00B17CB3"/>
    <w:rsid w:val="00B17EEB"/>
    <w:rsid w:val="00B20280"/>
    <w:rsid w:val="00B20457"/>
    <w:rsid w:val="00B20482"/>
    <w:rsid w:val="00B205EF"/>
    <w:rsid w:val="00B2098A"/>
    <w:rsid w:val="00B20EA7"/>
    <w:rsid w:val="00B216BA"/>
    <w:rsid w:val="00B21BDA"/>
    <w:rsid w:val="00B21EFD"/>
    <w:rsid w:val="00B21F9E"/>
    <w:rsid w:val="00B2233E"/>
    <w:rsid w:val="00B22398"/>
    <w:rsid w:val="00B225E5"/>
    <w:rsid w:val="00B2326F"/>
    <w:rsid w:val="00B23913"/>
    <w:rsid w:val="00B23BF6"/>
    <w:rsid w:val="00B23EF8"/>
    <w:rsid w:val="00B2419E"/>
    <w:rsid w:val="00B24364"/>
    <w:rsid w:val="00B243A5"/>
    <w:rsid w:val="00B2470B"/>
    <w:rsid w:val="00B24CA0"/>
    <w:rsid w:val="00B24CF9"/>
    <w:rsid w:val="00B24F90"/>
    <w:rsid w:val="00B25113"/>
    <w:rsid w:val="00B25558"/>
    <w:rsid w:val="00B25EA2"/>
    <w:rsid w:val="00B26630"/>
    <w:rsid w:val="00B26963"/>
    <w:rsid w:val="00B26981"/>
    <w:rsid w:val="00B26AF4"/>
    <w:rsid w:val="00B2739D"/>
    <w:rsid w:val="00B27F4B"/>
    <w:rsid w:val="00B30150"/>
    <w:rsid w:val="00B30198"/>
    <w:rsid w:val="00B304BD"/>
    <w:rsid w:val="00B30995"/>
    <w:rsid w:val="00B30CA8"/>
    <w:rsid w:val="00B30FE3"/>
    <w:rsid w:val="00B31AF7"/>
    <w:rsid w:val="00B31B62"/>
    <w:rsid w:val="00B31CC0"/>
    <w:rsid w:val="00B320E4"/>
    <w:rsid w:val="00B3229F"/>
    <w:rsid w:val="00B3248D"/>
    <w:rsid w:val="00B32868"/>
    <w:rsid w:val="00B32B2B"/>
    <w:rsid w:val="00B33196"/>
    <w:rsid w:val="00B3429E"/>
    <w:rsid w:val="00B34370"/>
    <w:rsid w:val="00B34A84"/>
    <w:rsid w:val="00B36078"/>
    <w:rsid w:val="00B362FA"/>
    <w:rsid w:val="00B36919"/>
    <w:rsid w:val="00B37137"/>
    <w:rsid w:val="00B37BFA"/>
    <w:rsid w:val="00B4020A"/>
    <w:rsid w:val="00B402B8"/>
    <w:rsid w:val="00B408DC"/>
    <w:rsid w:val="00B41041"/>
    <w:rsid w:val="00B41598"/>
    <w:rsid w:val="00B424B7"/>
    <w:rsid w:val="00B4286D"/>
    <w:rsid w:val="00B44785"/>
    <w:rsid w:val="00B44825"/>
    <w:rsid w:val="00B45392"/>
    <w:rsid w:val="00B454BE"/>
    <w:rsid w:val="00B456AE"/>
    <w:rsid w:val="00B4574B"/>
    <w:rsid w:val="00B4644B"/>
    <w:rsid w:val="00B46E4F"/>
    <w:rsid w:val="00B474E5"/>
    <w:rsid w:val="00B476C0"/>
    <w:rsid w:val="00B4789F"/>
    <w:rsid w:val="00B47AA2"/>
    <w:rsid w:val="00B47CEB"/>
    <w:rsid w:val="00B47D0B"/>
    <w:rsid w:val="00B47EED"/>
    <w:rsid w:val="00B5006A"/>
    <w:rsid w:val="00B505A1"/>
    <w:rsid w:val="00B50BCB"/>
    <w:rsid w:val="00B50F2A"/>
    <w:rsid w:val="00B50FBB"/>
    <w:rsid w:val="00B50FC9"/>
    <w:rsid w:val="00B5110A"/>
    <w:rsid w:val="00B515DB"/>
    <w:rsid w:val="00B5198C"/>
    <w:rsid w:val="00B51B1E"/>
    <w:rsid w:val="00B51C47"/>
    <w:rsid w:val="00B51D5C"/>
    <w:rsid w:val="00B51E6D"/>
    <w:rsid w:val="00B51EB3"/>
    <w:rsid w:val="00B52362"/>
    <w:rsid w:val="00B525D3"/>
    <w:rsid w:val="00B52B15"/>
    <w:rsid w:val="00B52BD1"/>
    <w:rsid w:val="00B5333F"/>
    <w:rsid w:val="00B53AEC"/>
    <w:rsid w:val="00B541C1"/>
    <w:rsid w:val="00B5464D"/>
    <w:rsid w:val="00B54A98"/>
    <w:rsid w:val="00B54B27"/>
    <w:rsid w:val="00B54C7F"/>
    <w:rsid w:val="00B5510B"/>
    <w:rsid w:val="00B55235"/>
    <w:rsid w:val="00B55714"/>
    <w:rsid w:val="00B5581D"/>
    <w:rsid w:val="00B56106"/>
    <w:rsid w:val="00B5625A"/>
    <w:rsid w:val="00B564C7"/>
    <w:rsid w:val="00B575C3"/>
    <w:rsid w:val="00B575FF"/>
    <w:rsid w:val="00B579F7"/>
    <w:rsid w:val="00B60279"/>
    <w:rsid w:val="00B6084C"/>
    <w:rsid w:val="00B60B24"/>
    <w:rsid w:val="00B60DD5"/>
    <w:rsid w:val="00B6148C"/>
    <w:rsid w:val="00B61C64"/>
    <w:rsid w:val="00B61DFB"/>
    <w:rsid w:val="00B621A6"/>
    <w:rsid w:val="00B625DD"/>
    <w:rsid w:val="00B62CFF"/>
    <w:rsid w:val="00B631B1"/>
    <w:rsid w:val="00B632B9"/>
    <w:rsid w:val="00B63CC1"/>
    <w:rsid w:val="00B63E50"/>
    <w:rsid w:val="00B63E6E"/>
    <w:rsid w:val="00B63FF7"/>
    <w:rsid w:val="00B642E9"/>
    <w:rsid w:val="00B64393"/>
    <w:rsid w:val="00B645B0"/>
    <w:rsid w:val="00B646B3"/>
    <w:rsid w:val="00B64949"/>
    <w:rsid w:val="00B64AD4"/>
    <w:rsid w:val="00B64B66"/>
    <w:rsid w:val="00B64BBD"/>
    <w:rsid w:val="00B64DF3"/>
    <w:rsid w:val="00B6526B"/>
    <w:rsid w:val="00B65301"/>
    <w:rsid w:val="00B65612"/>
    <w:rsid w:val="00B65A85"/>
    <w:rsid w:val="00B65A86"/>
    <w:rsid w:val="00B65C15"/>
    <w:rsid w:val="00B65FF1"/>
    <w:rsid w:val="00B664DB"/>
    <w:rsid w:val="00B66F4B"/>
    <w:rsid w:val="00B6700A"/>
    <w:rsid w:val="00B674ED"/>
    <w:rsid w:val="00B67E4A"/>
    <w:rsid w:val="00B701BB"/>
    <w:rsid w:val="00B70757"/>
    <w:rsid w:val="00B70908"/>
    <w:rsid w:val="00B70A9D"/>
    <w:rsid w:val="00B70F3C"/>
    <w:rsid w:val="00B714A4"/>
    <w:rsid w:val="00B71782"/>
    <w:rsid w:val="00B71C12"/>
    <w:rsid w:val="00B71D57"/>
    <w:rsid w:val="00B72743"/>
    <w:rsid w:val="00B7283C"/>
    <w:rsid w:val="00B72A41"/>
    <w:rsid w:val="00B72C18"/>
    <w:rsid w:val="00B73063"/>
    <w:rsid w:val="00B73469"/>
    <w:rsid w:val="00B73616"/>
    <w:rsid w:val="00B7387D"/>
    <w:rsid w:val="00B73903"/>
    <w:rsid w:val="00B7398C"/>
    <w:rsid w:val="00B73D35"/>
    <w:rsid w:val="00B748E2"/>
    <w:rsid w:val="00B74A27"/>
    <w:rsid w:val="00B74B2A"/>
    <w:rsid w:val="00B74BB5"/>
    <w:rsid w:val="00B74CC7"/>
    <w:rsid w:val="00B74E3A"/>
    <w:rsid w:val="00B74F61"/>
    <w:rsid w:val="00B750F8"/>
    <w:rsid w:val="00B75135"/>
    <w:rsid w:val="00B753D7"/>
    <w:rsid w:val="00B769C9"/>
    <w:rsid w:val="00B76B24"/>
    <w:rsid w:val="00B76B58"/>
    <w:rsid w:val="00B76DE2"/>
    <w:rsid w:val="00B77640"/>
    <w:rsid w:val="00B77692"/>
    <w:rsid w:val="00B77724"/>
    <w:rsid w:val="00B8015F"/>
    <w:rsid w:val="00B80559"/>
    <w:rsid w:val="00B8061D"/>
    <w:rsid w:val="00B80C45"/>
    <w:rsid w:val="00B81884"/>
    <w:rsid w:val="00B8190A"/>
    <w:rsid w:val="00B81C54"/>
    <w:rsid w:val="00B822E5"/>
    <w:rsid w:val="00B828F6"/>
    <w:rsid w:val="00B82A34"/>
    <w:rsid w:val="00B82AA3"/>
    <w:rsid w:val="00B833C8"/>
    <w:rsid w:val="00B833D5"/>
    <w:rsid w:val="00B83D04"/>
    <w:rsid w:val="00B84121"/>
    <w:rsid w:val="00B84288"/>
    <w:rsid w:val="00B84398"/>
    <w:rsid w:val="00B844FA"/>
    <w:rsid w:val="00B85053"/>
    <w:rsid w:val="00B854A4"/>
    <w:rsid w:val="00B854F9"/>
    <w:rsid w:val="00B8560A"/>
    <w:rsid w:val="00B85681"/>
    <w:rsid w:val="00B8572C"/>
    <w:rsid w:val="00B85918"/>
    <w:rsid w:val="00B85B1A"/>
    <w:rsid w:val="00B85C83"/>
    <w:rsid w:val="00B86092"/>
    <w:rsid w:val="00B865F5"/>
    <w:rsid w:val="00B8660A"/>
    <w:rsid w:val="00B86BC6"/>
    <w:rsid w:val="00B8707C"/>
    <w:rsid w:val="00B871C2"/>
    <w:rsid w:val="00B871D6"/>
    <w:rsid w:val="00B87482"/>
    <w:rsid w:val="00B8777C"/>
    <w:rsid w:val="00B87B48"/>
    <w:rsid w:val="00B87D5A"/>
    <w:rsid w:val="00B90725"/>
    <w:rsid w:val="00B90BF1"/>
    <w:rsid w:val="00B90EB1"/>
    <w:rsid w:val="00B9107D"/>
    <w:rsid w:val="00B91354"/>
    <w:rsid w:val="00B913FA"/>
    <w:rsid w:val="00B91AFB"/>
    <w:rsid w:val="00B91EF5"/>
    <w:rsid w:val="00B91F45"/>
    <w:rsid w:val="00B92740"/>
    <w:rsid w:val="00B92771"/>
    <w:rsid w:val="00B92A9B"/>
    <w:rsid w:val="00B92B8A"/>
    <w:rsid w:val="00B930AC"/>
    <w:rsid w:val="00B93205"/>
    <w:rsid w:val="00B93B1D"/>
    <w:rsid w:val="00B952D0"/>
    <w:rsid w:val="00B954F2"/>
    <w:rsid w:val="00B95589"/>
    <w:rsid w:val="00B9582F"/>
    <w:rsid w:val="00B959FA"/>
    <w:rsid w:val="00B95AA5"/>
    <w:rsid w:val="00B961CD"/>
    <w:rsid w:val="00B96682"/>
    <w:rsid w:val="00B96779"/>
    <w:rsid w:val="00B96E3F"/>
    <w:rsid w:val="00B970CE"/>
    <w:rsid w:val="00B97365"/>
    <w:rsid w:val="00B975F6"/>
    <w:rsid w:val="00B978D8"/>
    <w:rsid w:val="00B979AF"/>
    <w:rsid w:val="00B97C8C"/>
    <w:rsid w:val="00BA0050"/>
    <w:rsid w:val="00BA04E1"/>
    <w:rsid w:val="00BA06CA"/>
    <w:rsid w:val="00BA0741"/>
    <w:rsid w:val="00BA076F"/>
    <w:rsid w:val="00BA0779"/>
    <w:rsid w:val="00BA0B2C"/>
    <w:rsid w:val="00BA0BCF"/>
    <w:rsid w:val="00BA0CC2"/>
    <w:rsid w:val="00BA1041"/>
    <w:rsid w:val="00BA14A4"/>
    <w:rsid w:val="00BA1A3D"/>
    <w:rsid w:val="00BA284C"/>
    <w:rsid w:val="00BA2D10"/>
    <w:rsid w:val="00BA3168"/>
    <w:rsid w:val="00BA3274"/>
    <w:rsid w:val="00BA32AA"/>
    <w:rsid w:val="00BA36B3"/>
    <w:rsid w:val="00BA3A28"/>
    <w:rsid w:val="00BA4033"/>
    <w:rsid w:val="00BA412A"/>
    <w:rsid w:val="00BA44C1"/>
    <w:rsid w:val="00BA4945"/>
    <w:rsid w:val="00BA58B9"/>
    <w:rsid w:val="00BA5CB2"/>
    <w:rsid w:val="00BA5E4F"/>
    <w:rsid w:val="00BA5E55"/>
    <w:rsid w:val="00BA5F8A"/>
    <w:rsid w:val="00BA6339"/>
    <w:rsid w:val="00BA652D"/>
    <w:rsid w:val="00BA6EB3"/>
    <w:rsid w:val="00BA71FA"/>
    <w:rsid w:val="00BA73D5"/>
    <w:rsid w:val="00BA7491"/>
    <w:rsid w:val="00BA77A9"/>
    <w:rsid w:val="00BA7F3A"/>
    <w:rsid w:val="00BA7FEE"/>
    <w:rsid w:val="00BB0299"/>
    <w:rsid w:val="00BB0372"/>
    <w:rsid w:val="00BB04C8"/>
    <w:rsid w:val="00BB09D5"/>
    <w:rsid w:val="00BB140E"/>
    <w:rsid w:val="00BB1459"/>
    <w:rsid w:val="00BB1AD6"/>
    <w:rsid w:val="00BB1B0B"/>
    <w:rsid w:val="00BB1C94"/>
    <w:rsid w:val="00BB1CD4"/>
    <w:rsid w:val="00BB2247"/>
    <w:rsid w:val="00BB2303"/>
    <w:rsid w:val="00BB2F01"/>
    <w:rsid w:val="00BB3245"/>
    <w:rsid w:val="00BB33B7"/>
    <w:rsid w:val="00BB3867"/>
    <w:rsid w:val="00BB3E81"/>
    <w:rsid w:val="00BB46C8"/>
    <w:rsid w:val="00BB4A31"/>
    <w:rsid w:val="00BB4B4D"/>
    <w:rsid w:val="00BB5051"/>
    <w:rsid w:val="00BB5745"/>
    <w:rsid w:val="00BB596E"/>
    <w:rsid w:val="00BB5D62"/>
    <w:rsid w:val="00BB5DBF"/>
    <w:rsid w:val="00BB5F90"/>
    <w:rsid w:val="00BB6101"/>
    <w:rsid w:val="00BB62CB"/>
    <w:rsid w:val="00BB6366"/>
    <w:rsid w:val="00BB6630"/>
    <w:rsid w:val="00BB7003"/>
    <w:rsid w:val="00BB7962"/>
    <w:rsid w:val="00BB7B73"/>
    <w:rsid w:val="00BB7D25"/>
    <w:rsid w:val="00BB7D69"/>
    <w:rsid w:val="00BC0643"/>
    <w:rsid w:val="00BC07D3"/>
    <w:rsid w:val="00BC0946"/>
    <w:rsid w:val="00BC0C49"/>
    <w:rsid w:val="00BC267C"/>
    <w:rsid w:val="00BC26A0"/>
    <w:rsid w:val="00BC286B"/>
    <w:rsid w:val="00BC2B98"/>
    <w:rsid w:val="00BC2C4D"/>
    <w:rsid w:val="00BC2E1D"/>
    <w:rsid w:val="00BC311A"/>
    <w:rsid w:val="00BC3293"/>
    <w:rsid w:val="00BC34FE"/>
    <w:rsid w:val="00BC3F87"/>
    <w:rsid w:val="00BC417F"/>
    <w:rsid w:val="00BC4955"/>
    <w:rsid w:val="00BC4AC5"/>
    <w:rsid w:val="00BC55B1"/>
    <w:rsid w:val="00BC55D1"/>
    <w:rsid w:val="00BC55F8"/>
    <w:rsid w:val="00BC5C61"/>
    <w:rsid w:val="00BC5E65"/>
    <w:rsid w:val="00BC60AA"/>
    <w:rsid w:val="00BC6B84"/>
    <w:rsid w:val="00BC6BA1"/>
    <w:rsid w:val="00BC6E0D"/>
    <w:rsid w:val="00BC6E38"/>
    <w:rsid w:val="00BC6E83"/>
    <w:rsid w:val="00BC7200"/>
    <w:rsid w:val="00BC7836"/>
    <w:rsid w:val="00BD01CB"/>
    <w:rsid w:val="00BD070F"/>
    <w:rsid w:val="00BD0959"/>
    <w:rsid w:val="00BD0E45"/>
    <w:rsid w:val="00BD0F78"/>
    <w:rsid w:val="00BD0FFA"/>
    <w:rsid w:val="00BD14E7"/>
    <w:rsid w:val="00BD1AFB"/>
    <w:rsid w:val="00BD1B43"/>
    <w:rsid w:val="00BD1B69"/>
    <w:rsid w:val="00BD1E73"/>
    <w:rsid w:val="00BD27A9"/>
    <w:rsid w:val="00BD3137"/>
    <w:rsid w:val="00BD32C5"/>
    <w:rsid w:val="00BD3952"/>
    <w:rsid w:val="00BD3D99"/>
    <w:rsid w:val="00BD3E5D"/>
    <w:rsid w:val="00BD4082"/>
    <w:rsid w:val="00BD4087"/>
    <w:rsid w:val="00BD482D"/>
    <w:rsid w:val="00BD4897"/>
    <w:rsid w:val="00BD4CA1"/>
    <w:rsid w:val="00BD4CD1"/>
    <w:rsid w:val="00BD4E14"/>
    <w:rsid w:val="00BD508D"/>
    <w:rsid w:val="00BD537D"/>
    <w:rsid w:val="00BD53B0"/>
    <w:rsid w:val="00BD5501"/>
    <w:rsid w:val="00BD55B8"/>
    <w:rsid w:val="00BD5AC6"/>
    <w:rsid w:val="00BD5D6D"/>
    <w:rsid w:val="00BD66E9"/>
    <w:rsid w:val="00BD6F4C"/>
    <w:rsid w:val="00BE0B66"/>
    <w:rsid w:val="00BE0EEE"/>
    <w:rsid w:val="00BE0F26"/>
    <w:rsid w:val="00BE0F41"/>
    <w:rsid w:val="00BE1E24"/>
    <w:rsid w:val="00BE23E9"/>
    <w:rsid w:val="00BE2543"/>
    <w:rsid w:val="00BE2C1D"/>
    <w:rsid w:val="00BE3933"/>
    <w:rsid w:val="00BE3DDE"/>
    <w:rsid w:val="00BE4BB0"/>
    <w:rsid w:val="00BE54E2"/>
    <w:rsid w:val="00BE5819"/>
    <w:rsid w:val="00BE587C"/>
    <w:rsid w:val="00BE5A17"/>
    <w:rsid w:val="00BE6912"/>
    <w:rsid w:val="00BE6AF3"/>
    <w:rsid w:val="00BE745C"/>
    <w:rsid w:val="00BE74B9"/>
    <w:rsid w:val="00BE756D"/>
    <w:rsid w:val="00BE7789"/>
    <w:rsid w:val="00BE7815"/>
    <w:rsid w:val="00BE7F36"/>
    <w:rsid w:val="00BF0041"/>
    <w:rsid w:val="00BF0BEC"/>
    <w:rsid w:val="00BF18CB"/>
    <w:rsid w:val="00BF191D"/>
    <w:rsid w:val="00BF1A31"/>
    <w:rsid w:val="00BF1EA4"/>
    <w:rsid w:val="00BF24DF"/>
    <w:rsid w:val="00BF27D7"/>
    <w:rsid w:val="00BF2AD7"/>
    <w:rsid w:val="00BF2C7C"/>
    <w:rsid w:val="00BF2C9A"/>
    <w:rsid w:val="00BF30D9"/>
    <w:rsid w:val="00BF3734"/>
    <w:rsid w:val="00BF40F4"/>
    <w:rsid w:val="00BF44D8"/>
    <w:rsid w:val="00BF4819"/>
    <w:rsid w:val="00BF527D"/>
    <w:rsid w:val="00BF5583"/>
    <w:rsid w:val="00BF5B8B"/>
    <w:rsid w:val="00BF5ED6"/>
    <w:rsid w:val="00BF5FDE"/>
    <w:rsid w:val="00BF6130"/>
    <w:rsid w:val="00BF649A"/>
    <w:rsid w:val="00BF66F9"/>
    <w:rsid w:val="00BF675C"/>
    <w:rsid w:val="00BF6BA8"/>
    <w:rsid w:val="00BF7540"/>
    <w:rsid w:val="00BF7BED"/>
    <w:rsid w:val="00BF7E23"/>
    <w:rsid w:val="00BF7EE5"/>
    <w:rsid w:val="00C00212"/>
    <w:rsid w:val="00C00551"/>
    <w:rsid w:val="00C005C2"/>
    <w:rsid w:val="00C005E9"/>
    <w:rsid w:val="00C007A9"/>
    <w:rsid w:val="00C00C10"/>
    <w:rsid w:val="00C01655"/>
    <w:rsid w:val="00C0237E"/>
    <w:rsid w:val="00C02B29"/>
    <w:rsid w:val="00C03246"/>
    <w:rsid w:val="00C034E8"/>
    <w:rsid w:val="00C0368F"/>
    <w:rsid w:val="00C036EA"/>
    <w:rsid w:val="00C03842"/>
    <w:rsid w:val="00C03BDE"/>
    <w:rsid w:val="00C03CCC"/>
    <w:rsid w:val="00C03D04"/>
    <w:rsid w:val="00C03E1C"/>
    <w:rsid w:val="00C04A23"/>
    <w:rsid w:val="00C04C8D"/>
    <w:rsid w:val="00C05037"/>
    <w:rsid w:val="00C05218"/>
    <w:rsid w:val="00C056EC"/>
    <w:rsid w:val="00C05897"/>
    <w:rsid w:val="00C0594F"/>
    <w:rsid w:val="00C05A88"/>
    <w:rsid w:val="00C05CE3"/>
    <w:rsid w:val="00C0621E"/>
    <w:rsid w:val="00C06CD5"/>
    <w:rsid w:val="00C07B78"/>
    <w:rsid w:val="00C103C7"/>
    <w:rsid w:val="00C10685"/>
    <w:rsid w:val="00C11181"/>
    <w:rsid w:val="00C113DD"/>
    <w:rsid w:val="00C11490"/>
    <w:rsid w:val="00C116EE"/>
    <w:rsid w:val="00C12855"/>
    <w:rsid w:val="00C131E4"/>
    <w:rsid w:val="00C1349E"/>
    <w:rsid w:val="00C135AF"/>
    <w:rsid w:val="00C1360E"/>
    <w:rsid w:val="00C1396B"/>
    <w:rsid w:val="00C13CFF"/>
    <w:rsid w:val="00C14576"/>
    <w:rsid w:val="00C15267"/>
    <w:rsid w:val="00C155E3"/>
    <w:rsid w:val="00C1567C"/>
    <w:rsid w:val="00C156C5"/>
    <w:rsid w:val="00C15713"/>
    <w:rsid w:val="00C1675D"/>
    <w:rsid w:val="00C169FD"/>
    <w:rsid w:val="00C17154"/>
    <w:rsid w:val="00C173C9"/>
    <w:rsid w:val="00C20BF7"/>
    <w:rsid w:val="00C20CD8"/>
    <w:rsid w:val="00C21391"/>
    <w:rsid w:val="00C213E6"/>
    <w:rsid w:val="00C215A8"/>
    <w:rsid w:val="00C21655"/>
    <w:rsid w:val="00C2172F"/>
    <w:rsid w:val="00C219B3"/>
    <w:rsid w:val="00C219F0"/>
    <w:rsid w:val="00C21BDC"/>
    <w:rsid w:val="00C22376"/>
    <w:rsid w:val="00C22578"/>
    <w:rsid w:val="00C22646"/>
    <w:rsid w:val="00C229C7"/>
    <w:rsid w:val="00C22E90"/>
    <w:rsid w:val="00C23D2D"/>
    <w:rsid w:val="00C2433E"/>
    <w:rsid w:val="00C24C93"/>
    <w:rsid w:val="00C255A5"/>
    <w:rsid w:val="00C258DC"/>
    <w:rsid w:val="00C25D75"/>
    <w:rsid w:val="00C25ED7"/>
    <w:rsid w:val="00C264B9"/>
    <w:rsid w:val="00C26934"/>
    <w:rsid w:val="00C26A57"/>
    <w:rsid w:val="00C26CDF"/>
    <w:rsid w:val="00C277C4"/>
    <w:rsid w:val="00C27AC2"/>
    <w:rsid w:val="00C27CFB"/>
    <w:rsid w:val="00C30294"/>
    <w:rsid w:val="00C309E6"/>
    <w:rsid w:val="00C30B7C"/>
    <w:rsid w:val="00C30B98"/>
    <w:rsid w:val="00C30E59"/>
    <w:rsid w:val="00C313CE"/>
    <w:rsid w:val="00C31880"/>
    <w:rsid w:val="00C32628"/>
    <w:rsid w:val="00C32721"/>
    <w:rsid w:val="00C328C3"/>
    <w:rsid w:val="00C32CD6"/>
    <w:rsid w:val="00C33187"/>
    <w:rsid w:val="00C33724"/>
    <w:rsid w:val="00C33745"/>
    <w:rsid w:val="00C33D02"/>
    <w:rsid w:val="00C342CB"/>
    <w:rsid w:val="00C3436A"/>
    <w:rsid w:val="00C343D9"/>
    <w:rsid w:val="00C34426"/>
    <w:rsid w:val="00C34648"/>
    <w:rsid w:val="00C34719"/>
    <w:rsid w:val="00C355CA"/>
    <w:rsid w:val="00C35A88"/>
    <w:rsid w:val="00C35F07"/>
    <w:rsid w:val="00C35F17"/>
    <w:rsid w:val="00C3660B"/>
    <w:rsid w:val="00C36EA4"/>
    <w:rsid w:val="00C37584"/>
    <w:rsid w:val="00C3788F"/>
    <w:rsid w:val="00C37AA2"/>
    <w:rsid w:val="00C37D66"/>
    <w:rsid w:val="00C40395"/>
    <w:rsid w:val="00C40413"/>
    <w:rsid w:val="00C408F9"/>
    <w:rsid w:val="00C40907"/>
    <w:rsid w:val="00C40CAE"/>
    <w:rsid w:val="00C4179A"/>
    <w:rsid w:val="00C41AB5"/>
    <w:rsid w:val="00C42855"/>
    <w:rsid w:val="00C429E6"/>
    <w:rsid w:val="00C42F19"/>
    <w:rsid w:val="00C4372F"/>
    <w:rsid w:val="00C43CCE"/>
    <w:rsid w:val="00C43F54"/>
    <w:rsid w:val="00C446D5"/>
    <w:rsid w:val="00C45364"/>
    <w:rsid w:val="00C455EF"/>
    <w:rsid w:val="00C45626"/>
    <w:rsid w:val="00C46038"/>
    <w:rsid w:val="00C467FF"/>
    <w:rsid w:val="00C47043"/>
    <w:rsid w:val="00C4790F"/>
    <w:rsid w:val="00C47D79"/>
    <w:rsid w:val="00C47DB9"/>
    <w:rsid w:val="00C50F13"/>
    <w:rsid w:val="00C5100B"/>
    <w:rsid w:val="00C516A4"/>
    <w:rsid w:val="00C518DC"/>
    <w:rsid w:val="00C51A56"/>
    <w:rsid w:val="00C521E1"/>
    <w:rsid w:val="00C523F9"/>
    <w:rsid w:val="00C52432"/>
    <w:rsid w:val="00C5319D"/>
    <w:rsid w:val="00C531CF"/>
    <w:rsid w:val="00C53683"/>
    <w:rsid w:val="00C53A0F"/>
    <w:rsid w:val="00C53C62"/>
    <w:rsid w:val="00C53CD5"/>
    <w:rsid w:val="00C5407D"/>
    <w:rsid w:val="00C541C7"/>
    <w:rsid w:val="00C55447"/>
    <w:rsid w:val="00C56050"/>
    <w:rsid w:val="00C56286"/>
    <w:rsid w:val="00C567DA"/>
    <w:rsid w:val="00C57275"/>
    <w:rsid w:val="00C5773F"/>
    <w:rsid w:val="00C57A24"/>
    <w:rsid w:val="00C57B9B"/>
    <w:rsid w:val="00C57C37"/>
    <w:rsid w:val="00C57D5D"/>
    <w:rsid w:val="00C60909"/>
    <w:rsid w:val="00C61008"/>
    <w:rsid w:val="00C6103C"/>
    <w:rsid w:val="00C61127"/>
    <w:rsid w:val="00C61270"/>
    <w:rsid w:val="00C61455"/>
    <w:rsid w:val="00C61D14"/>
    <w:rsid w:val="00C61DA9"/>
    <w:rsid w:val="00C6236B"/>
    <w:rsid w:val="00C624EB"/>
    <w:rsid w:val="00C62793"/>
    <w:rsid w:val="00C6387C"/>
    <w:rsid w:val="00C63C4C"/>
    <w:rsid w:val="00C63DF8"/>
    <w:rsid w:val="00C645CC"/>
    <w:rsid w:val="00C64ACF"/>
    <w:rsid w:val="00C64E51"/>
    <w:rsid w:val="00C65864"/>
    <w:rsid w:val="00C65AE2"/>
    <w:rsid w:val="00C65E0C"/>
    <w:rsid w:val="00C6642A"/>
    <w:rsid w:val="00C672B6"/>
    <w:rsid w:val="00C678F6"/>
    <w:rsid w:val="00C67A4B"/>
    <w:rsid w:val="00C67A7A"/>
    <w:rsid w:val="00C67EBE"/>
    <w:rsid w:val="00C703D4"/>
    <w:rsid w:val="00C708CC"/>
    <w:rsid w:val="00C708F3"/>
    <w:rsid w:val="00C70900"/>
    <w:rsid w:val="00C70D16"/>
    <w:rsid w:val="00C70D9A"/>
    <w:rsid w:val="00C7118F"/>
    <w:rsid w:val="00C71604"/>
    <w:rsid w:val="00C71746"/>
    <w:rsid w:val="00C72166"/>
    <w:rsid w:val="00C7246F"/>
    <w:rsid w:val="00C7292F"/>
    <w:rsid w:val="00C72941"/>
    <w:rsid w:val="00C729B7"/>
    <w:rsid w:val="00C729CD"/>
    <w:rsid w:val="00C72AA8"/>
    <w:rsid w:val="00C73145"/>
    <w:rsid w:val="00C73660"/>
    <w:rsid w:val="00C73737"/>
    <w:rsid w:val="00C73D62"/>
    <w:rsid w:val="00C73FA9"/>
    <w:rsid w:val="00C74271"/>
    <w:rsid w:val="00C74D97"/>
    <w:rsid w:val="00C74EAF"/>
    <w:rsid w:val="00C74F9E"/>
    <w:rsid w:val="00C75087"/>
    <w:rsid w:val="00C751B9"/>
    <w:rsid w:val="00C75664"/>
    <w:rsid w:val="00C7594A"/>
    <w:rsid w:val="00C75951"/>
    <w:rsid w:val="00C75A4A"/>
    <w:rsid w:val="00C75E12"/>
    <w:rsid w:val="00C76206"/>
    <w:rsid w:val="00C76295"/>
    <w:rsid w:val="00C76319"/>
    <w:rsid w:val="00C7678F"/>
    <w:rsid w:val="00C767F2"/>
    <w:rsid w:val="00C76848"/>
    <w:rsid w:val="00C76C35"/>
    <w:rsid w:val="00C76CE0"/>
    <w:rsid w:val="00C77146"/>
    <w:rsid w:val="00C7733D"/>
    <w:rsid w:val="00C7760B"/>
    <w:rsid w:val="00C77846"/>
    <w:rsid w:val="00C77BE0"/>
    <w:rsid w:val="00C77DB3"/>
    <w:rsid w:val="00C8006E"/>
    <w:rsid w:val="00C8082F"/>
    <w:rsid w:val="00C808C3"/>
    <w:rsid w:val="00C81625"/>
    <w:rsid w:val="00C81792"/>
    <w:rsid w:val="00C818D1"/>
    <w:rsid w:val="00C822F4"/>
    <w:rsid w:val="00C82A28"/>
    <w:rsid w:val="00C82B4A"/>
    <w:rsid w:val="00C831D4"/>
    <w:rsid w:val="00C831E0"/>
    <w:rsid w:val="00C835D5"/>
    <w:rsid w:val="00C836D4"/>
    <w:rsid w:val="00C842F3"/>
    <w:rsid w:val="00C843DE"/>
    <w:rsid w:val="00C84542"/>
    <w:rsid w:val="00C84D83"/>
    <w:rsid w:val="00C85206"/>
    <w:rsid w:val="00C85453"/>
    <w:rsid w:val="00C8553D"/>
    <w:rsid w:val="00C86532"/>
    <w:rsid w:val="00C8697D"/>
    <w:rsid w:val="00C869F6"/>
    <w:rsid w:val="00C86AD4"/>
    <w:rsid w:val="00C87248"/>
    <w:rsid w:val="00C8796A"/>
    <w:rsid w:val="00C8799E"/>
    <w:rsid w:val="00C87F7F"/>
    <w:rsid w:val="00C90FD6"/>
    <w:rsid w:val="00C9132E"/>
    <w:rsid w:val="00C917A0"/>
    <w:rsid w:val="00C919EC"/>
    <w:rsid w:val="00C91CEC"/>
    <w:rsid w:val="00C91F82"/>
    <w:rsid w:val="00C92660"/>
    <w:rsid w:val="00C928D7"/>
    <w:rsid w:val="00C92F58"/>
    <w:rsid w:val="00C93277"/>
    <w:rsid w:val="00C9345C"/>
    <w:rsid w:val="00C93E31"/>
    <w:rsid w:val="00C93F90"/>
    <w:rsid w:val="00C94174"/>
    <w:rsid w:val="00C942C3"/>
    <w:rsid w:val="00C944AA"/>
    <w:rsid w:val="00C94BD2"/>
    <w:rsid w:val="00C94CD2"/>
    <w:rsid w:val="00C94DBA"/>
    <w:rsid w:val="00C95BC0"/>
    <w:rsid w:val="00C95F92"/>
    <w:rsid w:val="00C966D1"/>
    <w:rsid w:val="00C96728"/>
    <w:rsid w:val="00C9678C"/>
    <w:rsid w:val="00C96B89"/>
    <w:rsid w:val="00C97075"/>
    <w:rsid w:val="00C97B59"/>
    <w:rsid w:val="00C97F97"/>
    <w:rsid w:val="00C97FCC"/>
    <w:rsid w:val="00CA00BB"/>
    <w:rsid w:val="00CA0740"/>
    <w:rsid w:val="00CA08B2"/>
    <w:rsid w:val="00CA0A3D"/>
    <w:rsid w:val="00CA0A4E"/>
    <w:rsid w:val="00CA0D30"/>
    <w:rsid w:val="00CA1480"/>
    <w:rsid w:val="00CA15A7"/>
    <w:rsid w:val="00CA1A38"/>
    <w:rsid w:val="00CA1FB8"/>
    <w:rsid w:val="00CA239E"/>
    <w:rsid w:val="00CA32A2"/>
    <w:rsid w:val="00CA3336"/>
    <w:rsid w:val="00CA3675"/>
    <w:rsid w:val="00CA3C66"/>
    <w:rsid w:val="00CA49BC"/>
    <w:rsid w:val="00CA4A7C"/>
    <w:rsid w:val="00CA4FF7"/>
    <w:rsid w:val="00CA51F6"/>
    <w:rsid w:val="00CA5D21"/>
    <w:rsid w:val="00CA5E8E"/>
    <w:rsid w:val="00CA6019"/>
    <w:rsid w:val="00CA6744"/>
    <w:rsid w:val="00CA6FAD"/>
    <w:rsid w:val="00CA7C4F"/>
    <w:rsid w:val="00CA7E98"/>
    <w:rsid w:val="00CA7EDE"/>
    <w:rsid w:val="00CB000F"/>
    <w:rsid w:val="00CB0221"/>
    <w:rsid w:val="00CB0A68"/>
    <w:rsid w:val="00CB0ACC"/>
    <w:rsid w:val="00CB120B"/>
    <w:rsid w:val="00CB1343"/>
    <w:rsid w:val="00CB1509"/>
    <w:rsid w:val="00CB1669"/>
    <w:rsid w:val="00CB1898"/>
    <w:rsid w:val="00CB1C79"/>
    <w:rsid w:val="00CB23CE"/>
    <w:rsid w:val="00CB2B74"/>
    <w:rsid w:val="00CB2CC0"/>
    <w:rsid w:val="00CB35B2"/>
    <w:rsid w:val="00CB35D6"/>
    <w:rsid w:val="00CB366C"/>
    <w:rsid w:val="00CB3DDC"/>
    <w:rsid w:val="00CB4037"/>
    <w:rsid w:val="00CB4049"/>
    <w:rsid w:val="00CB426C"/>
    <w:rsid w:val="00CB4275"/>
    <w:rsid w:val="00CB4F13"/>
    <w:rsid w:val="00CB54D7"/>
    <w:rsid w:val="00CB5C5B"/>
    <w:rsid w:val="00CB5E1F"/>
    <w:rsid w:val="00CB6048"/>
    <w:rsid w:val="00CB68DA"/>
    <w:rsid w:val="00CB7212"/>
    <w:rsid w:val="00CB7487"/>
    <w:rsid w:val="00CB7A09"/>
    <w:rsid w:val="00CB7BBD"/>
    <w:rsid w:val="00CB7E4C"/>
    <w:rsid w:val="00CB7EAF"/>
    <w:rsid w:val="00CC05F2"/>
    <w:rsid w:val="00CC0A00"/>
    <w:rsid w:val="00CC0EF2"/>
    <w:rsid w:val="00CC169B"/>
    <w:rsid w:val="00CC1780"/>
    <w:rsid w:val="00CC1A1E"/>
    <w:rsid w:val="00CC1A4A"/>
    <w:rsid w:val="00CC23CB"/>
    <w:rsid w:val="00CC252A"/>
    <w:rsid w:val="00CC2A2F"/>
    <w:rsid w:val="00CC2D8D"/>
    <w:rsid w:val="00CC2E9F"/>
    <w:rsid w:val="00CC308E"/>
    <w:rsid w:val="00CC318E"/>
    <w:rsid w:val="00CC36E4"/>
    <w:rsid w:val="00CC37DB"/>
    <w:rsid w:val="00CC3BEB"/>
    <w:rsid w:val="00CC3CBE"/>
    <w:rsid w:val="00CC3F26"/>
    <w:rsid w:val="00CC3FD6"/>
    <w:rsid w:val="00CC427C"/>
    <w:rsid w:val="00CC4568"/>
    <w:rsid w:val="00CC4600"/>
    <w:rsid w:val="00CC4C91"/>
    <w:rsid w:val="00CC4CA1"/>
    <w:rsid w:val="00CC4D39"/>
    <w:rsid w:val="00CC4E61"/>
    <w:rsid w:val="00CC57F1"/>
    <w:rsid w:val="00CC5845"/>
    <w:rsid w:val="00CC5B67"/>
    <w:rsid w:val="00CC5DE2"/>
    <w:rsid w:val="00CC5E11"/>
    <w:rsid w:val="00CC635D"/>
    <w:rsid w:val="00CC693F"/>
    <w:rsid w:val="00CC6FFB"/>
    <w:rsid w:val="00CC7449"/>
    <w:rsid w:val="00CC75E6"/>
    <w:rsid w:val="00CC75F0"/>
    <w:rsid w:val="00CC7A11"/>
    <w:rsid w:val="00CC7A3A"/>
    <w:rsid w:val="00CC7A6A"/>
    <w:rsid w:val="00CD01CC"/>
    <w:rsid w:val="00CD02FF"/>
    <w:rsid w:val="00CD032F"/>
    <w:rsid w:val="00CD04AB"/>
    <w:rsid w:val="00CD059A"/>
    <w:rsid w:val="00CD08FE"/>
    <w:rsid w:val="00CD0CAB"/>
    <w:rsid w:val="00CD0D89"/>
    <w:rsid w:val="00CD1122"/>
    <w:rsid w:val="00CD12B2"/>
    <w:rsid w:val="00CD1544"/>
    <w:rsid w:val="00CD1AEB"/>
    <w:rsid w:val="00CD2B25"/>
    <w:rsid w:val="00CD2BE1"/>
    <w:rsid w:val="00CD2E5F"/>
    <w:rsid w:val="00CD2F4F"/>
    <w:rsid w:val="00CD35C3"/>
    <w:rsid w:val="00CD3C97"/>
    <w:rsid w:val="00CD4558"/>
    <w:rsid w:val="00CD4A7A"/>
    <w:rsid w:val="00CD5399"/>
    <w:rsid w:val="00CD542E"/>
    <w:rsid w:val="00CD5749"/>
    <w:rsid w:val="00CD61DF"/>
    <w:rsid w:val="00CD6487"/>
    <w:rsid w:val="00CD6F84"/>
    <w:rsid w:val="00CD7056"/>
    <w:rsid w:val="00CD72B0"/>
    <w:rsid w:val="00CD76B8"/>
    <w:rsid w:val="00CE042C"/>
    <w:rsid w:val="00CE07FD"/>
    <w:rsid w:val="00CE0B08"/>
    <w:rsid w:val="00CE0DA6"/>
    <w:rsid w:val="00CE1051"/>
    <w:rsid w:val="00CE1B76"/>
    <w:rsid w:val="00CE1FB4"/>
    <w:rsid w:val="00CE28F1"/>
    <w:rsid w:val="00CE29F4"/>
    <w:rsid w:val="00CE33FB"/>
    <w:rsid w:val="00CE37EC"/>
    <w:rsid w:val="00CE3A61"/>
    <w:rsid w:val="00CE3C1D"/>
    <w:rsid w:val="00CE3CEF"/>
    <w:rsid w:val="00CE466A"/>
    <w:rsid w:val="00CE4D18"/>
    <w:rsid w:val="00CE5182"/>
    <w:rsid w:val="00CE59EF"/>
    <w:rsid w:val="00CE5D1F"/>
    <w:rsid w:val="00CE62A1"/>
    <w:rsid w:val="00CE68D3"/>
    <w:rsid w:val="00CE69E7"/>
    <w:rsid w:val="00CE6DC3"/>
    <w:rsid w:val="00CE7217"/>
    <w:rsid w:val="00CE724A"/>
    <w:rsid w:val="00CE7E1F"/>
    <w:rsid w:val="00CE7E59"/>
    <w:rsid w:val="00CF023C"/>
    <w:rsid w:val="00CF02DE"/>
    <w:rsid w:val="00CF032F"/>
    <w:rsid w:val="00CF0394"/>
    <w:rsid w:val="00CF076F"/>
    <w:rsid w:val="00CF095D"/>
    <w:rsid w:val="00CF0AC2"/>
    <w:rsid w:val="00CF0E77"/>
    <w:rsid w:val="00CF121A"/>
    <w:rsid w:val="00CF1D0B"/>
    <w:rsid w:val="00CF1F30"/>
    <w:rsid w:val="00CF1FA6"/>
    <w:rsid w:val="00CF20A5"/>
    <w:rsid w:val="00CF20EE"/>
    <w:rsid w:val="00CF234F"/>
    <w:rsid w:val="00CF27D7"/>
    <w:rsid w:val="00CF27EC"/>
    <w:rsid w:val="00CF3018"/>
    <w:rsid w:val="00CF3205"/>
    <w:rsid w:val="00CF37A8"/>
    <w:rsid w:val="00CF4576"/>
    <w:rsid w:val="00CF482F"/>
    <w:rsid w:val="00CF4A5B"/>
    <w:rsid w:val="00CF5EB7"/>
    <w:rsid w:val="00CF5EC5"/>
    <w:rsid w:val="00CF6479"/>
    <w:rsid w:val="00CF7049"/>
    <w:rsid w:val="00CF752E"/>
    <w:rsid w:val="00CF77B6"/>
    <w:rsid w:val="00CF7D01"/>
    <w:rsid w:val="00D002D6"/>
    <w:rsid w:val="00D00C0A"/>
    <w:rsid w:val="00D00D54"/>
    <w:rsid w:val="00D01300"/>
    <w:rsid w:val="00D01631"/>
    <w:rsid w:val="00D01CF2"/>
    <w:rsid w:val="00D01FAB"/>
    <w:rsid w:val="00D02389"/>
    <w:rsid w:val="00D0252C"/>
    <w:rsid w:val="00D02BC6"/>
    <w:rsid w:val="00D02C89"/>
    <w:rsid w:val="00D02E64"/>
    <w:rsid w:val="00D033F6"/>
    <w:rsid w:val="00D03690"/>
    <w:rsid w:val="00D03EE0"/>
    <w:rsid w:val="00D041BA"/>
    <w:rsid w:val="00D04373"/>
    <w:rsid w:val="00D047BA"/>
    <w:rsid w:val="00D04987"/>
    <w:rsid w:val="00D05986"/>
    <w:rsid w:val="00D06502"/>
    <w:rsid w:val="00D06AAF"/>
    <w:rsid w:val="00D06D37"/>
    <w:rsid w:val="00D06D98"/>
    <w:rsid w:val="00D07146"/>
    <w:rsid w:val="00D071DC"/>
    <w:rsid w:val="00D10938"/>
    <w:rsid w:val="00D10CA2"/>
    <w:rsid w:val="00D11243"/>
    <w:rsid w:val="00D11406"/>
    <w:rsid w:val="00D1183F"/>
    <w:rsid w:val="00D11DC3"/>
    <w:rsid w:val="00D12745"/>
    <w:rsid w:val="00D12957"/>
    <w:rsid w:val="00D12A2D"/>
    <w:rsid w:val="00D133E8"/>
    <w:rsid w:val="00D13CFC"/>
    <w:rsid w:val="00D13D84"/>
    <w:rsid w:val="00D14515"/>
    <w:rsid w:val="00D14C97"/>
    <w:rsid w:val="00D156D4"/>
    <w:rsid w:val="00D15D13"/>
    <w:rsid w:val="00D16114"/>
    <w:rsid w:val="00D161C9"/>
    <w:rsid w:val="00D169D0"/>
    <w:rsid w:val="00D16CD8"/>
    <w:rsid w:val="00D16F98"/>
    <w:rsid w:val="00D1703D"/>
    <w:rsid w:val="00D17099"/>
    <w:rsid w:val="00D17634"/>
    <w:rsid w:val="00D17AAB"/>
    <w:rsid w:val="00D17CBF"/>
    <w:rsid w:val="00D2036C"/>
    <w:rsid w:val="00D208F7"/>
    <w:rsid w:val="00D20D60"/>
    <w:rsid w:val="00D20FBA"/>
    <w:rsid w:val="00D20FF5"/>
    <w:rsid w:val="00D21070"/>
    <w:rsid w:val="00D214AC"/>
    <w:rsid w:val="00D2175C"/>
    <w:rsid w:val="00D2188D"/>
    <w:rsid w:val="00D21B6F"/>
    <w:rsid w:val="00D21EB1"/>
    <w:rsid w:val="00D220E5"/>
    <w:rsid w:val="00D22244"/>
    <w:rsid w:val="00D2238D"/>
    <w:rsid w:val="00D22B83"/>
    <w:rsid w:val="00D22F18"/>
    <w:rsid w:val="00D23AB2"/>
    <w:rsid w:val="00D24335"/>
    <w:rsid w:val="00D2460B"/>
    <w:rsid w:val="00D247C2"/>
    <w:rsid w:val="00D24AAF"/>
    <w:rsid w:val="00D24D72"/>
    <w:rsid w:val="00D24DB0"/>
    <w:rsid w:val="00D25207"/>
    <w:rsid w:val="00D252CD"/>
    <w:rsid w:val="00D25897"/>
    <w:rsid w:val="00D25B9F"/>
    <w:rsid w:val="00D25BE7"/>
    <w:rsid w:val="00D25D35"/>
    <w:rsid w:val="00D263A7"/>
    <w:rsid w:val="00D26818"/>
    <w:rsid w:val="00D268BE"/>
    <w:rsid w:val="00D269E6"/>
    <w:rsid w:val="00D26AC1"/>
    <w:rsid w:val="00D26BBB"/>
    <w:rsid w:val="00D27025"/>
    <w:rsid w:val="00D271A8"/>
    <w:rsid w:val="00D275DA"/>
    <w:rsid w:val="00D27607"/>
    <w:rsid w:val="00D27CA5"/>
    <w:rsid w:val="00D27D93"/>
    <w:rsid w:val="00D30330"/>
    <w:rsid w:val="00D30B43"/>
    <w:rsid w:val="00D30F1D"/>
    <w:rsid w:val="00D31A0B"/>
    <w:rsid w:val="00D31A30"/>
    <w:rsid w:val="00D31C07"/>
    <w:rsid w:val="00D31CF4"/>
    <w:rsid w:val="00D31E2A"/>
    <w:rsid w:val="00D31F53"/>
    <w:rsid w:val="00D324A2"/>
    <w:rsid w:val="00D32991"/>
    <w:rsid w:val="00D32A7C"/>
    <w:rsid w:val="00D32AB9"/>
    <w:rsid w:val="00D32C11"/>
    <w:rsid w:val="00D32E6B"/>
    <w:rsid w:val="00D33067"/>
    <w:rsid w:val="00D332B0"/>
    <w:rsid w:val="00D334C1"/>
    <w:rsid w:val="00D335D8"/>
    <w:rsid w:val="00D336DF"/>
    <w:rsid w:val="00D339CF"/>
    <w:rsid w:val="00D33B67"/>
    <w:rsid w:val="00D33E41"/>
    <w:rsid w:val="00D341B8"/>
    <w:rsid w:val="00D3433E"/>
    <w:rsid w:val="00D34692"/>
    <w:rsid w:val="00D34B1D"/>
    <w:rsid w:val="00D34F47"/>
    <w:rsid w:val="00D34FD6"/>
    <w:rsid w:val="00D34FDF"/>
    <w:rsid w:val="00D3549F"/>
    <w:rsid w:val="00D35676"/>
    <w:rsid w:val="00D356A7"/>
    <w:rsid w:val="00D35A46"/>
    <w:rsid w:val="00D35CA1"/>
    <w:rsid w:val="00D35CA7"/>
    <w:rsid w:val="00D3619D"/>
    <w:rsid w:val="00D36D53"/>
    <w:rsid w:val="00D379A0"/>
    <w:rsid w:val="00D37D8F"/>
    <w:rsid w:val="00D40076"/>
    <w:rsid w:val="00D40511"/>
    <w:rsid w:val="00D40627"/>
    <w:rsid w:val="00D408DE"/>
    <w:rsid w:val="00D40A51"/>
    <w:rsid w:val="00D40CEC"/>
    <w:rsid w:val="00D40D44"/>
    <w:rsid w:val="00D40E3E"/>
    <w:rsid w:val="00D41273"/>
    <w:rsid w:val="00D41614"/>
    <w:rsid w:val="00D420F7"/>
    <w:rsid w:val="00D424BF"/>
    <w:rsid w:val="00D42A10"/>
    <w:rsid w:val="00D42C65"/>
    <w:rsid w:val="00D42E4E"/>
    <w:rsid w:val="00D43E99"/>
    <w:rsid w:val="00D443B3"/>
    <w:rsid w:val="00D44996"/>
    <w:rsid w:val="00D449FE"/>
    <w:rsid w:val="00D44BDE"/>
    <w:rsid w:val="00D45272"/>
    <w:rsid w:val="00D45639"/>
    <w:rsid w:val="00D459D9"/>
    <w:rsid w:val="00D45BEF"/>
    <w:rsid w:val="00D45EB4"/>
    <w:rsid w:val="00D465DA"/>
    <w:rsid w:val="00D47168"/>
    <w:rsid w:val="00D47758"/>
    <w:rsid w:val="00D503C8"/>
    <w:rsid w:val="00D508B5"/>
    <w:rsid w:val="00D50C9C"/>
    <w:rsid w:val="00D51610"/>
    <w:rsid w:val="00D519C6"/>
    <w:rsid w:val="00D51B1A"/>
    <w:rsid w:val="00D52237"/>
    <w:rsid w:val="00D52408"/>
    <w:rsid w:val="00D526BD"/>
    <w:rsid w:val="00D52899"/>
    <w:rsid w:val="00D528DF"/>
    <w:rsid w:val="00D529D2"/>
    <w:rsid w:val="00D52DFD"/>
    <w:rsid w:val="00D543E2"/>
    <w:rsid w:val="00D54746"/>
    <w:rsid w:val="00D54782"/>
    <w:rsid w:val="00D548FD"/>
    <w:rsid w:val="00D54910"/>
    <w:rsid w:val="00D54D78"/>
    <w:rsid w:val="00D55542"/>
    <w:rsid w:val="00D5571A"/>
    <w:rsid w:val="00D55E5A"/>
    <w:rsid w:val="00D55FF0"/>
    <w:rsid w:val="00D560BD"/>
    <w:rsid w:val="00D561C3"/>
    <w:rsid w:val="00D566CB"/>
    <w:rsid w:val="00D56CC3"/>
    <w:rsid w:val="00D57213"/>
    <w:rsid w:val="00D572B7"/>
    <w:rsid w:val="00D57396"/>
    <w:rsid w:val="00D57929"/>
    <w:rsid w:val="00D57E53"/>
    <w:rsid w:val="00D57E8D"/>
    <w:rsid w:val="00D6009C"/>
    <w:rsid w:val="00D60C60"/>
    <w:rsid w:val="00D60E73"/>
    <w:rsid w:val="00D60F32"/>
    <w:rsid w:val="00D61530"/>
    <w:rsid w:val="00D61A04"/>
    <w:rsid w:val="00D61C30"/>
    <w:rsid w:val="00D620E3"/>
    <w:rsid w:val="00D624B5"/>
    <w:rsid w:val="00D62CAD"/>
    <w:rsid w:val="00D62E18"/>
    <w:rsid w:val="00D62F7D"/>
    <w:rsid w:val="00D63256"/>
    <w:rsid w:val="00D6339B"/>
    <w:rsid w:val="00D6366E"/>
    <w:rsid w:val="00D6374F"/>
    <w:rsid w:val="00D63B32"/>
    <w:rsid w:val="00D643B7"/>
    <w:rsid w:val="00D643CF"/>
    <w:rsid w:val="00D6472B"/>
    <w:rsid w:val="00D64823"/>
    <w:rsid w:val="00D64C7A"/>
    <w:rsid w:val="00D64D23"/>
    <w:rsid w:val="00D654D9"/>
    <w:rsid w:val="00D65C2E"/>
    <w:rsid w:val="00D66015"/>
    <w:rsid w:val="00D661D4"/>
    <w:rsid w:val="00D66823"/>
    <w:rsid w:val="00D66C40"/>
    <w:rsid w:val="00D67392"/>
    <w:rsid w:val="00D6761E"/>
    <w:rsid w:val="00D676B0"/>
    <w:rsid w:val="00D67954"/>
    <w:rsid w:val="00D70E9E"/>
    <w:rsid w:val="00D71225"/>
    <w:rsid w:val="00D714F5"/>
    <w:rsid w:val="00D718DE"/>
    <w:rsid w:val="00D71E96"/>
    <w:rsid w:val="00D72923"/>
    <w:rsid w:val="00D72A7C"/>
    <w:rsid w:val="00D72CFF"/>
    <w:rsid w:val="00D72E8D"/>
    <w:rsid w:val="00D72EF3"/>
    <w:rsid w:val="00D73025"/>
    <w:rsid w:val="00D7370F"/>
    <w:rsid w:val="00D73A80"/>
    <w:rsid w:val="00D73BF2"/>
    <w:rsid w:val="00D741C9"/>
    <w:rsid w:val="00D7438F"/>
    <w:rsid w:val="00D74FAE"/>
    <w:rsid w:val="00D7517A"/>
    <w:rsid w:val="00D75501"/>
    <w:rsid w:val="00D756F2"/>
    <w:rsid w:val="00D762D0"/>
    <w:rsid w:val="00D76A1A"/>
    <w:rsid w:val="00D76C97"/>
    <w:rsid w:val="00D76CEA"/>
    <w:rsid w:val="00D77757"/>
    <w:rsid w:val="00D80052"/>
    <w:rsid w:val="00D807F1"/>
    <w:rsid w:val="00D80B91"/>
    <w:rsid w:val="00D80F9F"/>
    <w:rsid w:val="00D811C5"/>
    <w:rsid w:val="00D8153F"/>
    <w:rsid w:val="00D81540"/>
    <w:rsid w:val="00D818E3"/>
    <w:rsid w:val="00D81968"/>
    <w:rsid w:val="00D81B1E"/>
    <w:rsid w:val="00D82393"/>
    <w:rsid w:val="00D82C44"/>
    <w:rsid w:val="00D82D90"/>
    <w:rsid w:val="00D83947"/>
    <w:rsid w:val="00D84083"/>
    <w:rsid w:val="00D840D4"/>
    <w:rsid w:val="00D84A5E"/>
    <w:rsid w:val="00D84EA9"/>
    <w:rsid w:val="00D8544E"/>
    <w:rsid w:val="00D856CA"/>
    <w:rsid w:val="00D85ACE"/>
    <w:rsid w:val="00D85E34"/>
    <w:rsid w:val="00D85FA6"/>
    <w:rsid w:val="00D86234"/>
    <w:rsid w:val="00D864B6"/>
    <w:rsid w:val="00D864C9"/>
    <w:rsid w:val="00D86DAC"/>
    <w:rsid w:val="00D87163"/>
    <w:rsid w:val="00D872E2"/>
    <w:rsid w:val="00D874BD"/>
    <w:rsid w:val="00D874EE"/>
    <w:rsid w:val="00D877A6"/>
    <w:rsid w:val="00D879ED"/>
    <w:rsid w:val="00D87B04"/>
    <w:rsid w:val="00D87BFA"/>
    <w:rsid w:val="00D87C58"/>
    <w:rsid w:val="00D87CF6"/>
    <w:rsid w:val="00D87F4E"/>
    <w:rsid w:val="00D90164"/>
    <w:rsid w:val="00D904B2"/>
    <w:rsid w:val="00D90ED1"/>
    <w:rsid w:val="00D91079"/>
    <w:rsid w:val="00D9200A"/>
    <w:rsid w:val="00D923F7"/>
    <w:rsid w:val="00D9253F"/>
    <w:rsid w:val="00D92CFB"/>
    <w:rsid w:val="00D93056"/>
    <w:rsid w:val="00D93CDD"/>
    <w:rsid w:val="00D93D0E"/>
    <w:rsid w:val="00D94885"/>
    <w:rsid w:val="00D948BF"/>
    <w:rsid w:val="00D94983"/>
    <w:rsid w:val="00D95829"/>
    <w:rsid w:val="00D95EAA"/>
    <w:rsid w:val="00D960D4"/>
    <w:rsid w:val="00D9612D"/>
    <w:rsid w:val="00D96231"/>
    <w:rsid w:val="00D96810"/>
    <w:rsid w:val="00D96954"/>
    <w:rsid w:val="00D96F43"/>
    <w:rsid w:val="00D9703E"/>
    <w:rsid w:val="00D97159"/>
    <w:rsid w:val="00D97755"/>
    <w:rsid w:val="00D97905"/>
    <w:rsid w:val="00D97C81"/>
    <w:rsid w:val="00DA004F"/>
    <w:rsid w:val="00DA03D6"/>
    <w:rsid w:val="00DA09A8"/>
    <w:rsid w:val="00DA125F"/>
    <w:rsid w:val="00DA136A"/>
    <w:rsid w:val="00DA1497"/>
    <w:rsid w:val="00DA1AF8"/>
    <w:rsid w:val="00DA204A"/>
    <w:rsid w:val="00DA219B"/>
    <w:rsid w:val="00DA2323"/>
    <w:rsid w:val="00DA2E98"/>
    <w:rsid w:val="00DA2EEC"/>
    <w:rsid w:val="00DA38F0"/>
    <w:rsid w:val="00DA3C29"/>
    <w:rsid w:val="00DA3E72"/>
    <w:rsid w:val="00DA3EC5"/>
    <w:rsid w:val="00DA416B"/>
    <w:rsid w:val="00DA429B"/>
    <w:rsid w:val="00DA47D3"/>
    <w:rsid w:val="00DA485E"/>
    <w:rsid w:val="00DA4E64"/>
    <w:rsid w:val="00DA4F4F"/>
    <w:rsid w:val="00DA52DA"/>
    <w:rsid w:val="00DA57DE"/>
    <w:rsid w:val="00DA5803"/>
    <w:rsid w:val="00DA6129"/>
    <w:rsid w:val="00DA6170"/>
    <w:rsid w:val="00DA6338"/>
    <w:rsid w:val="00DA64A3"/>
    <w:rsid w:val="00DA675E"/>
    <w:rsid w:val="00DA6819"/>
    <w:rsid w:val="00DA6E01"/>
    <w:rsid w:val="00DA70F1"/>
    <w:rsid w:val="00DA75ED"/>
    <w:rsid w:val="00DA773B"/>
    <w:rsid w:val="00DA7A76"/>
    <w:rsid w:val="00DA7D38"/>
    <w:rsid w:val="00DA7FC7"/>
    <w:rsid w:val="00DB0175"/>
    <w:rsid w:val="00DB0621"/>
    <w:rsid w:val="00DB08E9"/>
    <w:rsid w:val="00DB0C23"/>
    <w:rsid w:val="00DB0D7F"/>
    <w:rsid w:val="00DB0E2A"/>
    <w:rsid w:val="00DB0E5A"/>
    <w:rsid w:val="00DB0F61"/>
    <w:rsid w:val="00DB118C"/>
    <w:rsid w:val="00DB133B"/>
    <w:rsid w:val="00DB1439"/>
    <w:rsid w:val="00DB149B"/>
    <w:rsid w:val="00DB2A4B"/>
    <w:rsid w:val="00DB2AAD"/>
    <w:rsid w:val="00DB2DD2"/>
    <w:rsid w:val="00DB31C9"/>
    <w:rsid w:val="00DB386F"/>
    <w:rsid w:val="00DB3896"/>
    <w:rsid w:val="00DB4572"/>
    <w:rsid w:val="00DB4B59"/>
    <w:rsid w:val="00DB4FCA"/>
    <w:rsid w:val="00DB5042"/>
    <w:rsid w:val="00DB5332"/>
    <w:rsid w:val="00DB5439"/>
    <w:rsid w:val="00DB56BF"/>
    <w:rsid w:val="00DB5735"/>
    <w:rsid w:val="00DB5745"/>
    <w:rsid w:val="00DB5C1B"/>
    <w:rsid w:val="00DB6602"/>
    <w:rsid w:val="00DB6EE6"/>
    <w:rsid w:val="00DB6FBF"/>
    <w:rsid w:val="00DB7310"/>
    <w:rsid w:val="00DB7B27"/>
    <w:rsid w:val="00DB7B85"/>
    <w:rsid w:val="00DB7FD3"/>
    <w:rsid w:val="00DC04D6"/>
    <w:rsid w:val="00DC04D8"/>
    <w:rsid w:val="00DC0A47"/>
    <w:rsid w:val="00DC0A7B"/>
    <w:rsid w:val="00DC13F9"/>
    <w:rsid w:val="00DC1B5B"/>
    <w:rsid w:val="00DC2376"/>
    <w:rsid w:val="00DC29AA"/>
    <w:rsid w:val="00DC2C11"/>
    <w:rsid w:val="00DC2E60"/>
    <w:rsid w:val="00DC31E1"/>
    <w:rsid w:val="00DC336F"/>
    <w:rsid w:val="00DC36B3"/>
    <w:rsid w:val="00DC3712"/>
    <w:rsid w:val="00DC3C3E"/>
    <w:rsid w:val="00DC3D21"/>
    <w:rsid w:val="00DC3F30"/>
    <w:rsid w:val="00DC457E"/>
    <w:rsid w:val="00DC4693"/>
    <w:rsid w:val="00DC4925"/>
    <w:rsid w:val="00DC4A1C"/>
    <w:rsid w:val="00DC5141"/>
    <w:rsid w:val="00DC5455"/>
    <w:rsid w:val="00DC55B4"/>
    <w:rsid w:val="00DC591E"/>
    <w:rsid w:val="00DC595A"/>
    <w:rsid w:val="00DC5B41"/>
    <w:rsid w:val="00DC5B76"/>
    <w:rsid w:val="00DC6BB4"/>
    <w:rsid w:val="00DC6BFF"/>
    <w:rsid w:val="00DC6D2D"/>
    <w:rsid w:val="00DC740A"/>
    <w:rsid w:val="00DC7519"/>
    <w:rsid w:val="00DC79E2"/>
    <w:rsid w:val="00DD06EE"/>
    <w:rsid w:val="00DD0848"/>
    <w:rsid w:val="00DD08FE"/>
    <w:rsid w:val="00DD11B5"/>
    <w:rsid w:val="00DD11BB"/>
    <w:rsid w:val="00DD12B4"/>
    <w:rsid w:val="00DD1330"/>
    <w:rsid w:val="00DD1E73"/>
    <w:rsid w:val="00DD2025"/>
    <w:rsid w:val="00DD22D7"/>
    <w:rsid w:val="00DD26C6"/>
    <w:rsid w:val="00DD26FB"/>
    <w:rsid w:val="00DD3209"/>
    <w:rsid w:val="00DD32D7"/>
    <w:rsid w:val="00DD3410"/>
    <w:rsid w:val="00DD34A5"/>
    <w:rsid w:val="00DD4801"/>
    <w:rsid w:val="00DD4C18"/>
    <w:rsid w:val="00DD4D80"/>
    <w:rsid w:val="00DD52EC"/>
    <w:rsid w:val="00DD5914"/>
    <w:rsid w:val="00DD5FE5"/>
    <w:rsid w:val="00DD67FD"/>
    <w:rsid w:val="00DD6A5D"/>
    <w:rsid w:val="00DD6A78"/>
    <w:rsid w:val="00DD6C45"/>
    <w:rsid w:val="00DD6D50"/>
    <w:rsid w:val="00DD7012"/>
    <w:rsid w:val="00DD7356"/>
    <w:rsid w:val="00DE018D"/>
    <w:rsid w:val="00DE0676"/>
    <w:rsid w:val="00DE09D0"/>
    <w:rsid w:val="00DE0E4A"/>
    <w:rsid w:val="00DE10FD"/>
    <w:rsid w:val="00DE13C3"/>
    <w:rsid w:val="00DE1AF7"/>
    <w:rsid w:val="00DE1EEA"/>
    <w:rsid w:val="00DE21E1"/>
    <w:rsid w:val="00DE24D9"/>
    <w:rsid w:val="00DE2B52"/>
    <w:rsid w:val="00DE2B7E"/>
    <w:rsid w:val="00DE34EE"/>
    <w:rsid w:val="00DE3501"/>
    <w:rsid w:val="00DE3D6E"/>
    <w:rsid w:val="00DE3E78"/>
    <w:rsid w:val="00DE3F66"/>
    <w:rsid w:val="00DE4066"/>
    <w:rsid w:val="00DE457A"/>
    <w:rsid w:val="00DE4A6D"/>
    <w:rsid w:val="00DE4B5D"/>
    <w:rsid w:val="00DE4C22"/>
    <w:rsid w:val="00DE4D23"/>
    <w:rsid w:val="00DE4D6F"/>
    <w:rsid w:val="00DE5035"/>
    <w:rsid w:val="00DE516D"/>
    <w:rsid w:val="00DE5334"/>
    <w:rsid w:val="00DE5426"/>
    <w:rsid w:val="00DE5A28"/>
    <w:rsid w:val="00DE5A87"/>
    <w:rsid w:val="00DE5CC3"/>
    <w:rsid w:val="00DE60A2"/>
    <w:rsid w:val="00DE60E9"/>
    <w:rsid w:val="00DE61A5"/>
    <w:rsid w:val="00DE6CD3"/>
    <w:rsid w:val="00DE707A"/>
    <w:rsid w:val="00DE740A"/>
    <w:rsid w:val="00DE7820"/>
    <w:rsid w:val="00DE7849"/>
    <w:rsid w:val="00DE7C0D"/>
    <w:rsid w:val="00DE7D49"/>
    <w:rsid w:val="00DF02E3"/>
    <w:rsid w:val="00DF03EF"/>
    <w:rsid w:val="00DF044E"/>
    <w:rsid w:val="00DF0463"/>
    <w:rsid w:val="00DF07EA"/>
    <w:rsid w:val="00DF08D6"/>
    <w:rsid w:val="00DF099C"/>
    <w:rsid w:val="00DF0B98"/>
    <w:rsid w:val="00DF1BC7"/>
    <w:rsid w:val="00DF1BF4"/>
    <w:rsid w:val="00DF1C26"/>
    <w:rsid w:val="00DF1D29"/>
    <w:rsid w:val="00DF1F99"/>
    <w:rsid w:val="00DF3555"/>
    <w:rsid w:val="00DF360A"/>
    <w:rsid w:val="00DF39DB"/>
    <w:rsid w:val="00DF3D93"/>
    <w:rsid w:val="00DF426D"/>
    <w:rsid w:val="00DF42FC"/>
    <w:rsid w:val="00DF5099"/>
    <w:rsid w:val="00DF5CEA"/>
    <w:rsid w:val="00DF6235"/>
    <w:rsid w:val="00DF6818"/>
    <w:rsid w:val="00DF6F56"/>
    <w:rsid w:val="00DF7309"/>
    <w:rsid w:val="00DF7830"/>
    <w:rsid w:val="00DF7AED"/>
    <w:rsid w:val="00E00652"/>
    <w:rsid w:val="00E00C23"/>
    <w:rsid w:val="00E00D20"/>
    <w:rsid w:val="00E00DB1"/>
    <w:rsid w:val="00E0114A"/>
    <w:rsid w:val="00E018C6"/>
    <w:rsid w:val="00E01A99"/>
    <w:rsid w:val="00E02253"/>
    <w:rsid w:val="00E025FC"/>
    <w:rsid w:val="00E029B8"/>
    <w:rsid w:val="00E02CE2"/>
    <w:rsid w:val="00E02F51"/>
    <w:rsid w:val="00E0310A"/>
    <w:rsid w:val="00E035B8"/>
    <w:rsid w:val="00E03DF5"/>
    <w:rsid w:val="00E0432E"/>
    <w:rsid w:val="00E04B3D"/>
    <w:rsid w:val="00E04E37"/>
    <w:rsid w:val="00E04F7E"/>
    <w:rsid w:val="00E0557E"/>
    <w:rsid w:val="00E056E4"/>
    <w:rsid w:val="00E05C32"/>
    <w:rsid w:val="00E05D5C"/>
    <w:rsid w:val="00E06BB3"/>
    <w:rsid w:val="00E070D1"/>
    <w:rsid w:val="00E0763E"/>
    <w:rsid w:val="00E10752"/>
    <w:rsid w:val="00E111B4"/>
    <w:rsid w:val="00E11FF3"/>
    <w:rsid w:val="00E1224E"/>
    <w:rsid w:val="00E12600"/>
    <w:rsid w:val="00E12913"/>
    <w:rsid w:val="00E12BAA"/>
    <w:rsid w:val="00E12D57"/>
    <w:rsid w:val="00E134C8"/>
    <w:rsid w:val="00E13B69"/>
    <w:rsid w:val="00E13C5B"/>
    <w:rsid w:val="00E13CCE"/>
    <w:rsid w:val="00E13D13"/>
    <w:rsid w:val="00E142C4"/>
    <w:rsid w:val="00E1479A"/>
    <w:rsid w:val="00E149DE"/>
    <w:rsid w:val="00E14B23"/>
    <w:rsid w:val="00E14DFE"/>
    <w:rsid w:val="00E158E9"/>
    <w:rsid w:val="00E15A59"/>
    <w:rsid w:val="00E15C73"/>
    <w:rsid w:val="00E15ECF"/>
    <w:rsid w:val="00E162D2"/>
    <w:rsid w:val="00E16799"/>
    <w:rsid w:val="00E16AF5"/>
    <w:rsid w:val="00E16FEF"/>
    <w:rsid w:val="00E17B77"/>
    <w:rsid w:val="00E17DE0"/>
    <w:rsid w:val="00E20414"/>
    <w:rsid w:val="00E20626"/>
    <w:rsid w:val="00E20F59"/>
    <w:rsid w:val="00E21A83"/>
    <w:rsid w:val="00E21E3B"/>
    <w:rsid w:val="00E221AB"/>
    <w:rsid w:val="00E226BC"/>
    <w:rsid w:val="00E22B53"/>
    <w:rsid w:val="00E22D71"/>
    <w:rsid w:val="00E22EB2"/>
    <w:rsid w:val="00E23286"/>
    <w:rsid w:val="00E236AE"/>
    <w:rsid w:val="00E23F50"/>
    <w:rsid w:val="00E241D4"/>
    <w:rsid w:val="00E24218"/>
    <w:rsid w:val="00E2436C"/>
    <w:rsid w:val="00E2443C"/>
    <w:rsid w:val="00E2481E"/>
    <w:rsid w:val="00E248A3"/>
    <w:rsid w:val="00E248B2"/>
    <w:rsid w:val="00E24E5D"/>
    <w:rsid w:val="00E25288"/>
    <w:rsid w:val="00E25C8E"/>
    <w:rsid w:val="00E26D80"/>
    <w:rsid w:val="00E26E53"/>
    <w:rsid w:val="00E26EB4"/>
    <w:rsid w:val="00E27697"/>
    <w:rsid w:val="00E2771B"/>
    <w:rsid w:val="00E277D9"/>
    <w:rsid w:val="00E278D2"/>
    <w:rsid w:val="00E27946"/>
    <w:rsid w:val="00E27D0A"/>
    <w:rsid w:val="00E3020A"/>
    <w:rsid w:val="00E305F9"/>
    <w:rsid w:val="00E30ACD"/>
    <w:rsid w:val="00E31021"/>
    <w:rsid w:val="00E3117D"/>
    <w:rsid w:val="00E316BE"/>
    <w:rsid w:val="00E31A95"/>
    <w:rsid w:val="00E31C8F"/>
    <w:rsid w:val="00E31E86"/>
    <w:rsid w:val="00E320CB"/>
    <w:rsid w:val="00E3259A"/>
    <w:rsid w:val="00E3281C"/>
    <w:rsid w:val="00E32A5B"/>
    <w:rsid w:val="00E33109"/>
    <w:rsid w:val="00E3342E"/>
    <w:rsid w:val="00E34302"/>
    <w:rsid w:val="00E34852"/>
    <w:rsid w:val="00E34B49"/>
    <w:rsid w:val="00E363FE"/>
    <w:rsid w:val="00E366E4"/>
    <w:rsid w:val="00E36759"/>
    <w:rsid w:val="00E36AD4"/>
    <w:rsid w:val="00E37153"/>
    <w:rsid w:val="00E37183"/>
    <w:rsid w:val="00E37324"/>
    <w:rsid w:val="00E37A1E"/>
    <w:rsid w:val="00E406C8"/>
    <w:rsid w:val="00E40B8A"/>
    <w:rsid w:val="00E40FA9"/>
    <w:rsid w:val="00E412FE"/>
    <w:rsid w:val="00E41380"/>
    <w:rsid w:val="00E41492"/>
    <w:rsid w:val="00E41B95"/>
    <w:rsid w:val="00E41C50"/>
    <w:rsid w:val="00E41D44"/>
    <w:rsid w:val="00E42958"/>
    <w:rsid w:val="00E42A8B"/>
    <w:rsid w:val="00E42CDE"/>
    <w:rsid w:val="00E42F55"/>
    <w:rsid w:val="00E43380"/>
    <w:rsid w:val="00E439E3"/>
    <w:rsid w:val="00E43DAE"/>
    <w:rsid w:val="00E447F5"/>
    <w:rsid w:val="00E449B8"/>
    <w:rsid w:val="00E44F06"/>
    <w:rsid w:val="00E45242"/>
    <w:rsid w:val="00E459DA"/>
    <w:rsid w:val="00E45A46"/>
    <w:rsid w:val="00E45B57"/>
    <w:rsid w:val="00E45D6A"/>
    <w:rsid w:val="00E46093"/>
    <w:rsid w:val="00E4656D"/>
    <w:rsid w:val="00E467C3"/>
    <w:rsid w:val="00E46F42"/>
    <w:rsid w:val="00E47001"/>
    <w:rsid w:val="00E4704B"/>
    <w:rsid w:val="00E4731F"/>
    <w:rsid w:val="00E47825"/>
    <w:rsid w:val="00E47F40"/>
    <w:rsid w:val="00E5028C"/>
    <w:rsid w:val="00E502F2"/>
    <w:rsid w:val="00E51B56"/>
    <w:rsid w:val="00E51E8C"/>
    <w:rsid w:val="00E52245"/>
    <w:rsid w:val="00E52350"/>
    <w:rsid w:val="00E528E4"/>
    <w:rsid w:val="00E52E55"/>
    <w:rsid w:val="00E5340C"/>
    <w:rsid w:val="00E538B4"/>
    <w:rsid w:val="00E53FE7"/>
    <w:rsid w:val="00E5414F"/>
    <w:rsid w:val="00E541B5"/>
    <w:rsid w:val="00E542CD"/>
    <w:rsid w:val="00E543E9"/>
    <w:rsid w:val="00E54899"/>
    <w:rsid w:val="00E54FA7"/>
    <w:rsid w:val="00E5514A"/>
    <w:rsid w:val="00E5551A"/>
    <w:rsid w:val="00E55A97"/>
    <w:rsid w:val="00E55C45"/>
    <w:rsid w:val="00E561BA"/>
    <w:rsid w:val="00E56430"/>
    <w:rsid w:val="00E56560"/>
    <w:rsid w:val="00E5665A"/>
    <w:rsid w:val="00E56902"/>
    <w:rsid w:val="00E56BA3"/>
    <w:rsid w:val="00E57825"/>
    <w:rsid w:val="00E57A1A"/>
    <w:rsid w:val="00E57EC2"/>
    <w:rsid w:val="00E6027E"/>
    <w:rsid w:val="00E60CC4"/>
    <w:rsid w:val="00E61037"/>
    <w:rsid w:val="00E6144A"/>
    <w:rsid w:val="00E62026"/>
    <w:rsid w:val="00E621E0"/>
    <w:rsid w:val="00E624AE"/>
    <w:rsid w:val="00E62754"/>
    <w:rsid w:val="00E62C1A"/>
    <w:rsid w:val="00E62CF4"/>
    <w:rsid w:val="00E62F55"/>
    <w:rsid w:val="00E633FC"/>
    <w:rsid w:val="00E6341B"/>
    <w:rsid w:val="00E63DD7"/>
    <w:rsid w:val="00E647C2"/>
    <w:rsid w:val="00E64843"/>
    <w:rsid w:val="00E649B1"/>
    <w:rsid w:val="00E64E34"/>
    <w:rsid w:val="00E652DC"/>
    <w:rsid w:val="00E65497"/>
    <w:rsid w:val="00E659CB"/>
    <w:rsid w:val="00E664E4"/>
    <w:rsid w:val="00E669CB"/>
    <w:rsid w:val="00E66B0F"/>
    <w:rsid w:val="00E66B8C"/>
    <w:rsid w:val="00E66BCA"/>
    <w:rsid w:val="00E66BD9"/>
    <w:rsid w:val="00E671E7"/>
    <w:rsid w:val="00E6738F"/>
    <w:rsid w:val="00E67859"/>
    <w:rsid w:val="00E70CF8"/>
    <w:rsid w:val="00E70D05"/>
    <w:rsid w:val="00E70F96"/>
    <w:rsid w:val="00E71387"/>
    <w:rsid w:val="00E71E49"/>
    <w:rsid w:val="00E71EC6"/>
    <w:rsid w:val="00E71F8A"/>
    <w:rsid w:val="00E721DA"/>
    <w:rsid w:val="00E7226B"/>
    <w:rsid w:val="00E72440"/>
    <w:rsid w:val="00E72614"/>
    <w:rsid w:val="00E7269A"/>
    <w:rsid w:val="00E7284C"/>
    <w:rsid w:val="00E728CA"/>
    <w:rsid w:val="00E72AE2"/>
    <w:rsid w:val="00E737A1"/>
    <w:rsid w:val="00E73A67"/>
    <w:rsid w:val="00E73BED"/>
    <w:rsid w:val="00E73F17"/>
    <w:rsid w:val="00E7403A"/>
    <w:rsid w:val="00E74150"/>
    <w:rsid w:val="00E74757"/>
    <w:rsid w:val="00E7478B"/>
    <w:rsid w:val="00E74F1C"/>
    <w:rsid w:val="00E75568"/>
    <w:rsid w:val="00E756EE"/>
    <w:rsid w:val="00E75716"/>
    <w:rsid w:val="00E75A49"/>
    <w:rsid w:val="00E75BC8"/>
    <w:rsid w:val="00E762C2"/>
    <w:rsid w:val="00E7643B"/>
    <w:rsid w:val="00E76706"/>
    <w:rsid w:val="00E7677F"/>
    <w:rsid w:val="00E7695F"/>
    <w:rsid w:val="00E76C91"/>
    <w:rsid w:val="00E77062"/>
    <w:rsid w:val="00E77FBB"/>
    <w:rsid w:val="00E80925"/>
    <w:rsid w:val="00E8115D"/>
    <w:rsid w:val="00E8145B"/>
    <w:rsid w:val="00E81DC2"/>
    <w:rsid w:val="00E827D3"/>
    <w:rsid w:val="00E827F0"/>
    <w:rsid w:val="00E829DE"/>
    <w:rsid w:val="00E82E73"/>
    <w:rsid w:val="00E8395B"/>
    <w:rsid w:val="00E8398A"/>
    <w:rsid w:val="00E83B91"/>
    <w:rsid w:val="00E83D0A"/>
    <w:rsid w:val="00E841B0"/>
    <w:rsid w:val="00E8443F"/>
    <w:rsid w:val="00E844FE"/>
    <w:rsid w:val="00E84890"/>
    <w:rsid w:val="00E851A3"/>
    <w:rsid w:val="00E85605"/>
    <w:rsid w:val="00E85607"/>
    <w:rsid w:val="00E8563A"/>
    <w:rsid w:val="00E85757"/>
    <w:rsid w:val="00E85B0E"/>
    <w:rsid w:val="00E85B1A"/>
    <w:rsid w:val="00E85B90"/>
    <w:rsid w:val="00E85B93"/>
    <w:rsid w:val="00E8605A"/>
    <w:rsid w:val="00E86091"/>
    <w:rsid w:val="00E86D68"/>
    <w:rsid w:val="00E86FF3"/>
    <w:rsid w:val="00E87D2A"/>
    <w:rsid w:val="00E90D23"/>
    <w:rsid w:val="00E90EFF"/>
    <w:rsid w:val="00E91536"/>
    <w:rsid w:val="00E91641"/>
    <w:rsid w:val="00E91808"/>
    <w:rsid w:val="00E924D4"/>
    <w:rsid w:val="00E924EB"/>
    <w:rsid w:val="00E92671"/>
    <w:rsid w:val="00E928CA"/>
    <w:rsid w:val="00E92A15"/>
    <w:rsid w:val="00E92A86"/>
    <w:rsid w:val="00E92B8D"/>
    <w:rsid w:val="00E92E32"/>
    <w:rsid w:val="00E93253"/>
    <w:rsid w:val="00E94442"/>
    <w:rsid w:val="00E9464E"/>
    <w:rsid w:val="00E94813"/>
    <w:rsid w:val="00E9489B"/>
    <w:rsid w:val="00E94DAE"/>
    <w:rsid w:val="00E9505A"/>
    <w:rsid w:val="00E95913"/>
    <w:rsid w:val="00E959E4"/>
    <w:rsid w:val="00E95CF5"/>
    <w:rsid w:val="00E95E6E"/>
    <w:rsid w:val="00E96B21"/>
    <w:rsid w:val="00E9705F"/>
    <w:rsid w:val="00E97068"/>
    <w:rsid w:val="00E97159"/>
    <w:rsid w:val="00E9783C"/>
    <w:rsid w:val="00EA0102"/>
    <w:rsid w:val="00EA07E0"/>
    <w:rsid w:val="00EA0884"/>
    <w:rsid w:val="00EA102A"/>
    <w:rsid w:val="00EA1038"/>
    <w:rsid w:val="00EA1369"/>
    <w:rsid w:val="00EA1842"/>
    <w:rsid w:val="00EA1892"/>
    <w:rsid w:val="00EA1D89"/>
    <w:rsid w:val="00EA20DF"/>
    <w:rsid w:val="00EA230D"/>
    <w:rsid w:val="00EA2E13"/>
    <w:rsid w:val="00EA2E79"/>
    <w:rsid w:val="00EA2F5B"/>
    <w:rsid w:val="00EA3064"/>
    <w:rsid w:val="00EA3399"/>
    <w:rsid w:val="00EA3CE0"/>
    <w:rsid w:val="00EA3F98"/>
    <w:rsid w:val="00EA410E"/>
    <w:rsid w:val="00EA4695"/>
    <w:rsid w:val="00EA49DB"/>
    <w:rsid w:val="00EA4E3B"/>
    <w:rsid w:val="00EA64B6"/>
    <w:rsid w:val="00EA6B6C"/>
    <w:rsid w:val="00EA6C97"/>
    <w:rsid w:val="00EA7282"/>
    <w:rsid w:val="00EA763B"/>
    <w:rsid w:val="00EA77C7"/>
    <w:rsid w:val="00EA7AA9"/>
    <w:rsid w:val="00EB01CC"/>
    <w:rsid w:val="00EB05C1"/>
    <w:rsid w:val="00EB0FA8"/>
    <w:rsid w:val="00EB1293"/>
    <w:rsid w:val="00EB13A6"/>
    <w:rsid w:val="00EB142F"/>
    <w:rsid w:val="00EB157C"/>
    <w:rsid w:val="00EB1814"/>
    <w:rsid w:val="00EB1C2C"/>
    <w:rsid w:val="00EB1E4E"/>
    <w:rsid w:val="00EB2265"/>
    <w:rsid w:val="00EB2468"/>
    <w:rsid w:val="00EB24F8"/>
    <w:rsid w:val="00EB2815"/>
    <w:rsid w:val="00EB2961"/>
    <w:rsid w:val="00EB2F2C"/>
    <w:rsid w:val="00EB329B"/>
    <w:rsid w:val="00EB3376"/>
    <w:rsid w:val="00EB3B16"/>
    <w:rsid w:val="00EB478D"/>
    <w:rsid w:val="00EB4BDB"/>
    <w:rsid w:val="00EB5054"/>
    <w:rsid w:val="00EB51E8"/>
    <w:rsid w:val="00EB51E9"/>
    <w:rsid w:val="00EB5657"/>
    <w:rsid w:val="00EB5B59"/>
    <w:rsid w:val="00EB5CB2"/>
    <w:rsid w:val="00EB5DF2"/>
    <w:rsid w:val="00EB6B92"/>
    <w:rsid w:val="00EB7252"/>
    <w:rsid w:val="00EB7505"/>
    <w:rsid w:val="00EB75BF"/>
    <w:rsid w:val="00EB7855"/>
    <w:rsid w:val="00EB7C8F"/>
    <w:rsid w:val="00EC033D"/>
    <w:rsid w:val="00EC0A09"/>
    <w:rsid w:val="00EC0EC4"/>
    <w:rsid w:val="00EC1561"/>
    <w:rsid w:val="00EC1A8A"/>
    <w:rsid w:val="00EC1B52"/>
    <w:rsid w:val="00EC1D3F"/>
    <w:rsid w:val="00EC1F36"/>
    <w:rsid w:val="00EC2285"/>
    <w:rsid w:val="00EC27BD"/>
    <w:rsid w:val="00EC2854"/>
    <w:rsid w:val="00EC2B8F"/>
    <w:rsid w:val="00EC363D"/>
    <w:rsid w:val="00EC3F1C"/>
    <w:rsid w:val="00EC41B7"/>
    <w:rsid w:val="00EC454D"/>
    <w:rsid w:val="00EC4773"/>
    <w:rsid w:val="00EC493A"/>
    <w:rsid w:val="00EC4D07"/>
    <w:rsid w:val="00EC4DEE"/>
    <w:rsid w:val="00EC4EA1"/>
    <w:rsid w:val="00EC519C"/>
    <w:rsid w:val="00EC51CD"/>
    <w:rsid w:val="00EC5450"/>
    <w:rsid w:val="00EC5E74"/>
    <w:rsid w:val="00EC5EA7"/>
    <w:rsid w:val="00EC5ED6"/>
    <w:rsid w:val="00EC61BF"/>
    <w:rsid w:val="00EC6929"/>
    <w:rsid w:val="00EC6E93"/>
    <w:rsid w:val="00EC7192"/>
    <w:rsid w:val="00ED01F8"/>
    <w:rsid w:val="00ED0219"/>
    <w:rsid w:val="00ED03BA"/>
    <w:rsid w:val="00ED046F"/>
    <w:rsid w:val="00ED0762"/>
    <w:rsid w:val="00ED0819"/>
    <w:rsid w:val="00ED0854"/>
    <w:rsid w:val="00ED0B25"/>
    <w:rsid w:val="00ED0BC2"/>
    <w:rsid w:val="00ED0D6E"/>
    <w:rsid w:val="00ED20F2"/>
    <w:rsid w:val="00ED22C3"/>
    <w:rsid w:val="00ED2463"/>
    <w:rsid w:val="00ED250F"/>
    <w:rsid w:val="00ED264D"/>
    <w:rsid w:val="00ED2916"/>
    <w:rsid w:val="00ED2ADB"/>
    <w:rsid w:val="00ED3030"/>
    <w:rsid w:val="00ED34C6"/>
    <w:rsid w:val="00ED34F2"/>
    <w:rsid w:val="00ED3518"/>
    <w:rsid w:val="00ED357A"/>
    <w:rsid w:val="00ED4265"/>
    <w:rsid w:val="00ED4985"/>
    <w:rsid w:val="00ED4EB4"/>
    <w:rsid w:val="00ED53B1"/>
    <w:rsid w:val="00ED59B2"/>
    <w:rsid w:val="00ED5A50"/>
    <w:rsid w:val="00ED5F6D"/>
    <w:rsid w:val="00ED601F"/>
    <w:rsid w:val="00ED63E0"/>
    <w:rsid w:val="00ED6B3F"/>
    <w:rsid w:val="00ED6B9F"/>
    <w:rsid w:val="00ED74AF"/>
    <w:rsid w:val="00ED7700"/>
    <w:rsid w:val="00ED7794"/>
    <w:rsid w:val="00ED792A"/>
    <w:rsid w:val="00EE0129"/>
    <w:rsid w:val="00EE0756"/>
    <w:rsid w:val="00EE0A8A"/>
    <w:rsid w:val="00EE0DCD"/>
    <w:rsid w:val="00EE0F4B"/>
    <w:rsid w:val="00EE1420"/>
    <w:rsid w:val="00EE17F0"/>
    <w:rsid w:val="00EE1888"/>
    <w:rsid w:val="00EE1A12"/>
    <w:rsid w:val="00EE1E90"/>
    <w:rsid w:val="00EE2292"/>
    <w:rsid w:val="00EE238F"/>
    <w:rsid w:val="00EE247F"/>
    <w:rsid w:val="00EE26F7"/>
    <w:rsid w:val="00EE30F0"/>
    <w:rsid w:val="00EE36E8"/>
    <w:rsid w:val="00EE3811"/>
    <w:rsid w:val="00EE394B"/>
    <w:rsid w:val="00EE3B3A"/>
    <w:rsid w:val="00EE3C58"/>
    <w:rsid w:val="00EE3C86"/>
    <w:rsid w:val="00EE3CA4"/>
    <w:rsid w:val="00EE3E0D"/>
    <w:rsid w:val="00EE44D8"/>
    <w:rsid w:val="00EE47B9"/>
    <w:rsid w:val="00EE4B7F"/>
    <w:rsid w:val="00EE4ED2"/>
    <w:rsid w:val="00EE5123"/>
    <w:rsid w:val="00EE58FE"/>
    <w:rsid w:val="00EE5DFF"/>
    <w:rsid w:val="00EE6396"/>
    <w:rsid w:val="00EE6472"/>
    <w:rsid w:val="00EE64EC"/>
    <w:rsid w:val="00EE69DC"/>
    <w:rsid w:val="00EF013F"/>
    <w:rsid w:val="00EF0237"/>
    <w:rsid w:val="00EF0606"/>
    <w:rsid w:val="00EF0824"/>
    <w:rsid w:val="00EF1416"/>
    <w:rsid w:val="00EF1473"/>
    <w:rsid w:val="00EF171A"/>
    <w:rsid w:val="00EF2C43"/>
    <w:rsid w:val="00EF382C"/>
    <w:rsid w:val="00EF3C4F"/>
    <w:rsid w:val="00EF3D76"/>
    <w:rsid w:val="00EF3E68"/>
    <w:rsid w:val="00EF45C5"/>
    <w:rsid w:val="00EF4918"/>
    <w:rsid w:val="00EF4A90"/>
    <w:rsid w:val="00EF5BA1"/>
    <w:rsid w:val="00EF5ECA"/>
    <w:rsid w:val="00EF66F1"/>
    <w:rsid w:val="00EF679F"/>
    <w:rsid w:val="00EF6A90"/>
    <w:rsid w:val="00EF6D55"/>
    <w:rsid w:val="00EF70B9"/>
    <w:rsid w:val="00EF762C"/>
    <w:rsid w:val="00EF7783"/>
    <w:rsid w:val="00F008FE"/>
    <w:rsid w:val="00F00C9D"/>
    <w:rsid w:val="00F013E7"/>
    <w:rsid w:val="00F01974"/>
    <w:rsid w:val="00F0289D"/>
    <w:rsid w:val="00F03127"/>
    <w:rsid w:val="00F033E2"/>
    <w:rsid w:val="00F037AC"/>
    <w:rsid w:val="00F0390B"/>
    <w:rsid w:val="00F03ADB"/>
    <w:rsid w:val="00F049B7"/>
    <w:rsid w:val="00F05661"/>
    <w:rsid w:val="00F05A84"/>
    <w:rsid w:val="00F0600C"/>
    <w:rsid w:val="00F06444"/>
    <w:rsid w:val="00F066F1"/>
    <w:rsid w:val="00F068BA"/>
    <w:rsid w:val="00F07069"/>
    <w:rsid w:val="00F07493"/>
    <w:rsid w:val="00F07FF3"/>
    <w:rsid w:val="00F10442"/>
    <w:rsid w:val="00F107DD"/>
    <w:rsid w:val="00F10A2C"/>
    <w:rsid w:val="00F10C73"/>
    <w:rsid w:val="00F11897"/>
    <w:rsid w:val="00F11C65"/>
    <w:rsid w:val="00F11CD5"/>
    <w:rsid w:val="00F11D32"/>
    <w:rsid w:val="00F11F29"/>
    <w:rsid w:val="00F11F68"/>
    <w:rsid w:val="00F1234C"/>
    <w:rsid w:val="00F12409"/>
    <w:rsid w:val="00F12AC0"/>
    <w:rsid w:val="00F12E39"/>
    <w:rsid w:val="00F131CA"/>
    <w:rsid w:val="00F13C50"/>
    <w:rsid w:val="00F140F6"/>
    <w:rsid w:val="00F1421B"/>
    <w:rsid w:val="00F14331"/>
    <w:rsid w:val="00F145C5"/>
    <w:rsid w:val="00F14613"/>
    <w:rsid w:val="00F14653"/>
    <w:rsid w:val="00F14E7C"/>
    <w:rsid w:val="00F153D9"/>
    <w:rsid w:val="00F155AA"/>
    <w:rsid w:val="00F15CA5"/>
    <w:rsid w:val="00F15CCC"/>
    <w:rsid w:val="00F15CCF"/>
    <w:rsid w:val="00F15E2A"/>
    <w:rsid w:val="00F166EA"/>
    <w:rsid w:val="00F16842"/>
    <w:rsid w:val="00F169FA"/>
    <w:rsid w:val="00F16A15"/>
    <w:rsid w:val="00F16BCF"/>
    <w:rsid w:val="00F17420"/>
    <w:rsid w:val="00F1752B"/>
    <w:rsid w:val="00F17885"/>
    <w:rsid w:val="00F17AF2"/>
    <w:rsid w:val="00F17B01"/>
    <w:rsid w:val="00F17CF4"/>
    <w:rsid w:val="00F17EAC"/>
    <w:rsid w:val="00F17F52"/>
    <w:rsid w:val="00F2001A"/>
    <w:rsid w:val="00F20ECC"/>
    <w:rsid w:val="00F212F4"/>
    <w:rsid w:val="00F21526"/>
    <w:rsid w:val="00F216E4"/>
    <w:rsid w:val="00F21919"/>
    <w:rsid w:val="00F21C60"/>
    <w:rsid w:val="00F22ACA"/>
    <w:rsid w:val="00F22C9B"/>
    <w:rsid w:val="00F237B2"/>
    <w:rsid w:val="00F23889"/>
    <w:rsid w:val="00F239A8"/>
    <w:rsid w:val="00F23A0A"/>
    <w:rsid w:val="00F23C81"/>
    <w:rsid w:val="00F23DFD"/>
    <w:rsid w:val="00F242AD"/>
    <w:rsid w:val="00F2476C"/>
    <w:rsid w:val="00F24E83"/>
    <w:rsid w:val="00F250A0"/>
    <w:rsid w:val="00F254EB"/>
    <w:rsid w:val="00F2555D"/>
    <w:rsid w:val="00F2560C"/>
    <w:rsid w:val="00F2583F"/>
    <w:rsid w:val="00F25AFE"/>
    <w:rsid w:val="00F25E13"/>
    <w:rsid w:val="00F25F83"/>
    <w:rsid w:val="00F263B5"/>
    <w:rsid w:val="00F267B4"/>
    <w:rsid w:val="00F26AF7"/>
    <w:rsid w:val="00F26E02"/>
    <w:rsid w:val="00F27815"/>
    <w:rsid w:val="00F278FC"/>
    <w:rsid w:val="00F27C25"/>
    <w:rsid w:val="00F27DA1"/>
    <w:rsid w:val="00F30260"/>
    <w:rsid w:val="00F30441"/>
    <w:rsid w:val="00F309BD"/>
    <w:rsid w:val="00F30D10"/>
    <w:rsid w:val="00F3135C"/>
    <w:rsid w:val="00F3164F"/>
    <w:rsid w:val="00F317F4"/>
    <w:rsid w:val="00F31B77"/>
    <w:rsid w:val="00F31EAF"/>
    <w:rsid w:val="00F32DEF"/>
    <w:rsid w:val="00F32F52"/>
    <w:rsid w:val="00F33936"/>
    <w:rsid w:val="00F342ED"/>
    <w:rsid w:val="00F34316"/>
    <w:rsid w:val="00F3432B"/>
    <w:rsid w:val="00F343F8"/>
    <w:rsid w:val="00F345B8"/>
    <w:rsid w:val="00F34611"/>
    <w:rsid w:val="00F34A92"/>
    <w:rsid w:val="00F34EC1"/>
    <w:rsid w:val="00F35098"/>
    <w:rsid w:val="00F35164"/>
    <w:rsid w:val="00F35E9A"/>
    <w:rsid w:val="00F36321"/>
    <w:rsid w:val="00F363C9"/>
    <w:rsid w:val="00F366C7"/>
    <w:rsid w:val="00F367C3"/>
    <w:rsid w:val="00F37214"/>
    <w:rsid w:val="00F374FC"/>
    <w:rsid w:val="00F37E37"/>
    <w:rsid w:val="00F37E78"/>
    <w:rsid w:val="00F402E8"/>
    <w:rsid w:val="00F40A6B"/>
    <w:rsid w:val="00F4177B"/>
    <w:rsid w:val="00F4199D"/>
    <w:rsid w:val="00F419A8"/>
    <w:rsid w:val="00F422F1"/>
    <w:rsid w:val="00F425FF"/>
    <w:rsid w:val="00F42718"/>
    <w:rsid w:val="00F4278F"/>
    <w:rsid w:val="00F42D6F"/>
    <w:rsid w:val="00F430E8"/>
    <w:rsid w:val="00F432C4"/>
    <w:rsid w:val="00F45565"/>
    <w:rsid w:val="00F457C4"/>
    <w:rsid w:val="00F45B54"/>
    <w:rsid w:val="00F45F38"/>
    <w:rsid w:val="00F46194"/>
    <w:rsid w:val="00F46765"/>
    <w:rsid w:val="00F468AC"/>
    <w:rsid w:val="00F46EAE"/>
    <w:rsid w:val="00F473BB"/>
    <w:rsid w:val="00F474F9"/>
    <w:rsid w:val="00F507A0"/>
    <w:rsid w:val="00F50B93"/>
    <w:rsid w:val="00F50F5B"/>
    <w:rsid w:val="00F511BD"/>
    <w:rsid w:val="00F5163A"/>
    <w:rsid w:val="00F51C24"/>
    <w:rsid w:val="00F51F23"/>
    <w:rsid w:val="00F51F3A"/>
    <w:rsid w:val="00F52336"/>
    <w:rsid w:val="00F526EE"/>
    <w:rsid w:val="00F52F2B"/>
    <w:rsid w:val="00F531E7"/>
    <w:rsid w:val="00F533CD"/>
    <w:rsid w:val="00F535D3"/>
    <w:rsid w:val="00F53703"/>
    <w:rsid w:val="00F53859"/>
    <w:rsid w:val="00F53FF7"/>
    <w:rsid w:val="00F541A0"/>
    <w:rsid w:val="00F54565"/>
    <w:rsid w:val="00F5463D"/>
    <w:rsid w:val="00F548A1"/>
    <w:rsid w:val="00F5495E"/>
    <w:rsid w:val="00F54A87"/>
    <w:rsid w:val="00F54B96"/>
    <w:rsid w:val="00F55505"/>
    <w:rsid w:val="00F555A2"/>
    <w:rsid w:val="00F55C71"/>
    <w:rsid w:val="00F55EA1"/>
    <w:rsid w:val="00F5649D"/>
    <w:rsid w:val="00F56635"/>
    <w:rsid w:val="00F56855"/>
    <w:rsid w:val="00F56A1F"/>
    <w:rsid w:val="00F56FEF"/>
    <w:rsid w:val="00F573E9"/>
    <w:rsid w:val="00F577CE"/>
    <w:rsid w:val="00F601AE"/>
    <w:rsid w:val="00F6020E"/>
    <w:rsid w:val="00F609D5"/>
    <w:rsid w:val="00F60E4C"/>
    <w:rsid w:val="00F61434"/>
    <w:rsid w:val="00F61DF7"/>
    <w:rsid w:val="00F62083"/>
    <w:rsid w:val="00F6236E"/>
    <w:rsid w:val="00F62CDB"/>
    <w:rsid w:val="00F630A6"/>
    <w:rsid w:val="00F63476"/>
    <w:rsid w:val="00F6351D"/>
    <w:rsid w:val="00F63743"/>
    <w:rsid w:val="00F63EA8"/>
    <w:rsid w:val="00F63F9E"/>
    <w:rsid w:val="00F64BED"/>
    <w:rsid w:val="00F64E04"/>
    <w:rsid w:val="00F65C52"/>
    <w:rsid w:val="00F662DD"/>
    <w:rsid w:val="00F66445"/>
    <w:rsid w:val="00F6655C"/>
    <w:rsid w:val="00F666ED"/>
    <w:rsid w:val="00F66833"/>
    <w:rsid w:val="00F67025"/>
    <w:rsid w:val="00F6717F"/>
    <w:rsid w:val="00F6722D"/>
    <w:rsid w:val="00F677C7"/>
    <w:rsid w:val="00F701EE"/>
    <w:rsid w:val="00F7077A"/>
    <w:rsid w:val="00F7088F"/>
    <w:rsid w:val="00F7089C"/>
    <w:rsid w:val="00F70B5A"/>
    <w:rsid w:val="00F71B12"/>
    <w:rsid w:val="00F71C0E"/>
    <w:rsid w:val="00F71EC4"/>
    <w:rsid w:val="00F724D7"/>
    <w:rsid w:val="00F728E3"/>
    <w:rsid w:val="00F72948"/>
    <w:rsid w:val="00F7294E"/>
    <w:rsid w:val="00F72C03"/>
    <w:rsid w:val="00F7375C"/>
    <w:rsid w:val="00F73B29"/>
    <w:rsid w:val="00F741F9"/>
    <w:rsid w:val="00F745F3"/>
    <w:rsid w:val="00F74D0B"/>
    <w:rsid w:val="00F74E69"/>
    <w:rsid w:val="00F751CF"/>
    <w:rsid w:val="00F752C7"/>
    <w:rsid w:val="00F75440"/>
    <w:rsid w:val="00F755D7"/>
    <w:rsid w:val="00F75F21"/>
    <w:rsid w:val="00F7640E"/>
    <w:rsid w:val="00F765C6"/>
    <w:rsid w:val="00F767E7"/>
    <w:rsid w:val="00F767F3"/>
    <w:rsid w:val="00F76A7D"/>
    <w:rsid w:val="00F76D60"/>
    <w:rsid w:val="00F7706B"/>
    <w:rsid w:val="00F7731E"/>
    <w:rsid w:val="00F779C8"/>
    <w:rsid w:val="00F77D1A"/>
    <w:rsid w:val="00F8076D"/>
    <w:rsid w:val="00F80789"/>
    <w:rsid w:val="00F82095"/>
    <w:rsid w:val="00F82376"/>
    <w:rsid w:val="00F825B1"/>
    <w:rsid w:val="00F8272E"/>
    <w:rsid w:val="00F82F4A"/>
    <w:rsid w:val="00F8338F"/>
    <w:rsid w:val="00F83565"/>
    <w:rsid w:val="00F83884"/>
    <w:rsid w:val="00F8436F"/>
    <w:rsid w:val="00F8498A"/>
    <w:rsid w:val="00F849C8"/>
    <w:rsid w:val="00F84A94"/>
    <w:rsid w:val="00F84E32"/>
    <w:rsid w:val="00F84F5B"/>
    <w:rsid w:val="00F851DF"/>
    <w:rsid w:val="00F85609"/>
    <w:rsid w:val="00F8565C"/>
    <w:rsid w:val="00F8577C"/>
    <w:rsid w:val="00F858FE"/>
    <w:rsid w:val="00F85B97"/>
    <w:rsid w:val="00F862F1"/>
    <w:rsid w:val="00F863B4"/>
    <w:rsid w:val="00F86529"/>
    <w:rsid w:val="00F866CF"/>
    <w:rsid w:val="00F86FAA"/>
    <w:rsid w:val="00F87549"/>
    <w:rsid w:val="00F87654"/>
    <w:rsid w:val="00F87779"/>
    <w:rsid w:val="00F87F37"/>
    <w:rsid w:val="00F90218"/>
    <w:rsid w:val="00F905C1"/>
    <w:rsid w:val="00F90AFE"/>
    <w:rsid w:val="00F91746"/>
    <w:rsid w:val="00F92927"/>
    <w:rsid w:val="00F92A99"/>
    <w:rsid w:val="00F92B97"/>
    <w:rsid w:val="00F93029"/>
    <w:rsid w:val="00F934C0"/>
    <w:rsid w:val="00F93946"/>
    <w:rsid w:val="00F93A29"/>
    <w:rsid w:val="00F93AF3"/>
    <w:rsid w:val="00F93FF0"/>
    <w:rsid w:val="00F9445E"/>
    <w:rsid w:val="00F9460F"/>
    <w:rsid w:val="00F94BEC"/>
    <w:rsid w:val="00F95A8A"/>
    <w:rsid w:val="00F96208"/>
    <w:rsid w:val="00F96322"/>
    <w:rsid w:val="00F96449"/>
    <w:rsid w:val="00F964C7"/>
    <w:rsid w:val="00F96815"/>
    <w:rsid w:val="00F96FEA"/>
    <w:rsid w:val="00F97166"/>
    <w:rsid w:val="00F971AD"/>
    <w:rsid w:val="00F97228"/>
    <w:rsid w:val="00F972A7"/>
    <w:rsid w:val="00F97427"/>
    <w:rsid w:val="00F97469"/>
    <w:rsid w:val="00F97BCC"/>
    <w:rsid w:val="00F97C2E"/>
    <w:rsid w:val="00F97DEE"/>
    <w:rsid w:val="00FA0967"/>
    <w:rsid w:val="00FA09CA"/>
    <w:rsid w:val="00FA194D"/>
    <w:rsid w:val="00FA1E14"/>
    <w:rsid w:val="00FA2016"/>
    <w:rsid w:val="00FA211D"/>
    <w:rsid w:val="00FA2B10"/>
    <w:rsid w:val="00FA2CCE"/>
    <w:rsid w:val="00FA33BE"/>
    <w:rsid w:val="00FA38E5"/>
    <w:rsid w:val="00FA3BBA"/>
    <w:rsid w:val="00FA3C2F"/>
    <w:rsid w:val="00FA3FC0"/>
    <w:rsid w:val="00FA4954"/>
    <w:rsid w:val="00FA4A7B"/>
    <w:rsid w:val="00FA4E6E"/>
    <w:rsid w:val="00FA4E9A"/>
    <w:rsid w:val="00FA504F"/>
    <w:rsid w:val="00FA55F9"/>
    <w:rsid w:val="00FA5A55"/>
    <w:rsid w:val="00FA5BE1"/>
    <w:rsid w:val="00FA64D2"/>
    <w:rsid w:val="00FA666B"/>
    <w:rsid w:val="00FA66B8"/>
    <w:rsid w:val="00FA671F"/>
    <w:rsid w:val="00FA693F"/>
    <w:rsid w:val="00FA6982"/>
    <w:rsid w:val="00FA6BE7"/>
    <w:rsid w:val="00FA6D27"/>
    <w:rsid w:val="00FA72DC"/>
    <w:rsid w:val="00FA750C"/>
    <w:rsid w:val="00FA79BB"/>
    <w:rsid w:val="00FA7A65"/>
    <w:rsid w:val="00FA7BE4"/>
    <w:rsid w:val="00FB00C3"/>
    <w:rsid w:val="00FB0599"/>
    <w:rsid w:val="00FB085A"/>
    <w:rsid w:val="00FB0EA9"/>
    <w:rsid w:val="00FB11A7"/>
    <w:rsid w:val="00FB1BB1"/>
    <w:rsid w:val="00FB1F8C"/>
    <w:rsid w:val="00FB2358"/>
    <w:rsid w:val="00FB24C3"/>
    <w:rsid w:val="00FB2677"/>
    <w:rsid w:val="00FB3146"/>
    <w:rsid w:val="00FB3202"/>
    <w:rsid w:val="00FB322C"/>
    <w:rsid w:val="00FB35DF"/>
    <w:rsid w:val="00FB4259"/>
    <w:rsid w:val="00FB433D"/>
    <w:rsid w:val="00FB4832"/>
    <w:rsid w:val="00FB48A5"/>
    <w:rsid w:val="00FB51CE"/>
    <w:rsid w:val="00FB51DE"/>
    <w:rsid w:val="00FB51ED"/>
    <w:rsid w:val="00FB5291"/>
    <w:rsid w:val="00FB53EA"/>
    <w:rsid w:val="00FB5743"/>
    <w:rsid w:val="00FB581A"/>
    <w:rsid w:val="00FB5A94"/>
    <w:rsid w:val="00FB5D3B"/>
    <w:rsid w:val="00FB5E89"/>
    <w:rsid w:val="00FB64B5"/>
    <w:rsid w:val="00FB6A83"/>
    <w:rsid w:val="00FB6D41"/>
    <w:rsid w:val="00FB76A3"/>
    <w:rsid w:val="00FB7C9C"/>
    <w:rsid w:val="00FB7CBD"/>
    <w:rsid w:val="00FB7D9B"/>
    <w:rsid w:val="00FC0772"/>
    <w:rsid w:val="00FC0824"/>
    <w:rsid w:val="00FC0A07"/>
    <w:rsid w:val="00FC0BF1"/>
    <w:rsid w:val="00FC100F"/>
    <w:rsid w:val="00FC147C"/>
    <w:rsid w:val="00FC1AEC"/>
    <w:rsid w:val="00FC1E26"/>
    <w:rsid w:val="00FC2027"/>
    <w:rsid w:val="00FC35CE"/>
    <w:rsid w:val="00FC36F3"/>
    <w:rsid w:val="00FC3A24"/>
    <w:rsid w:val="00FC3AFE"/>
    <w:rsid w:val="00FC3BF1"/>
    <w:rsid w:val="00FC3C2D"/>
    <w:rsid w:val="00FC3ED5"/>
    <w:rsid w:val="00FC430F"/>
    <w:rsid w:val="00FC49E3"/>
    <w:rsid w:val="00FC4B9E"/>
    <w:rsid w:val="00FC50D0"/>
    <w:rsid w:val="00FC53F0"/>
    <w:rsid w:val="00FC62E0"/>
    <w:rsid w:val="00FC696C"/>
    <w:rsid w:val="00FC6B1B"/>
    <w:rsid w:val="00FC6DA3"/>
    <w:rsid w:val="00FC7B31"/>
    <w:rsid w:val="00FC7C03"/>
    <w:rsid w:val="00FC7C53"/>
    <w:rsid w:val="00FC7E73"/>
    <w:rsid w:val="00FD039E"/>
    <w:rsid w:val="00FD04CD"/>
    <w:rsid w:val="00FD06B4"/>
    <w:rsid w:val="00FD08A3"/>
    <w:rsid w:val="00FD0A36"/>
    <w:rsid w:val="00FD10BC"/>
    <w:rsid w:val="00FD1266"/>
    <w:rsid w:val="00FD136D"/>
    <w:rsid w:val="00FD173D"/>
    <w:rsid w:val="00FD1EE5"/>
    <w:rsid w:val="00FD1FB1"/>
    <w:rsid w:val="00FD208E"/>
    <w:rsid w:val="00FD25BA"/>
    <w:rsid w:val="00FD2684"/>
    <w:rsid w:val="00FD28F6"/>
    <w:rsid w:val="00FD2969"/>
    <w:rsid w:val="00FD2B3B"/>
    <w:rsid w:val="00FD2DA4"/>
    <w:rsid w:val="00FD33CD"/>
    <w:rsid w:val="00FD355E"/>
    <w:rsid w:val="00FD3EAE"/>
    <w:rsid w:val="00FD41B4"/>
    <w:rsid w:val="00FD48DC"/>
    <w:rsid w:val="00FD4BCC"/>
    <w:rsid w:val="00FD52F1"/>
    <w:rsid w:val="00FD5634"/>
    <w:rsid w:val="00FD5944"/>
    <w:rsid w:val="00FD65D5"/>
    <w:rsid w:val="00FD684B"/>
    <w:rsid w:val="00FD6854"/>
    <w:rsid w:val="00FD7137"/>
    <w:rsid w:val="00FE0007"/>
    <w:rsid w:val="00FE04CC"/>
    <w:rsid w:val="00FE1239"/>
    <w:rsid w:val="00FE1293"/>
    <w:rsid w:val="00FE14C7"/>
    <w:rsid w:val="00FE15C2"/>
    <w:rsid w:val="00FE1824"/>
    <w:rsid w:val="00FE23FB"/>
    <w:rsid w:val="00FE2441"/>
    <w:rsid w:val="00FE2509"/>
    <w:rsid w:val="00FE280C"/>
    <w:rsid w:val="00FE28DE"/>
    <w:rsid w:val="00FE31D2"/>
    <w:rsid w:val="00FE32A1"/>
    <w:rsid w:val="00FE3A22"/>
    <w:rsid w:val="00FE3BD3"/>
    <w:rsid w:val="00FE411B"/>
    <w:rsid w:val="00FE4435"/>
    <w:rsid w:val="00FE4DAF"/>
    <w:rsid w:val="00FE4F97"/>
    <w:rsid w:val="00FE5126"/>
    <w:rsid w:val="00FE54C4"/>
    <w:rsid w:val="00FE5B10"/>
    <w:rsid w:val="00FE5BF6"/>
    <w:rsid w:val="00FE5DAD"/>
    <w:rsid w:val="00FE5E3D"/>
    <w:rsid w:val="00FE62A3"/>
    <w:rsid w:val="00FE6336"/>
    <w:rsid w:val="00FE6AEA"/>
    <w:rsid w:val="00FE724E"/>
    <w:rsid w:val="00FE7647"/>
    <w:rsid w:val="00FE7700"/>
    <w:rsid w:val="00FE78A8"/>
    <w:rsid w:val="00FF0080"/>
    <w:rsid w:val="00FF059F"/>
    <w:rsid w:val="00FF0CB3"/>
    <w:rsid w:val="00FF1092"/>
    <w:rsid w:val="00FF1180"/>
    <w:rsid w:val="00FF26FC"/>
    <w:rsid w:val="00FF277B"/>
    <w:rsid w:val="00FF29F0"/>
    <w:rsid w:val="00FF2B00"/>
    <w:rsid w:val="00FF2F39"/>
    <w:rsid w:val="00FF398E"/>
    <w:rsid w:val="00FF3F49"/>
    <w:rsid w:val="00FF422D"/>
    <w:rsid w:val="00FF4359"/>
    <w:rsid w:val="00FF487F"/>
    <w:rsid w:val="00FF4B4E"/>
    <w:rsid w:val="00FF4C6C"/>
    <w:rsid w:val="00FF4F22"/>
    <w:rsid w:val="00FF5A7F"/>
    <w:rsid w:val="00FF5C17"/>
    <w:rsid w:val="00FF61F4"/>
    <w:rsid w:val="00FF6343"/>
    <w:rsid w:val="00FF6622"/>
    <w:rsid w:val="00FF6AB5"/>
    <w:rsid w:val="00FF72A7"/>
    <w:rsid w:val="00FF7350"/>
    <w:rsid w:val="00FF783A"/>
    <w:rsid w:val="00FF7B0F"/>
    <w:rsid w:val="00FF7DB4"/>
    <w:rsid w:val="01E22E76"/>
    <w:rsid w:val="01E90026"/>
    <w:rsid w:val="0331A2C3"/>
    <w:rsid w:val="041C8D2F"/>
    <w:rsid w:val="046CCBE1"/>
    <w:rsid w:val="0568B74B"/>
    <w:rsid w:val="05C942AF"/>
    <w:rsid w:val="05EE8935"/>
    <w:rsid w:val="068857DB"/>
    <w:rsid w:val="07293F75"/>
    <w:rsid w:val="094C0E52"/>
    <w:rsid w:val="0A80A0C8"/>
    <w:rsid w:val="0AC86304"/>
    <w:rsid w:val="0C2BD713"/>
    <w:rsid w:val="0FA85334"/>
    <w:rsid w:val="0FAE6311"/>
    <w:rsid w:val="10313407"/>
    <w:rsid w:val="1166502C"/>
    <w:rsid w:val="12C50F47"/>
    <w:rsid w:val="15EEA369"/>
    <w:rsid w:val="187DD1FA"/>
    <w:rsid w:val="1896D8BD"/>
    <w:rsid w:val="1A104BB5"/>
    <w:rsid w:val="1A97697D"/>
    <w:rsid w:val="1AA54095"/>
    <w:rsid w:val="1D0571E7"/>
    <w:rsid w:val="1F2FA363"/>
    <w:rsid w:val="1F5853E6"/>
    <w:rsid w:val="21FFDE58"/>
    <w:rsid w:val="224950F7"/>
    <w:rsid w:val="227ED54F"/>
    <w:rsid w:val="232DA398"/>
    <w:rsid w:val="23498C28"/>
    <w:rsid w:val="2467695A"/>
    <w:rsid w:val="24D87675"/>
    <w:rsid w:val="255522DE"/>
    <w:rsid w:val="2673B89F"/>
    <w:rsid w:val="26ADE718"/>
    <w:rsid w:val="273BDE57"/>
    <w:rsid w:val="279015F1"/>
    <w:rsid w:val="283637D8"/>
    <w:rsid w:val="2836690F"/>
    <w:rsid w:val="29E1F01E"/>
    <w:rsid w:val="29FC65EB"/>
    <w:rsid w:val="2B153868"/>
    <w:rsid w:val="2B1DE57B"/>
    <w:rsid w:val="2BD9407C"/>
    <w:rsid w:val="2C44006A"/>
    <w:rsid w:val="2E6B2C97"/>
    <w:rsid w:val="2F42033B"/>
    <w:rsid w:val="2FD38768"/>
    <w:rsid w:val="3052DF60"/>
    <w:rsid w:val="332495E4"/>
    <w:rsid w:val="350A12A9"/>
    <w:rsid w:val="357B8B68"/>
    <w:rsid w:val="3638C5C9"/>
    <w:rsid w:val="369D445B"/>
    <w:rsid w:val="37441719"/>
    <w:rsid w:val="3866294B"/>
    <w:rsid w:val="38C0DC32"/>
    <w:rsid w:val="39631EBF"/>
    <w:rsid w:val="39E94929"/>
    <w:rsid w:val="3B0297FC"/>
    <w:rsid w:val="3C54E83E"/>
    <w:rsid w:val="3E97825A"/>
    <w:rsid w:val="4025F925"/>
    <w:rsid w:val="407E1E40"/>
    <w:rsid w:val="4091ADC8"/>
    <w:rsid w:val="40EDF23A"/>
    <w:rsid w:val="40EF7B39"/>
    <w:rsid w:val="41AA43D1"/>
    <w:rsid w:val="4238230D"/>
    <w:rsid w:val="42B998CF"/>
    <w:rsid w:val="438E7E0F"/>
    <w:rsid w:val="467C1A8C"/>
    <w:rsid w:val="467D9473"/>
    <w:rsid w:val="46E09634"/>
    <w:rsid w:val="470A2926"/>
    <w:rsid w:val="4754C5E6"/>
    <w:rsid w:val="49C16063"/>
    <w:rsid w:val="49C21E81"/>
    <w:rsid w:val="49C52004"/>
    <w:rsid w:val="49D3DAE8"/>
    <w:rsid w:val="4AA3A6DF"/>
    <w:rsid w:val="4C4EF742"/>
    <w:rsid w:val="4DAFCB97"/>
    <w:rsid w:val="4EE176FF"/>
    <w:rsid w:val="4F3B7AF2"/>
    <w:rsid w:val="4F55ADB3"/>
    <w:rsid w:val="50E27FCF"/>
    <w:rsid w:val="50FE5F99"/>
    <w:rsid w:val="513B2088"/>
    <w:rsid w:val="5151E34E"/>
    <w:rsid w:val="517D272B"/>
    <w:rsid w:val="5374CDE6"/>
    <w:rsid w:val="537BF677"/>
    <w:rsid w:val="53AF038E"/>
    <w:rsid w:val="54B2046E"/>
    <w:rsid w:val="54DB7302"/>
    <w:rsid w:val="55583BFD"/>
    <w:rsid w:val="56487EC1"/>
    <w:rsid w:val="5799AB93"/>
    <w:rsid w:val="58BC0843"/>
    <w:rsid w:val="5D68FF05"/>
    <w:rsid w:val="5D916CC6"/>
    <w:rsid w:val="5DAA8446"/>
    <w:rsid w:val="5DE0121F"/>
    <w:rsid w:val="5E1D09B1"/>
    <w:rsid w:val="5E8920E1"/>
    <w:rsid w:val="5F781206"/>
    <w:rsid w:val="60946749"/>
    <w:rsid w:val="62AB2780"/>
    <w:rsid w:val="67EF7116"/>
    <w:rsid w:val="6876A7E8"/>
    <w:rsid w:val="69BEE0D1"/>
    <w:rsid w:val="69DCDD8E"/>
    <w:rsid w:val="6A4EE19F"/>
    <w:rsid w:val="6A62E81A"/>
    <w:rsid w:val="6BF1148A"/>
    <w:rsid w:val="6CEB63E7"/>
    <w:rsid w:val="6D88BF6C"/>
    <w:rsid w:val="6E4AED4F"/>
    <w:rsid w:val="6F5474A4"/>
    <w:rsid w:val="6F73FC77"/>
    <w:rsid w:val="7037AD52"/>
    <w:rsid w:val="704DD457"/>
    <w:rsid w:val="705A8F31"/>
    <w:rsid w:val="70C7570F"/>
    <w:rsid w:val="7445CC98"/>
    <w:rsid w:val="74EDF28B"/>
    <w:rsid w:val="7520E1F8"/>
    <w:rsid w:val="75488450"/>
    <w:rsid w:val="758620CE"/>
    <w:rsid w:val="76234138"/>
    <w:rsid w:val="78BA5274"/>
    <w:rsid w:val="78BE8E91"/>
    <w:rsid w:val="79051917"/>
    <w:rsid w:val="7930E7A9"/>
    <w:rsid w:val="795B8846"/>
    <w:rsid w:val="7A31F4F7"/>
    <w:rsid w:val="7ADD342B"/>
    <w:rsid w:val="7B1AB611"/>
    <w:rsid w:val="7B9DBA14"/>
    <w:rsid w:val="7C086FD8"/>
    <w:rsid w:val="7C5E03DA"/>
    <w:rsid w:val="7D81493B"/>
    <w:rsid w:val="7E504027"/>
    <w:rsid w:val="7EAE1A83"/>
    <w:rsid w:val="7F8ACDB6"/>
    <w:rsid w:val="7FAB7EA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638E28"/>
  <w15:chartTrackingRefBased/>
  <w15:docId w15:val="{63697757-62CC-4D74-89B9-F8A46770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rPr>
      <w:rFonts w:ascii="Arial" w:hAnsi="Arial"/>
      <w:sz w:val="24"/>
    </w:rPr>
  </w:style>
  <w:style w:type="paragraph" w:styleId="berschrift1">
    <w:name w:val="heading 1"/>
    <w:basedOn w:val="Block"/>
    <w:next w:val="Block"/>
    <w:link w:val="berschrift1Zchn"/>
    <w:uiPriority w:val="9"/>
    <w:qFormat/>
    <w:rsid w:val="007629E3"/>
    <w:pPr>
      <w:keepNext/>
      <w:keepLines/>
      <w:numPr>
        <w:numId w:val="2"/>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F066F1"/>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F11F29"/>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D85FA6"/>
    <w:pPr>
      <w:spacing w:after="120" w:line="360" w:lineRule="auto"/>
      <w:jc w:val="both"/>
    </w:pPr>
  </w:style>
  <w:style w:type="character" w:customStyle="1" w:styleId="berschrift1Zchn">
    <w:name w:val="Überschrift 1 Zchn"/>
    <w:link w:val="berschrift1"/>
    <w:uiPriority w:val="9"/>
    <w:rsid w:val="007629E3"/>
    <w:rPr>
      <w:rFonts w:ascii="Arial" w:hAnsi="Arial"/>
      <w:b/>
      <w:bCs/>
      <w:sz w:val="28"/>
      <w:szCs w:val="28"/>
    </w:rPr>
  </w:style>
  <w:style w:type="paragraph" w:customStyle="1" w:styleId="Enum1">
    <w:name w:val="Enum1"/>
    <w:basedOn w:val="Standard"/>
    <w:qFormat/>
    <w:rsid w:val="005E25F6"/>
    <w:pPr>
      <w:spacing w:after="120"/>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1"/>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F066F1"/>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Enum">
    <w:name w:val="Enum"/>
    <w:basedOn w:val="Enum1"/>
    <w:qFormat/>
    <w:rsid w:val="00945CE8"/>
    <w:pPr>
      <w:numPr>
        <w:numId w:val="3"/>
      </w:numPr>
    </w:pPr>
  </w:style>
  <w:style w:type="paragraph" w:styleId="Kommentartext">
    <w:name w:val="annotation text"/>
    <w:basedOn w:val="Standard"/>
    <w:link w:val="KommentartextZchn"/>
    <w:rPr>
      <w:sz w:val="20"/>
    </w:rPr>
  </w:style>
  <w:style w:type="character" w:customStyle="1" w:styleId="KommentartextZchn">
    <w:name w:val="Kommentartext Zchn"/>
    <w:basedOn w:val="Absatz-Standardschriftart"/>
    <w:link w:val="Kommentartext"/>
    <w:rPr>
      <w:rFonts w:ascii="Arial" w:hAnsi="Arial"/>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semiHidden/>
    <w:unhideWhenUsed/>
    <w:rsid w:val="006B038D"/>
    <w:rPr>
      <w:b/>
      <w:bCs/>
    </w:rPr>
  </w:style>
  <w:style w:type="character" w:customStyle="1" w:styleId="KommentarthemaZchn">
    <w:name w:val="Kommentarthema Zchn"/>
    <w:basedOn w:val="KommentartextZchn"/>
    <w:link w:val="Kommentarthema"/>
    <w:semiHidden/>
    <w:rsid w:val="006B038D"/>
    <w:rPr>
      <w:rFonts w:ascii="Arial" w:hAnsi="Arial"/>
      <w:b/>
      <w:bCs/>
    </w:rPr>
  </w:style>
  <w:style w:type="paragraph" w:styleId="NurText">
    <w:name w:val="Plain Text"/>
    <w:basedOn w:val="Standard"/>
    <w:link w:val="NurTextZchn"/>
    <w:uiPriority w:val="99"/>
    <w:unhideWhenUsed/>
    <w:rsid w:val="00142A70"/>
    <w:rPr>
      <w:rFonts w:ascii="Consolas" w:hAnsi="Consolas" w:cstheme="minorBidi"/>
      <w:sz w:val="21"/>
      <w:szCs w:val="21"/>
      <w:lang w:eastAsia="ja-JP"/>
    </w:rPr>
  </w:style>
  <w:style w:type="character" w:customStyle="1" w:styleId="NurTextZchn">
    <w:name w:val="Nur Text Zchn"/>
    <w:basedOn w:val="Absatz-Standardschriftart"/>
    <w:link w:val="NurText"/>
    <w:uiPriority w:val="99"/>
    <w:rsid w:val="00142A70"/>
    <w:rPr>
      <w:rFonts w:ascii="Consolas" w:eastAsiaTheme="minorEastAsia" w:hAnsi="Consolas" w:cstheme="minorBidi"/>
      <w:sz w:val="21"/>
      <w:szCs w:val="21"/>
      <w:lang w:eastAsia="ja-JP"/>
    </w:rPr>
  </w:style>
  <w:style w:type="character" w:styleId="NichtaufgelsteErwhnung">
    <w:name w:val="Unresolved Mention"/>
    <w:basedOn w:val="Absatz-Standardschriftart"/>
    <w:uiPriority w:val="99"/>
    <w:semiHidden/>
    <w:unhideWhenUsed/>
    <w:rsid w:val="00F91746"/>
    <w:rPr>
      <w:color w:val="605E5C"/>
      <w:shd w:val="clear" w:color="auto" w:fill="E1DFDD"/>
    </w:rPr>
  </w:style>
  <w:style w:type="character" w:styleId="Zeilennummer">
    <w:name w:val="line number"/>
    <w:basedOn w:val="Absatz-Standardschriftart"/>
    <w:rsid w:val="009F714F"/>
  </w:style>
  <w:style w:type="character" w:customStyle="1" w:styleId="FuzeileZchn">
    <w:name w:val="Fußzeile Zchn"/>
    <w:basedOn w:val="Absatz-Standardschriftart"/>
    <w:link w:val="Fuzeile"/>
    <w:uiPriority w:val="99"/>
    <w:rsid w:val="009F714F"/>
    <w:rPr>
      <w:rFonts w:ascii="Arial" w:hAnsi="Arial"/>
      <w:snapToGrid w:val="0"/>
      <w:sz w:val="16"/>
    </w:rPr>
  </w:style>
  <w:style w:type="character" w:customStyle="1" w:styleId="mw-headline">
    <w:name w:val="mw-headline"/>
    <w:basedOn w:val="Absatz-Standardschriftart"/>
    <w:rsid w:val="007B0BF9"/>
  </w:style>
  <w:style w:type="paragraph" w:styleId="Listenabsatz">
    <w:name w:val="List Paragraph"/>
    <w:basedOn w:val="Standard"/>
    <w:uiPriority w:val="34"/>
    <w:rsid w:val="000E1E20"/>
    <w:pPr>
      <w:ind w:left="720"/>
      <w:contextualSpacing/>
    </w:pPr>
  </w:style>
  <w:style w:type="table" w:styleId="Tabellenraster">
    <w:name w:val="Table Grid"/>
    <w:basedOn w:val="NormaleTabelle"/>
    <w:rsid w:val="00032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rsid w:val="001E6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3">
      <w:bodyDiv w:val="1"/>
      <w:marLeft w:val="0"/>
      <w:marRight w:val="0"/>
      <w:marTop w:val="0"/>
      <w:marBottom w:val="0"/>
      <w:divBdr>
        <w:top w:val="none" w:sz="0" w:space="0" w:color="auto"/>
        <w:left w:val="none" w:sz="0" w:space="0" w:color="auto"/>
        <w:bottom w:val="none" w:sz="0" w:space="0" w:color="auto"/>
        <w:right w:val="none" w:sz="0" w:space="0" w:color="auto"/>
      </w:divBdr>
    </w:div>
    <w:div w:id="2636869">
      <w:bodyDiv w:val="1"/>
      <w:marLeft w:val="0"/>
      <w:marRight w:val="0"/>
      <w:marTop w:val="0"/>
      <w:marBottom w:val="0"/>
      <w:divBdr>
        <w:top w:val="none" w:sz="0" w:space="0" w:color="auto"/>
        <w:left w:val="none" w:sz="0" w:space="0" w:color="auto"/>
        <w:bottom w:val="none" w:sz="0" w:space="0" w:color="auto"/>
        <w:right w:val="none" w:sz="0" w:space="0" w:color="auto"/>
      </w:divBdr>
    </w:div>
    <w:div w:id="3173901">
      <w:bodyDiv w:val="1"/>
      <w:marLeft w:val="0"/>
      <w:marRight w:val="0"/>
      <w:marTop w:val="0"/>
      <w:marBottom w:val="0"/>
      <w:divBdr>
        <w:top w:val="none" w:sz="0" w:space="0" w:color="auto"/>
        <w:left w:val="none" w:sz="0" w:space="0" w:color="auto"/>
        <w:bottom w:val="none" w:sz="0" w:space="0" w:color="auto"/>
        <w:right w:val="none" w:sz="0" w:space="0" w:color="auto"/>
      </w:divBdr>
    </w:div>
    <w:div w:id="4092010">
      <w:bodyDiv w:val="1"/>
      <w:marLeft w:val="0"/>
      <w:marRight w:val="0"/>
      <w:marTop w:val="0"/>
      <w:marBottom w:val="0"/>
      <w:divBdr>
        <w:top w:val="none" w:sz="0" w:space="0" w:color="auto"/>
        <w:left w:val="none" w:sz="0" w:space="0" w:color="auto"/>
        <w:bottom w:val="none" w:sz="0" w:space="0" w:color="auto"/>
        <w:right w:val="none" w:sz="0" w:space="0" w:color="auto"/>
      </w:divBdr>
    </w:div>
    <w:div w:id="6490252">
      <w:bodyDiv w:val="1"/>
      <w:marLeft w:val="0"/>
      <w:marRight w:val="0"/>
      <w:marTop w:val="0"/>
      <w:marBottom w:val="0"/>
      <w:divBdr>
        <w:top w:val="none" w:sz="0" w:space="0" w:color="auto"/>
        <w:left w:val="none" w:sz="0" w:space="0" w:color="auto"/>
        <w:bottom w:val="none" w:sz="0" w:space="0" w:color="auto"/>
        <w:right w:val="none" w:sz="0" w:space="0" w:color="auto"/>
      </w:divBdr>
    </w:div>
    <w:div w:id="11495603">
      <w:bodyDiv w:val="1"/>
      <w:marLeft w:val="0"/>
      <w:marRight w:val="0"/>
      <w:marTop w:val="0"/>
      <w:marBottom w:val="0"/>
      <w:divBdr>
        <w:top w:val="none" w:sz="0" w:space="0" w:color="auto"/>
        <w:left w:val="none" w:sz="0" w:space="0" w:color="auto"/>
        <w:bottom w:val="none" w:sz="0" w:space="0" w:color="auto"/>
        <w:right w:val="none" w:sz="0" w:space="0" w:color="auto"/>
      </w:divBdr>
    </w:div>
    <w:div w:id="16657776">
      <w:bodyDiv w:val="1"/>
      <w:marLeft w:val="0"/>
      <w:marRight w:val="0"/>
      <w:marTop w:val="0"/>
      <w:marBottom w:val="0"/>
      <w:divBdr>
        <w:top w:val="none" w:sz="0" w:space="0" w:color="auto"/>
        <w:left w:val="none" w:sz="0" w:space="0" w:color="auto"/>
        <w:bottom w:val="none" w:sz="0" w:space="0" w:color="auto"/>
        <w:right w:val="none" w:sz="0" w:space="0" w:color="auto"/>
      </w:divBdr>
    </w:div>
    <w:div w:id="16737739">
      <w:bodyDiv w:val="1"/>
      <w:marLeft w:val="0"/>
      <w:marRight w:val="0"/>
      <w:marTop w:val="0"/>
      <w:marBottom w:val="0"/>
      <w:divBdr>
        <w:top w:val="none" w:sz="0" w:space="0" w:color="auto"/>
        <w:left w:val="none" w:sz="0" w:space="0" w:color="auto"/>
        <w:bottom w:val="none" w:sz="0" w:space="0" w:color="auto"/>
        <w:right w:val="none" w:sz="0" w:space="0" w:color="auto"/>
      </w:divBdr>
    </w:div>
    <w:div w:id="20209289">
      <w:bodyDiv w:val="1"/>
      <w:marLeft w:val="0"/>
      <w:marRight w:val="0"/>
      <w:marTop w:val="0"/>
      <w:marBottom w:val="0"/>
      <w:divBdr>
        <w:top w:val="none" w:sz="0" w:space="0" w:color="auto"/>
        <w:left w:val="none" w:sz="0" w:space="0" w:color="auto"/>
        <w:bottom w:val="none" w:sz="0" w:space="0" w:color="auto"/>
        <w:right w:val="none" w:sz="0" w:space="0" w:color="auto"/>
      </w:divBdr>
    </w:div>
    <w:div w:id="21169513">
      <w:bodyDiv w:val="1"/>
      <w:marLeft w:val="0"/>
      <w:marRight w:val="0"/>
      <w:marTop w:val="0"/>
      <w:marBottom w:val="0"/>
      <w:divBdr>
        <w:top w:val="none" w:sz="0" w:space="0" w:color="auto"/>
        <w:left w:val="none" w:sz="0" w:space="0" w:color="auto"/>
        <w:bottom w:val="none" w:sz="0" w:space="0" w:color="auto"/>
        <w:right w:val="none" w:sz="0" w:space="0" w:color="auto"/>
      </w:divBdr>
    </w:div>
    <w:div w:id="22025005">
      <w:bodyDiv w:val="1"/>
      <w:marLeft w:val="0"/>
      <w:marRight w:val="0"/>
      <w:marTop w:val="0"/>
      <w:marBottom w:val="0"/>
      <w:divBdr>
        <w:top w:val="none" w:sz="0" w:space="0" w:color="auto"/>
        <w:left w:val="none" w:sz="0" w:space="0" w:color="auto"/>
        <w:bottom w:val="none" w:sz="0" w:space="0" w:color="auto"/>
        <w:right w:val="none" w:sz="0" w:space="0" w:color="auto"/>
      </w:divBdr>
    </w:div>
    <w:div w:id="22168189">
      <w:bodyDiv w:val="1"/>
      <w:marLeft w:val="0"/>
      <w:marRight w:val="0"/>
      <w:marTop w:val="0"/>
      <w:marBottom w:val="0"/>
      <w:divBdr>
        <w:top w:val="none" w:sz="0" w:space="0" w:color="auto"/>
        <w:left w:val="none" w:sz="0" w:space="0" w:color="auto"/>
        <w:bottom w:val="none" w:sz="0" w:space="0" w:color="auto"/>
        <w:right w:val="none" w:sz="0" w:space="0" w:color="auto"/>
      </w:divBdr>
    </w:div>
    <w:div w:id="23093961">
      <w:bodyDiv w:val="1"/>
      <w:marLeft w:val="0"/>
      <w:marRight w:val="0"/>
      <w:marTop w:val="0"/>
      <w:marBottom w:val="0"/>
      <w:divBdr>
        <w:top w:val="none" w:sz="0" w:space="0" w:color="auto"/>
        <w:left w:val="none" w:sz="0" w:space="0" w:color="auto"/>
        <w:bottom w:val="none" w:sz="0" w:space="0" w:color="auto"/>
        <w:right w:val="none" w:sz="0" w:space="0" w:color="auto"/>
      </w:divBdr>
    </w:div>
    <w:div w:id="23211553">
      <w:bodyDiv w:val="1"/>
      <w:marLeft w:val="0"/>
      <w:marRight w:val="0"/>
      <w:marTop w:val="0"/>
      <w:marBottom w:val="0"/>
      <w:divBdr>
        <w:top w:val="none" w:sz="0" w:space="0" w:color="auto"/>
        <w:left w:val="none" w:sz="0" w:space="0" w:color="auto"/>
        <w:bottom w:val="none" w:sz="0" w:space="0" w:color="auto"/>
        <w:right w:val="none" w:sz="0" w:space="0" w:color="auto"/>
      </w:divBdr>
    </w:div>
    <w:div w:id="23531031">
      <w:bodyDiv w:val="1"/>
      <w:marLeft w:val="0"/>
      <w:marRight w:val="0"/>
      <w:marTop w:val="0"/>
      <w:marBottom w:val="0"/>
      <w:divBdr>
        <w:top w:val="none" w:sz="0" w:space="0" w:color="auto"/>
        <w:left w:val="none" w:sz="0" w:space="0" w:color="auto"/>
        <w:bottom w:val="none" w:sz="0" w:space="0" w:color="auto"/>
        <w:right w:val="none" w:sz="0" w:space="0" w:color="auto"/>
      </w:divBdr>
    </w:div>
    <w:div w:id="26300710">
      <w:bodyDiv w:val="1"/>
      <w:marLeft w:val="0"/>
      <w:marRight w:val="0"/>
      <w:marTop w:val="0"/>
      <w:marBottom w:val="0"/>
      <w:divBdr>
        <w:top w:val="none" w:sz="0" w:space="0" w:color="auto"/>
        <w:left w:val="none" w:sz="0" w:space="0" w:color="auto"/>
        <w:bottom w:val="none" w:sz="0" w:space="0" w:color="auto"/>
        <w:right w:val="none" w:sz="0" w:space="0" w:color="auto"/>
      </w:divBdr>
    </w:div>
    <w:div w:id="27877591">
      <w:bodyDiv w:val="1"/>
      <w:marLeft w:val="0"/>
      <w:marRight w:val="0"/>
      <w:marTop w:val="0"/>
      <w:marBottom w:val="0"/>
      <w:divBdr>
        <w:top w:val="none" w:sz="0" w:space="0" w:color="auto"/>
        <w:left w:val="none" w:sz="0" w:space="0" w:color="auto"/>
        <w:bottom w:val="none" w:sz="0" w:space="0" w:color="auto"/>
        <w:right w:val="none" w:sz="0" w:space="0" w:color="auto"/>
      </w:divBdr>
    </w:div>
    <w:div w:id="28842294">
      <w:bodyDiv w:val="1"/>
      <w:marLeft w:val="0"/>
      <w:marRight w:val="0"/>
      <w:marTop w:val="0"/>
      <w:marBottom w:val="0"/>
      <w:divBdr>
        <w:top w:val="none" w:sz="0" w:space="0" w:color="auto"/>
        <w:left w:val="none" w:sz="0" w:space="0" w:color="auto"/>
        <w:bottom w:val="none" w:sz="0" w:space="0" w:color="auto"/>
        <w:right w:val="none" w:sz="0" w:space="0" w:color="auto"/>
      </w:divBdr>
    </w:div>
    <w:div w:id="30040819">
      <w:bodyDiv w:val="1"/>
      <w:marLeft w:val="0"/>
      <w:marRight w:val="0"/>
      <w:marTop w:val="0"/>
      <w:marBottom w:val="0"/>
      <w:divBdr>
        <w:top w:val="none" w:sz="0" w:space="0" w:color="auto"/>
        <w:left w:val="none" w:sz="0" w:space="0" w:color="auto"/>
        <w:bottom w:val="none" w:sz="0" w:space="0" w:color="auto"/>
        <w:right w:val="none" w:sz="0" w:space="0" w:color="auto"/>
      </w:divBdr>
    </w:div>
    <w:div w:id="30422310">
      <w:bodyDiv w:val="1"/>
      <w:marLeft w:val="0"/>
      <w:marRight w:val="0"/>
      <w:marTop w:val="0"/>
      <w:marBottom w:val="0"/>
      <w:divBdr>
        <w:top w:val="none" w:sz="0" w:space="0" w:color="auto"/>
        <w:left w:val="none" w:sz="0" w:space="0" w:color="auto"/>
        <w:bottom w:val="none" w:sz="0" w:space="0" w:color="auto"/>
        <w:right w:val="none" w:sz="0" w:space="0" w:color="auto"/>
      </w:divBdr>
    </w:div>
    <w:div w:id="34159707">
      <w:bodyDiv w:val="1"/>
      <w:marLeft w:val="0"/>
      <w:marRight w:val="0"/>
      <w:marTop w:val="0"/>
      <w:marBottom w:val="0"/>
      <w:divBdr>
        <w:top w:val="none" w:sz="0" w:space="0" w:color="auto"/>
        <w:left w:val="none" w:sz="0" w:space="0" w:color="auto"/>
        <w:bottom w:val="none" w:sz="0" w:space="0" w:color="auto"/>
        <w:right w:val="none" w:sz="0" w:space="0" w:color="auto"/>
      </w:divBdr>
    </w:div>
    <w:div w:id="38239605">
      <w:bodyDiv w:val="1"/>
      <w:marLeft w:val="0"/>
      <w:marRight w:val="0"/>
      <w:marTop w:val="0"/>
      <w:marBottom w:val="0"/>
      <w:divBdr>
        <w:top w:val="none" w:sz="0" w:space="0" w:color="auto"/>
        <w:left w:val="none" w:sz="0" w:space="0" w:color="auto"/>
        <w:bottom w:val="none" w:sz="0" w:space="0" w:color="auto"/>
        <w:right w:val="none" w:sz="0" w:space="0" w:color="auto"/>
      </w:divBdr>
    </w:div>
    <w:div w:id="42605733">
      <w:bodyDiv w:val="1"/>
      <w:marLeft w:val="0"/>
      <w:marRight w:val="0"/>
      <w:marTop w:val="0"/>
      <w:marBottom w:val="0"/>
      <w:divBdr>
        <w:top w:val="none" w:sz="0" w:space="0" w:color="auto"/>
        <w:left w:val="none" w:sz="0" w:space="0" w:color="auto"/>
        <w:bottom w:val="none" w:sz="0" w:space="0" w:color="auto"/>
        <w:right w:val="none" w:sz="0" w:space="0" w:color="auto"/>
      </w:divBdr>
    </w:div>
    <w:div w:id="44258721">
      <w:bodyDiv w:val="1"/>
      <w:marLeft w:val="0"/>
      <w:marRight w:val="0"/>
      <w:marTop w:val="0"/>
      <w:marBottom w:val="0"/>
      <w:divBdr>
        <w:top w:val="none" w:sz="0" w:space="0" w:color="auto"/>
        <w:left w:val="none" w:sz="0" w:space="0" w:color="auto"/>
        <w:bottom w:val="none" w:sz="0" w:space="0" w:color="auto"/>
        <w:right w:val="none" w:sz="0" w:space="0" w:color="auto"/>
      </w:divBdr>
    </w:div>
    <w:div w:id="54012466">
      <w:bodyDiv w:val="1"/>
      <w:marLeft w:val="0"/>
      <w:marRight w:val="0"/>
      <w:marTop w:val="0"/>
      <w:marBottom w:val="0"/>
      <w:divBdr>
        <w:top w:val="none" w:sz="0" w:space="0" w:color="auto"/>
        <w:left w:val="none" w:sz="0" w:space="0" w:color="auto"/>
        <w:bottom w:val="none" w:sz="0" w:space="0" w:color="auto"/>
        <w:right w:val="none" w:sz="0" w:space="0" w:color="auto"/>
      </w:divBdr>
    </w:div>
    <w:div w:id="54935733">
      <w:bodyDiv w:val="1"/>
      <w:marLeft w:val="0"/>
      <w:marRight w:val="0"/>
      <w:marTop w:val="0"/>
      <w:marBottom w:val="0"/>
      <w:divBdr>
        <w:top w:val="none" w:sz="0" w:space="0" w:color="auto"/>
        <w:left w:val="none" w:sz="0" w:space="0" w:color="auto"/>
        <w:bottom w:val="none" w:sz="0" w:space="0" w:color="auto"/>
        <w:right w:val="none" w:sz="0" w:space="0" w:color="auto"/>
      </w:divBdr>
    </w:div>
    <w:div w:id="55055714">
      <w:bodyDiv w:val="1"/>
      <w:marLeft w:val="0"/>
      <w:marRight w:val="0"/>
      <w:marTop w:val="0"/>
      <w:marBottom w:val="0"/>
      <w:divBdr>
        <w:top w:val="none" w:sz="0" w:space="0" w:color="auto"/>
        <w:left w:val="none" w:sz="0" w:space="0" w:color="auto"/>
        <w:bottom w:val="none" w:sz="0" w:space="0" w:color="auto"/>
        <w:right w:val="none" w:sz="0" w:space="0" w:color="auto"/>
      </w:divBdr>
    </w:div>
    <w:div w:id="55517884">
      <w:bodyDiv w:val="1"/>
      <w:marLeft w:val="0"/>
      <w:marRight w:val="0"/>
      <w:marTop w:val="0"/>
      <w:marBottom w:val="0"/>
      <w:divBdr>
        <w:top w:val="none" w:sz="0" w:space="0" w:color="auto"/>
        <w:left w:val="none" w:sz="0" w:space="0" w:color="auto"/>
        <w:bottom w:val="none" w:sz="0" w:space="0" w:color="auto"/>
        <w:right w:val="none" w:sz="0" w:space="0" w:color="auto"/>
      </w:divBdr>
    </w:div>
    <w:div w:id="58674273">
      <w:bodyDiv w:val="1"/>
      <w:marLeft w:val="0"/>
      <w:marRight w:val="0"/>
      <w:marTop w:val="0"/>
      <w:marBottom w:val="0"/>
      <w:divBdr>
        <w:top w:val="none" w:sz="0" w:space="0" w:color="auto"/>
        <w:left w:val="none" w:sz="0" w:space="0" w:color="auto"/>
        <w:bottom w:val="none" w:sz="0" w:space="0" w:color="auto"/>
        <w:right w:val="none" w:sz="0" w:space="0" w:color="auto"/>
      </w:divBdr>
    </w:div>
    <w:div w:id="69546810">
      <w:bodyDiv w:val="1"/>
      <w:marLeft w:val="0"/>
      <w:marRight w:val="0"/>
      <w:marTop w:val="0"/>
      <w:marBottom w:val="0"/>
      <w:divBdr>
        <w:top w:val="none" w:sz="0" w:space="0" w:color="auto"/>
        <w:left w:val="none" w:sz="0" w:space="0" w:color="auto"/>
        <w:bottom w:val="none" w:sz="0" w:space="0" w:color="auto"/>
        <w:right w:val="none" w:sz="0" w:space="0" w:color="auto"/>
      </w:divBdr>
    </w:div>
    <w:div w:id="73673008">
      <w:bodyDiv w:val="1"/>
      <w:marLeft w:val="0"/>
      <w:marRight w:val="0"/>
      <w:marTop w:val="0"/>
      <w:marBottom w:val="0"/>
      <w:divBdr>
        <w:top w:val="none" w:sz="0" w:space="0" w:color="auto"/>
        <w:left w:val="none" w:sz="0" w:space="0" w:color="auto"/>
        <w:bottom w:val="none" w:sz="0" w:space="0" w:color="auto"/>
        <w:right w:val="none" w:sz="0" w:space="0" w:color="auto"/>
      </w:divBdr>
    </w:div>
    <w:div w:id="74325289">
      <w:bodyDiv w:val="1"/>
      <w:marLeft w:val="0"/>
      <w:marRight w:val="0"/>
      <w:marTop w:val="0"/>
      <w:marBottom w:val="0"/>
      <w:divBdr>
        <w:top w:val="none" w:sz="0" w:space="0" w:color="auto"/>
        <w:left w:val="none" w:sz="0" w:space="0" w:color="auto"/>
        <w:bottom w:val="none" w:sz="0" w:space="0" w:color="auto"/>
        <w:right w:val="none" w:sz="0" w:space="0" w:color="auto"/>
      </w:divBdr>
    </w:div>
    <w:div w:id="75057033">
      <w:bodyDiv w:val="1"/>
      <w:marLeft w:val="0"/>
      <w:marRight w:val="0"/>
      <w:marTop w:val="0"/>
      <w:marBottom w:val="0"/>
      <w:divBdr>
        <w:top w:val="none" w:sz="0" w:space="0" w:color="auto"/>
        <w:left w:val="none" w:sz="0" w:space="0" w:color="auto"/>
        <w:bottom w:val="none" w:sz="0" w:space="0" w:color="auto"/>
        <w:right w:val="none" w:sz="0" w:space="0" w:color="auto"/>
      </w:divBdr>
    </w:div>
    <w:div w:id="77874891">
      <w:bodyDiv w:val="1"/>
      <w:marLeft w:val="0"/>
      <w:marRight w:val="0"/>
      <w:marTop w:val="0"/>
      <w:marBottom w:val="0"/>
      <w:divBdr>
        <w:top w:val="none" w:sz="0" w:space="0" w:color="auto"/>
        <w:left w:val="none" w:sz="0" w:space="0" w:color="auto"/>
        <w:bottom w:val="none" w:sz="0" w:space="0" w:color="auto"/>
        <w:right w:val="none" w:sz="0" w:space="0" w:color="auto"/>
      </w:divBdr>
    </w:div>
    <w:div w:id="78868044">
      <w:bodyDiv w:val="1"/>
      <w:marLeft w:val="0"/>
      <w:marRight w:val="0"/>
      <w:marTop w:val="0"/>
      <w:marBottom w:val="0"/>
      <w:divBdr>
        <w:top w:val="none" w:sz="0" w:space="0" w:color="auto"/>
        <w:left w:val="none" w:sz="0" w:space="0" w:color="auto"/>
        <w:bottom w:val="none" w:sz="0" w:space="0" w:color="auto"/>
        <w:right w:val="none" w:sz="0" w:space="0" w:color="auto"/>
      </w:divBdr>
    </w:div>
    <w:div w:id="81337190">
      <w:bodyDiv w:val="1"/>
      <w:marLeft w:val="0"/>
      <w:marRight w:val="0"/>
      <w:marTop w:val="0"/>
      <w:marBottom w:val="0"/>
      <w:divBdr>
        <w:top w:val="none" w:sz="0" w:space="0" w:color="auto"/>
        <w:left w:val="none" w:sz="0" w:space="0" w:color="auto"/>
        <w:bottom w:val="none" w:sz="0" w:space="0" w:color="auto"/>
        <w:right w:val="none" w:sz="0" w:space="0" w:color="auto"/>
      </w:divBdr>
    </w:div>
    <w:div w:id="81688666">
      <w:bodyDiv w:val="1"/>
      <w:marLeft w:val="0"/>
      <w:marRight w:val="0"/>
      <w:marTop w:val="0"/>
      <w:marBottom w:val="0"/>
      <w:divBdr>
        <w:top w:val="none" w:sz="0" w:space="0" w:color="auto"/>
        <w:left w:val="none" w:sz="0" w:space="0" w:color="auto"/>
        <w:bottom w:val="none" w:sz="0" w:space="0" w:color="auto"/>
        <w:right w:val="none" w:sz="0" w:space="0" w:color="auto"/>
      </w:divBdr>
    </w:div>
    <w:div w:id="85884565">
      <w:bodyDiv w:val="1"/>
      <w:marLeft w:val="0"/>
      <w:marRight w:val="0"/>
      <w:marTop w:val="0"/>
      <w:marBottom w:val="0"/>
      <w:divBdr>
        <w:top w:val="none" w:sz="0" w:space="0" w:color="auto"/>
        <w:left w:val="none" w:sz="0" w:space="0" w:color="auto"/>
        <w:bottom w:val="none" w:sz="0" w:space="0" w:color="auto"/>
        <w:right w:val="none" w:sz="0" w:space="0" w:color="auto"/>
      </w:divBdr>
    </w:div>
    <w:div w:id="86467457">
      <w:bodyDiv w:val="1"/>
      <w:marLeft w:val="0"/>
      <w:marRight w:val="0"/>
      <w:marTop w:val="0"/>
      <w:marBottom w:val="0"/>
      <w:divBdr>
        <w:top w:val="none" w:sz="0" w:space="0" w:color="auto"/>
        <w:left w:val="none" w:sz="0" w:space="0" w:color="auto"/>
        <w:bottom w:val="none" w:sz="0" w:space="0" w:color="auto"/>
        <w:right w:val="none" w:sz="0" w:space="0" w:color="auto"/>
      </w:divBdr>
    </w:div>
    <w:div w:id="89543559">
      <w:bodyDiv w:val="1"/>
      <w:marLeft w:val="0"/>
      <w:marRight w:val="0"/>
      <w:marTop w:val="0"/>
      <w:marBottom w:val="0"/>
      <w:divBdr>
        <w:top w:val="none" w:sz="0" w:space="0" w:color="auto"/>
        <w:left w:val="none" w:sz="0" w:space="0" w:color="auto"/>
        <w:bottom w:val="none" w:sz="0" w:space="0" w:color="auto"/>
        <w:right w:val="none" w:sz="0" w:space="0" w:color="auto"/>
      </w:divBdr>
    </w:div>
    <w:div w:id="91316868">
      <w:bodyDiv w:val="1"/>
      <w:marLeft w:val="0"/>
      <w:marRight w:val="0"/>
      <w:marTop w:val="0"/>
      <w:marBottom w:val="0"/>
      <w:divBdr>
        <w:top w:val="none" w:sz="0" w:space="0" w:color="auto"/>
        <w:left w:val="none" w:sz="0" w:space="0" w:color="auto"/>
        <w:bottom w:val="none" w:sz="0" w:space="0" w:color="auto"/>
        <w:right w:val="none" w:sz="0" w:space="0" w:color="auto"/>
      </w:divBdr>
    </w:div>
    <w:div w:id="91822676">
      <w:bodyDiv w:val="1"/>
      <w:marLeft w:val="0"/>
      <w:marRight w:val="0"/>
      <w:marTop w:val="0"/>
      <w:marBottom w:val="0"/>
      <w:divBdr>
        <w:top w:val="none" w:sz="0" w:space="0" w:color="auto"/>
        <w:left w:val="none" w:sz="0" w:space="0" w:color="auto"/>
        <w:bottom w:val="none" w:sz="0" w:space="0" w:color="auto"/>
        <w:right w:val="none" w:sz="0" w:space="0" w:color="auto"/>
      </w:divBdr>
    </w:div>
    <w:div w:id="92406757">
      <w:bodyDiv w:val="1"/>
      <w:marLeft w:val="0"/>
      <w:marRight w:val="0"/>
      <w:marTop w:val="0"/>
      <w:marBottom w:val="0"/>
      <w:divBdr>
        <w:top w:val="none" w:sz="0" w:space="0" w:color="auto"/>
        <w:left w:val="none" w:sz="0" w:space="0" w:color="auto"/>
        <w:bottom w:val="none" w:sz="0" w:space="0" w:color="auto"/>
        <w:right w:val="none" w:sz="0" w:space="0" w:color="auto"/>
      </w:divBdr>
    </w:div>
    <w:div w:id="99423693">
      <w:bodyDiv w:val="1"/>
      <w:marLeft w:val="0"/>
      <w:marRight w:val="0"/>
      <w:marTop w:val="0"/>
      <w:marBottom w:val="0"/>
      <w:divBdr>
        <w:top w:val="none" w:sz="0" w:space="0" w:color="auto"/>
        <w:left w:val="none" w:sz="0" w:space="0" w:color="auto"/>
        <w:bottom w:val="none" w:sz="0" w:space="0" w:color="auto"/>
        <w:right w:val="none" w:sz="0" w:space="0" w:color="auto"/>
      </w:divBdr>
    </w:div>
    <w:div w:id="107161241">
      <w:bodyDiv w:val="1"/>
      <w:marLeft w:val="0"/>
      <w:marRight w:val="0"/>
      <w:marTop w:val="0"/>
      <w:marBottom w:val="0"/>
      <w:divBdr>
        <w:top w:val="none" w:sz="0" w:space="0" w:color="auto"/>
        <w:left w:val="none" w:sz="0" w:space="0" w:color="auto"/>
        <w:bottom w:val="none" w:sz="0" w:space="0" w:color="auto"/>
        <w:right w:val="none" w:sz="0" w:space="0" w:color="auto"/>
      </w:divBdr>
    </w:div>
    <w:div w:id="107547348">
      <w:bodyDiv w:val="1"/>
      <w:marLeft w:val="0"/>
      <w:marRight w:val="0"/>
      <w:marTop w:val="0"/>
      <w:marBottom w:val="0"/>
      <w:divBdr>
        <w:top w:val="none" w:sz="0" w:space="0" w:color="auto"/>
        <w:left w:val="none" w:sz="0" w:space="0" w:color="auto"/>
        <w:bottom w:val="none" w:sz="0" w:space="0" w:color="auto"/>
        <w:right w:val="none" w:sz="0" w:space="0" w:color="auto"/>
      </w:divBdr>
    </w:div>
    <w:div w:id="109250472">
      <w:bodyDiv w:val="1"/>
      <w:marLeft w:val="0"/>
      <w:marRight w:val="0"/>
      <w:marTop w:val="0"/>
      <w:marBottom w:val="0"/>
      <w:divBdr>
        <w:top w:val="none" w:sz="0" w:space="0" w:color="auto"/>
        <w:left w:val="none" w:sz="0" w:space="0" w:color="auto"/>
        <w:bottom w:val="none" w:sz="0" w:space="0" w:color="auto"/>
        <w:right w:val="none" w:sz="0" w:space="0" w:color="auto"/>
      </w:divBdr>
    </w:div>
    <w:div w:id="113447482">
      <w:bodyDiv w:val="1"/>
      <w:marLeft w:val="0"/>
      <w:marRight w:val="0"/>
      <w:marTop w:val="0"/>
      <w:marBottom w:val="0"/>
      <w:divBdr>
        <w:top w:val="none" w:sz="0" w:space="0" w:color="auto"/>
        <w:left w:val="none" w:sz="0" w:space="0" w:color="auto"/>
        <w:bottom w:val="none" w:sz="0" w:space="0" w:color="auto"/>
        <w:right w:val="none" w:sz="0" w:space="0" w:color="auto"/>
      </w:divBdr>
    </w:div>
    <w:div w:id="114762316">
      <w:bodyDiv w:val="1"/>
      <w:marLeft w:val="0"/>
      <w:marRight w:val="0"/>
      <w:marTop w:val="0"/>
      <w:marBottom w:val="0"/>
      <w:divBdr>
        <w:top w:val="none" w:sz="0" w:space="0" w:color="auto"/>
        <w:left w:val="none" w:sz="0" w:space="0" w:color="auto"/>
        <w:bottom w:val="none" w:sz="0" w:space="0" w:color="auto"/>
        <w:right w:val="none" w:sz="0" w:space="0" w:color="auto"/>
      </w:divBdr>
    </w:div>
    <w:div w:id="121655073">
      <w:bodyDiv w:val="1"/>
      <w:marLeft w:val="0"/>
      <w:marRight w:val="0"/>
      <w:marTop w:val="0"/>
      <w:marBottom w:val="0"/>
      <w:divBdr>
        <w:top w:val="none" w:sz="0" w:space="0" w:color="auto"/>
        <w:left w:val="none" w:sz="0" w:space="0" w:color="auto"/>
        <w:bottom w:val="none" w:sz="0" w:space="0" w:color="auto"/>
        <w:right w:val="none" w:sz="0" w:space="0" w:color="auto"/>
      </w:divBdr>
    </w:div>
    <w:div w:id="121727383">
      <w:bodyDiv w:val="1"/>
      <w:marLeft w:val="0"/>
      <w:marRight w:val="0"/>
      <w:marTop w:val="0"/>
      <w:marBottom w:val="0"/>
      <w:divBdr>
        <w:top w:val="none" w:sz="0" w:space="0" w:color="auto"/>
        <w:left w:val="none" w:sz="0" w:space="0" w:color="auto"/>
        <w:bottom w:val="none" w:sz="0" w:space="0" w:color="auto"/>
        <w:right w:val="none" w:sz="0" w:space="0" w:color="auto"/>
      </w:divBdr>
    </w:div>
    <w:div w:id="122772412">
      <w:bodyDiv w:val="1"/>
      <w:marLeft w:val="0"/>
      <w:marRight w:val="0"/>
      <w:marTop w:val="0"/>
      <w:marBottom w:val="0"/>
      <w:divBdr>
        <w:top w:val="none" w:sz="0" w:space="0" w:color="auto"/>
        <w:left w:val="none" w:sz="0" w:space="0" w:color="auto"/>
        <w:bottom w:val="none" w:sz="0" w:space="0" w:color="auto"/>
        <w:right w:val="none" w:sz="0" w:space="0" w:color="auto"/>
      </w:divBdr>
    </w:div>
    <w:div w:id="122774311">
      <w:bodyDiv w:val="1"/>
      <w:marLeft w:val="0"/>
      <w:marRight w:val="0"/>
      <w:marTop w:val="0"/>
      <w:marBottom w:val="0"/>
      <w:divBdr>
        <w:top w:val="none" w:sz="0" w:space="0" w:color="auto"/>
        <w:left w:val="none" w:sz="0" w:space="0" w:color="auto"/>
        <w:bottom w:val="none" w:sz="0" w:space="0" w:color="auto"/>
        <w:right w:val="none" w:sz="0" w:space="0" w:color="auto"/>
      </w:divBdr>
    </w:div>
    <w:div w:id="123353678">
      <w:bodyDiv w:val="1"/>
      <w:marLeft w:val="0"/>
      <w:marRight w:val="0"/>
      <w:marTop w:val="0"/>
      <w:marBottom w:val="0"/>
      <w:divBdr>
        <w:top w:val="none" w:sz="0" w:space="0" w:color="auto"/>
        <w:left w:val="none" w:sz="0" w:space="0" w:color="auto"/>
        <w:bottom w:val="none" w:sz="0" w:space="0" w:color="auto"/>
        <w:right w:val="none" w:sz="0" w:space="0" w:color="auto"/>
      </w:divBdr>
    </w:div>
    <w:div w:id="124585948">
      <w:bodyDiv w:val="1"/>
      <w:marLeft w:val="0"/>
      <w:marRight w:val="0"/>
      <w:marTop w:val="0"/>
      <w:marBottom w:val="0"/>
      <w:divBdr>
        <w:top w:val="none" w:sz="0" w:space="0" w:color="auto"/>
        <w:left w:val="none" w:sz="0" w:space="0" w:color="auto"/>
        <w:bottom w:val="none" w:sz="0" w:space="0" w:color="auto"/>
        <w:right w:val="none" w:sz="0" w:space="0" w:color="auto"/>
      </w:divBdr>
    </w:div>
    <w:div w:id="129707972">
      <w:bodyDiv w:val="1"/>
      <w:marLeft w:val="0"/>
      <w:marRight w:val="0"/>
      <w:marTop w:val="0"/>
      <w:marBottom w:val="0"/>
      <w:divBdr>
        <w:top w:val="none" w:sz="0" w:space="0" w:color="auto"/>
        <w:left w:val="none" w:sz="0" w:space="0" w:color="auto"/>
        <w:bottom w:val="none" w:sz="0" w:space="0" w:color="auto"/>
        <w:right w:val="none" w:sz="0" w:space="0" w:color="auto"/>
      </w:divBdr>
    </w:div>
    <w:div w:id="130365789">
      <w:bodyDiv w:val="1"/>
      <w:marLeft w:val="0"/>
      <w:marRight w:val="0"/>
      <w:marTop w:val="0"/>
      <w:marBottom w:val="0"/>
      <w:divBdr>
        <w:top w:val="none" w:sz="0" w:space="0" w:color="auto"/>
        <w:left w:val="none" w:sz="0" w:space="0" w:color="auto"/>
        <w:bottom w:val="none" w:sz="0" w:space="0" w:color="auto"/>
        <w:right w:val="none" w:sz="0" w:space="0" w:color="auto"/>
      </w:divBdr>
    </w:div>
    <w:div w:id="132716645">
      <w:bodyDiv w:val="1"/>
      <w:marLeft w:val="0"/>
      <w:marRight w:val="0"/>
      <w:marTop w:val="0"/>
      <w:marBottom w:val="0"/>
      <w:divBdr>
        <w:top w:val="none" w:sz="0" w:space="0" w:color="auto"/>
        <w:left w:val="none" w:sz="0" w:space="0" w:color="auto"/>
        <w:bottom w:val="none" w:sz="0" w:space="0" w:color="auto"/>
        <w:right w:val="none" w:sz="0" w:space="0" w:color="auto"/>
      </w:divBdr>
    </w:div>
    <w:div w:id="139004478">
      <w:bodyDiv w:val="1"/>
      <w:marLeft w:val="0"/>
      <w:marRight w:val="0"/>
      <w:marTop w:val="0"/>
      <w:marBottom w:val="0"/>
      <w:divBdr>
        <w:top w:val="none" w:sz="0" w:space="0" w:color="auto"/>
        <w:left w:val="none" w:sz="0" w:space="0" w:color="auto"/>
        <w:bottom w:val="none" w:sz="0" w:space="0" w:color="auto"/>
        <w:right w:val="none" w:sz="0" w:space="0" w:color="auto"/>
      </w:divBdr>
    </w:div>
    <w:div w:id="139267976">
      <w:bodyDiv w:val="1"/>
      <w:marLeft w:val="0"/>
      <w:marRight w:val="0"/>
      <w:marTop w:val="0"/>
      <w:marBottom w:val="0"/>
      <w:divBdr>
        <w:top w:val="none" w:sz="0" w:space="0" w:color="auto"/>
        <w:left w:val="none" w:sz="0" w:space="0" w:color="auto"/>
        <w:bottom w:val="none" w:sz="0" w:space="0" w:color="auto"/>
        <w:right w:val="none" w:sz="0" w:space="0" w:color="auto"/>
      </w:divBdr>
    </w:div>
    <w:div w:id="143011353">
      <w:bodyDiv w:val="1"/>
      <w:marLeft w:val="0"/>
      <w:marRight w:val="0"/>
      <w:marTop w:val="0"/>
      <w:marBottom w:val="0"/>
      <w:divBdr>
        <w:top w:val="none" w:sz="0" w:space="0" w:color="auto"/>
        <w:left w:val="none" w:sz="0" w:space="0" w:color="auto"/>
        <w:bottom w:val="none" w:sz="0" w:space="0" w:color="auto"/>
        <w:right w:val="none" w:sz="0" w:space="0" w:color="auto"/>
      </w:divBdr>
    </w:div>
    <w:div w:id="144395264">
      <w:bodyDiv w:val="1"/>
      <w:marLeft w:val="0"/>
      <w:marRight w:val="0"/>
      <w:marTop w:val="0"/>
      <w:marBottom w:val="0"/>
      <w:divBdr>
        <w:top w:val="none" w:sz="0" w:space="0" w:color="auto"/>
        <w:left w:val="none" w:sz="0" w:space="0" w:color="auto"/>
        <w:bottom w:val="none" w:sz="0" w:space="0" w:color="auto"/>
        <w:right w:val="none" w:sz="0" w:space="0" w:color="auto"/>
      </w:divBdr>
    </w:div>
    <w:div w:id="148401424">
      <w:bodyDiv w:val="1"/>
      <w:marLeft w:val="0"/>
      <w:marRight w:val="0"/>
      <w:marTop w:val="0"/>
      <w:marBottom w:val="0"/>
      <w:divBdr>
        <w:top w:val="none" w:sz="0" w:space="0" w:color="auto"/>
        <w:left w:val="none" w:sz="0" w:space="0" w:color="auto"/>
        <w:bottom w:val="none" w:sz="0" w:space="0" w:color="auto"/>
        <w:right w:val="none" w:sz="0" w:space="0" w:color="auto"/>
      </w:divBdr>
    </w:div>
    <w:div w:id="148979941">
      <w:bodyDiv w:val="1"/>
      <w:marLeft w:val="0"/>
      <w:marRight w:val="0"/>
      <w:marTop w:val="0"/>
      <w:marBottom w:val="0"/>
      <w:divBdr>
        <w:top w:val="none" w:sz="0" w:space="0" w:color="auto"/>
        <w:left w:val="none" w:sz="0" w:space="0" w:color="auto"/>
        <w:bottom w:val="none" w:sz="0" w:space="0" w:color="auto"/>
        <w:right w:val="none" w:sz="0" w:space="0" w:color="auto"/>
      </w:divBdr>
    </w:div>
    <w:div w:id="152574278">
      <w:bodyDiv w:val="1"/>
      <w:marLeft w:val="0"/>
      <w:marRight w:val="0"/>
      <w:marTop w:val="0"/>
      <w:marBottom w:val="0"/>
      <w:divBdr>
        <w:top w:val="none" w:sz="0" w:space="0" w:color="auto"/>
        <w:left w:val="none" w:sz="0" w:space="0" w:color="auto"/>
        <w:bottom w:val="none" w:sz="0" w:space="0" w:color="auto"/>
        <w:right w:val="none" w:sz="0" w:space="0" w:color="auto"/>
      </w:divBdr>
    </w:div>
    <w:div w:id="156654879">
      <w:bodyDiv w:val="1"/>
      <w:marLeft w:val="0"/>
      <w:marRight w:val="0"/>
      <w:marTop w:val="0"/>
      <w:marBottom w:val="0"/>
      <w:divBdr>
        <w:top w:val="none" w:sz="0" w:space="0" w:color="auto"/>
        <w:left w:val="none" w:sz="0" w:space="0" w:color="auto"/>
        <w:bottom w:val="none" w:sz="0" w:space="0" w:color="auto"/>
        <w:right w:val="none" w:sz="0" w:space="0" w:color="auto"/>
      </w:divBdr>
    </w:div>
    <w:div w:id="156845931">
      <w:bodyDiv w:val="1"/>
      <w:marLeft w:val="0"/>
      <w:marRight w:val="0"/>
      <w:marTop w:val="0"/>
      <w:marBottom w:val="0"/>
      <w:divBdr>
        <w:top w:val="none" w:sz="0" w:space="0" w:color="auto"/>
        <w:left w:val="none" w:sz="0" w:space="0" w:color="auto"/>
        <w:bottom w:val="none" w:sz="0" w:space="0" w:color="auto"/>
        <w:right w:val="none" w:sz="0" w:space="0" w:color="auto"/>
      </w:divBdr>
    </w:div>
    <w:div w:id="157814072">
      <w:bodyDiv w:val="1"/>
      <w:marLeft w:val="0"/>
      <w:marRight w:val="0"/>
      <w:marTop w:val="0"/>
      <w:marBottom w:val="0"/>
      <w:divBdr>
        <w:top w:val="none" w:sz="0" w:space="0" w:color="auto"/>
        <w:left w:val="none" w:sz="0" w:space="0" w:color="auto"/>
        <w:bottom w:val="none" w:sz="0" w:space="0" w:color="auto"/>
        <w:right w:val="none" w:sz="0" w:space="0" w:color="auto"/>
      </w:divBdr>
    </w:div>
    <w:div w:id="160047839">
      <w:bodyDiv w:val="1"/>
      <w:marLeft w:val="0"/>
      <w:marRight w:val="0"/>
      <w:marTop w:val="0"/>
      <w:marBottom w:val="0"/>
      <w:divBdr>
        <w:top w:val="none" w:sz="0" w:space="0" w:color="auto"/>
        <w:left w:val="none" w:sz="0" w:space="0" w:color="auto"/>
        <w:bottom w:val="none" w:sz="0" w:space="0" w:color="auto"/>
        <w:right w:val="none" w:sz="0" w:space="0" w:color="auto"/>
      </w:divBdr>
    </w:div>
    <w:div w:id="163055892">
      <w:bodyDiv w:val="1"/>
      <w:marLeft w:val="0"/>
      <w:marRight w:val="0"/>
      <w:marTop w:val="0"/>
      <w:marBottom w:val="0"/>
      <w:divBdr>
        <w:top w:val="none" w:sz="0" w:space="0" w:color="auto"/>
        <w:left w:val="none" w:sz="0" w:space="0" w:color="auto"/>
        <w:bottom w:val="none" w:sz="0" w:space="0" w:color="auto"/>
        <w:right w:val="none" w:sz="0" w:space="0" w:color="auto"/>
      </w:divBdr>
    </w:div>
    <w:div w:id="165900707">
      <w:bodyDiv w:val="1"/>
      <w:marLeft w:val="0"/>
      <w:marRight w:val="0"/>
      <w:marTop w:val="0"/>
      <w:marBottom w:val="0"/>
      <w:divBdr>
        <w:top w:val="none" w:sz="0" w:space="0" w:color="auto"/>
        <w:left w:val="none" w:sz="0" w:space="0" w:color="auto"/>
        <w:bottom w:val="none" w:sz="0" w:space="0" w:color="auto"/>
        <w:right w:val="none" w:sz="0" w:space="0" w:color="auto"/>
      </w:divBdr>
    </w:div>
    <w:div w:id="169756657">
      <w:bodyDiv w:val="1"/>
      <w:marLeft w:val="0"/>
      <w:marRight w:val="0"/>
      <w:marTop w:val="0"/>
      <w:marBottom w:val="0"/>
      <w:divBdr>
        <w:top w:val="none" w:sz="0" w:space="0" w:color="auto"/>
        <w:left w:val="none" w:sz="0" w:space="0" w:color="auto"/>
        <w:bottom w:val="none" w:sz="0" w:space="0" w:color="auto"/>
        <w:right w:val="none" w:sz="0" w:space="0" w:color="auto"/>
      </w:divBdr>
    </w:div>
    <w:div w:id="172037756">
      <w:bodyDiv w:val="1"/>
      <w:marLeft w:val="0"/>
      <w:marRight w:val="0"/>
      <w:marTop w:val="0"/>
      <w:marBottom w:val="0"/>
      <w:divBdr>
        <w:top w:val="none" w:sz="0" w:space="0" w:color="auto"/>
        <w:left w:val="none" w:sz="0" w:space="0" w:color="auto"/>
        <w:bottom w:val="none" w:sz="0" w:space="0" w:color="auto"/>
        <w:right w:val="none" w:sz="0" w:space="0" w:color="auto"/>
      </w:divBdr>
    </w:div>
    <w:div w:id="174661090">
      <w:bodyDiv w:val="1"/>
      <w:marLeft w:val="0"/>
      <w:marRight w:val="0"/>
      <w:marTop w:val="0"/>
      <w:marBottom w:val="0"/>
      <w:divBdr>
        <w:top w:val="none" w:sz="0" w:space="0" w:color="auto"/>
        <w:left w:val="none" w:sz="0" w:space="0" w:color="auto"/>
        <w:bottom w:val="none" w:sz="0" w:space="0" w:color="auto"/>
        <w:right w:val="none" w:sz="0" w:space="0" w:color="auto"/>
      </w:divBdr>
    </w:div>
    <w:div w:id="180512535">
      <w:bodyDiv w:val="1"/>
      <w:marLeft w:val="0"/>
      <w:marRight w:val="0"/>
      <w:marTop w:val="0"/>
      <w:marBottom w:val="0"/>
      <w:divBdr>
        <w:top w:val="none" w:sz="0" w:space="0" w:color="auto"/>
        <w:left w:val="none" w:sz="0" w:space="0" w:color="auto"/>
        <w:bottom w:val="none" w:sz="0" w:space="0" w:color="auto"/>
        <w:right w:val="none" w:sz="0" w:space="0" w:color="auto"/>
      </w:divBdr>
    </w:div>
    <w:div w:id="184684583">
      <w:bodyDiv w:val="1"/>
      <w:marLeft w:val="0"/>
      <w:marRight w:val="0"/>
      <w:marTop w:val="0"/>
      <w:marBottom w:val="0"/>
      <w:divBdr>
        <w:top w:val="none" w:sz="0" w:space="0" w:color="auto"/>
        <w:left w:val="none" w:sz="0" w:space="0" w:color="auto"/>
        <w:bottom w:val="none" w:sz="0" w:space="0" w:color="auto"/>
        <w:right w:val="none" w:sz="0" w:space="0" w:color="auto"/>
      </w:divBdr>
    </w:div>
    <w:div w:id="187186455">
      <w:bodyDiv w:val="1"/>
      <w:marLeft w:val="0"/>
      <w:marRight w:val="0"/>
      <w:marTop w:val="0"/>
      <w:marBottom w:val="0"/>
      <w:divBdr>
        <w:top w:val="none" w:sz="0" w:space="0" w:color="auto"/>
        <w:left w:val="none" w:sz="0" w:space="0" w:color="auto"/>
        <w:bottom w:val="none" w:sz="0" w:space="0" w:color="auto"/>
        <w:right w:val="none" w:sz="0" w:space="0" w:color="auto"/>
      </w:divBdr>
    </w:div>
    <w:div w:id="188221412">
      <w:bodyDiv w:val="1"/>
      <w:marLeft w:val="0"/>
      <w:marRight w:val="0"/>
      <w:marTop w:val="0"/>
      <w:marBottom w:val="0"/>
      <w:divBdr>
        <w:top w:val="none" w:sz="0" w:space="0" w:color="auto"/>
        <w:left w:val="none" w:sz="0" w:space="0" w:color="auto"/>
        <w:bottom w:val="none" w:sz="0" w:space="0" w:color="auto"/>
        <w:right w:val="none" w:sz="0" w:space="0" w:color="auto"/>
      </w:divBdr>
    </w:div>
    <w:div w:id="192886466">
      <w:bodyDiv w:val="1"/>
      <w:marLeft w:val="0"/>
      <w:marRight w:val="0"/>
      <w:marTop w:val="0"/>
      <w:marBottom w:val="0"/>
      <w:divBdr>
        <w:top w:val="none" w:sz="0" w:space="0" w:color="auto"/>
        <w:left w:val="none" w:sz="0" w:space="0" w:color="auto"/>
        <w:bottom w:val="none" w:sz="0" w:space="0" w:color="auto"/>
        <w:right w:val="none" w:sz="0" w:space="0" w:color="auto"/>
      </w:divBdr>
    </w:div>
    <w:div w:id="193660105">
      <w:bodyDiv w:val="1"/>
      <w:marLeft w:val="0"/>
      <w:marRight w:val="0"/>
      <w:marTop w:val="0"/>
      <w:marBottom w:val="0"/>
      <w:divBdr>
        <w:top w:val="none" w:sz="0" w:space="0" w:color="auto"/>
        <w:left w:val="none" w:sz="0" w:space="0" w:color="auto"/>
        <w:bottom w:val="none" w:sz="0" w:space="0" w:color="auto"/>
        <w:right w:val="none" w:sz="0" w:space="0" w:color="auto"/>
      </w:divBdr>
    </w:div>
    <w:div w:id="194471060">
      <w:bodyDiv w:val="1"/>
      <w:marLeft w:val="0"/>
      <w:marRight w:val="0"/>
      <w:marTop w:val="0"/>
      <w:marBottom w:val="0"/>
      <w:divBdr>
        <w:top w:val="none" w:sz="0" w:space="0" w:color="auto"/>
        <w:left w:val="none" w:sz="0" w:space="0" w:color="auto"/>
        <w:bottom w:val="none" w:sz="0" w:space="0" w:color="auto"/>
        <w:right w:val="none" w:sz="0" w:space="0" w:color="auto"/>
      </w:divBdr>
    </w:div>
    <w:div w:id="197473305">
      <w:bodyDiv w:val="1"/>
      <w:marLeft w:val="0"/>
      <w:marRight w:val="0"/>
      <w:marTop w:val="0"/>
      <w:marBottom w:val="0"/>
      <w:divBdr>
        <w:top w:val="none" w:sz="0" w:space="0" w:color="auto"/>
        <w:left w:val="none" w:sz="0" w:space="0" w:color="auto"/>
        <w:bottom w:val="none" w:sz="0" w:space="0" w:color="auto"/>
        <w:right w:val="none" w:sz="0" w:space="0" w:color="auto"/>
      </w:divBdr>
    </w:div>
    <w:div w:id="198783172">
      <w:bodyDiv w:val="1"/>
      <w:marLeft w:val="0"/>
      <w:marRight w:val="0"/>
      <w:marTop w:val="0"/>
      <w:marBottom w:val="0"/>
      <w:divBdr>
        <w:top w:val="none" w:sz="0" w:space="0" w:color="auto"/>
        <w:left w:val="none" w:sz="0" w:space="0" w:color="auto"/>
        <w:bottom w:val="none" w:sz="0" w:space="0" w:color="auto"/>
        <w:right w:val="none" w:sz="0" w:space="0" w:color="auto"/>
      </w:divBdr>
    </w:div>
    <w:div w:id="205065604">
      <w:bodyDiv w:val="1"/>
      <w:marLeft w:val="0"/>
      <w:marRight w:val="0"/>
      <w:marTop w:val="0"/>
      <w:marBottom w:val="0"/>
      <w:divBdr>
        <w:top w:val="none" w:sz="0" w:space="0" w:color="auto"/>
        <w:left w:val="none" w:sz="0" w:space="0" w:color="auto"/>
        <w:bottom w:val="none" w:sz="0" w:space="0" w:color="auto"/>
        <w:right w:val="none" w:sz="0" w:space="0" w:color="auto"/>
      </w:divBdr>
    </w:div>
    <w:div w:id="205338819">
      <w:bodyDiv w:val="1"/>
      <w:marLeft w:val="0"/>
      <w:marRight w:val="0"/>
      <w:marTop w:val="0"/>
      <w:marBottom w:val="0"/>
      <w:divBdr>
        <w:top w:val="none" w:sz="0" w:space="0" w:color="auto"/>
        <w:left w:val="none" w:sz="0" w:space="0" w:color="auto"/>
        <w:bottom w:val="none" w:sz="0" w:space="0" w:color="auto"/>
        <w:right w:val="none" w:sz="0" w:space="0" w:color="auto"/>
      </w:divBdr>
    </w:div>
    <w:div w:id="207571822">
      <w:bodyDiv w:val="1"/>
      <w:marLeft w:val="0"/>
      <w:marRight w:val="0"/>
      <w:marTop w:val="0"/>
      <w:marBottom w:val="0"/>
      <w:divBdr>
        <w:top w:val="none" w:sz="0" w:space="0" w:color="auto"/>
        <w:left w:val="none" w:sz="0" w:space="0" w:color="auto"/>
        <w:bottom w:val="none" w:sz="0" w:space="0" w:color="auto"/>
        <w:right w:val="none" w:sz="0" w:space="0" w:color="auto"/>
      </w:divBdr>
    </w:div>
    <w:div w:id="211691884">
      <w:bodyDiv w:val="1"/>
      <w:marLeft w:val="0"/>
      <w:marRight w:val="0"/>
      <w:marTop w:val="0"/>
      <w:marBottom w:val="0"/>
      <w:divBdr>
        <w:top w:val="none" w:sz="0" w:space="0" w:color="auto"/>
        <w:left w:val="none" w:sz="0" w:space="0" w:color="auto"/>
        <w:bottom w:val="none" w:sz="0" w:space="0" w:color="auto"/>
        <w:right w:val="none" w:sz="0" w:space="0" w:color="auto"/>
      </w:divBdr>
    </w:div>
    <w:div w:id="216357072">
      <w:bodyDiv w:val="1"/>
      <w:marLeft w:val="0"/>
      <w:marRight w:val="0"/>
      <w:marTop w:val="0"/>
      <w:marBottom w:val="0"/>
      <w:divBdr>
        <w:top w:val="none" w:sz="0" w:space="0" w:color="auto"/>
        <w:left w:val="none" w:sz="0" w:space="0" w:color="auto"/>
        <w:bottom w:val="none" w:sz="0" w:space="0" w:color="auto"/>
        <w:right w:val="none" w:sz="0" w:space="0" w:color="auto"/>
      </w:divBdr>
    </w:div>
    <w:div w:id="217790644">
      <w:bodyDiv w:val="1"/>
      <w:marLeft w:val="0"/>
      <w:marRight w:val="0"/>
      <w:marTop w:val="0"/>
      <w:marBottom w:val="0"/>
      <w:divBdr>
        <w:top w:val="none" w:sz="0" w:space="0" w:color="auto"/>
        <w:left w:val="none" w:sz="0" w:space="0" w:color="auto"/>
        <w:bottom w:val="none" w:sz="0" w:space="0" w:color="auto"/>
        <w:right w:val="none" w:sz="0" w:space="0" w:color="auto"/>
      </w:divBdr>
    </w:div>
    <w:div w:id="218371995">
      <w:bodyDiv w:val="1"/>
      <w:marLeft w:val="0"/>
      <w:marRight w:val="0"/>
      <w:marTop w:val="0"/>
      <w:marBottom w:val="0"/>
      <w:divBdr>
        <w:top w:val="none" w:sz="0" w:space="0" w:color="auto"/>
        <w:left w:val="none" w:sz="0" w:space="0" w:color="auto"/>
        <w:bottom w:val="none" w:sz="0" w:space="0" w:color="auto"/>
        <w:right w:val="none" w:sz="0" w:space="0" w:color="auto"/>
      </w:divBdr>
    </w:div>
    <w:div w:id="219753867">
      <w:bodyDiv w:val="1"/>
      <w:marLeft w:val="0"/>
      <w:marRight w:val="0"/>
      <w:marTop w:val="0"/>
      <w:marBottom w:val="0"/>
      <w:divBdr>
        <w:top w:val="none" w:sz="0" w:space="0" w:color="auto"/>
        <w:left w:val="none" w:sz="0" w:space="0" w:color="auto"/>
        <w:bottom w:val="none" w:sz="0" w:space="0" w:color="auto"/>
        <w:right w:val="none" w:sz="0" w:space="0" w:color="auto"/>
      </w:divBdr>
    </w:div>
    <w:div w:id="222757949">
      <w:bodyDiv w:val="1"/>
      <w:marLeft w:val="0"/>
      <w:marRight w:val="0"/>
      <w:marTop w:val="0"/>
      <w:marBottom w:val="0"/>
      <w:divBdr>
        <w:top w:val="none" w:sz="0" w:space="0" w:color="auto"/>
        <w:left w:val="none" w:sz="0" w:space="0" w:color="auto"/>
        <w:bottom w:val="none" w:sz="0" w:space="0" w:color="auto"/>
        <w:right w:val="none" w:sz="0" w:space="0" w:color="auto"/>
      </w:divBdr>
    </w:div>
    <w:div w:id="223218172">
      <w:bodyDiv w:val="1"/>
      <w:marLeft w:val="0"/>
      <w:marRight w:val="0"/>
      <w:marTop w:val="0"/>
      <w:marBottom w:val="0"/>
      <w:divBdr>
        <w:top w:val="none" w:sz="0" w:space="0" w:color="auto"/>
        <w:left w:val="none" w:sz="0" w:space="0" w:color="auto"/>
        <w:bottom w:val="none" w:sz="0" w:space="0" w:color="auto"/>
        <w:right w:val="none" w:sz="0" w:space="0" w:color="auto"/>
      </w:divBdr>
    </w:div>
    <w:div w:id="232086645">
      <w:bodyDiv w:val="1"/>
      <w:marLeft w:val="0"/>
      <w:marRight w:val="0"/>
      <w:marTop w:val="0"/>
      <w:marBottom w:val="0"/>
      <w:divBdr>
        <w:top w:val="none" w:sz="0" w:space="0" w:color="auto"/>
        <w:left w:val="none" w:sz="0" w:space="0" w:color="auto"/>
        <w:bottom w:val="none" w:sz="0" w:space="0" w:color="auto"/>
        <w:right w:val="none" w:sz="0" w:space="0" w:color="auto"/>
      </w:divBdr>
    </w:div>
    <w:div w:id="235283882">
      <w:bodyDiv w:val="1"/>
      <w:marLeft w:val="0"/>
      <w:marRight w:val="0"/>
      <w:marTop w:val="0"/>
      <w:marBottom w:val="0"/>
      <w:divBdr>
        <w:top w:val="none" w:sz="0" w:space="0" w:color="auto"/>
        <w:left w:val="none" w:sz="0" w:space="0" w:color="auto"/>
        <w:bottom w:val="none" w:sz="0" w:space="0" w:color="auto"/>
        <w:right w:val="none" w:sz="0" w:space="0" w:color="auto"/>
      </w:divBdr>
    </w:div>
    <w:div w:id="235407847">
      <w:bodyDiv w:val="1"/>
      <w:marLeft w:val="0"/>
      <w:marRight w:val="0"/>
      <w:marTop w:val="0"/>
      <w:marBottom w:val="0"/>
      <w:divBdr>
        <w:top w:val="none" w:sz="0" w:space="0" w:color="auto"/>
        <w:left w:val="none" w:sz="0" w:space="0" w:color="auto"/>
        <w:bottom w:val="none" w:sz="0" w:space="0" w:color="auto"/>
        <w:right w:val="none" w:sz="0" w:space="0" w:color="auto"/>
      </w:divBdr>
    </w:div>
    <w:div w:id="236862173">
      <w:bodyDiv w:val="1"/>
      <w:marLeft w:val="0"/>
      <w:marRight w:val="0"/>
      <w:marTop w:val="0"/>
      <w:marBottom w:val="0"/>
      <w:divBdr>
        <w:top w:val="none" w:sz="0" w:space="0" w:color="auto"/>
        <w:left w:val="none" w:sz="0" w:space="0" w:color="auto"/>
        <w:bottom w:val="none" w:sz="0" w:space="0" w:color="auto"/>
        <w:right w:val="none" w:sz="0" w:space="0" w:color="auto"/>
      </w:divBdr>
    </w:div>
    <w:div w:id="237599455">
      <w:bodyDiv w:val="1"/>
      <w:marLeft w:val="0"/>
      <w:marRight w:val="0"/>
      <w:marTop w:val="0"/>
      <w:marBottom w:val="0"/>
      <w:divBdr>
        <w:top w:val="none" w:sz="0" w:space="0" w:color="auto"/>
        <w:left w:val="none" w:sz="0" w:space="0" w:color="auto"/>
        <w:bottom w:val="none" w:sz="0" w:space="0" w:color="auto"/>
        <w:right w:val="none" w:sz="0" w:space="0" w:color="auto"/>
      </w:divBdr>
    </w:div>
    <w:div w:id="237711278">
      <w:bodyDiv w:val="1"/>
      <w:marLeft w:val="0"/>
      <w:marRight w:val="0"/>
      <w:marTop w:val="0"/>
      <w:marBottom w:val="0"/>
      <w:divBdr>
        <w:top w:val="none" w:sz="0" w:space="0" w:color="auto"/>
        <w:left w:val="none" w:sz="0" w:space="0" w:color="auto"/>
        <w:bottom w:val="none" w:sz="0" w:space="0" w:color="auto"/>
        <w:right w:val="none" w:sz="0" w:space="0" w:color="auto"/>
      </w:divBdr>
    </w:div>
    <w:div w:id="238174366">
      <w:bodyDiv w:val="1"/>
      <w:marLeft w:val="0"/>
      <w:marRight w:val="0"/>
      <w:marTop w:val="0"/>
      <w:marBottom w:val="0"/>
      <w:divBdr>
        <w:top w:val="none" w:sz="0" w:space="0" w:color="auto"/>
        <w:left w:val="none" w:sz="0" w:space="0" w:color="auto"/>
        <w:bottom w:val="none" w:sz="0" w:space="0" w:color="auto"/>
        <w:right w:val="none" w:sz="0" w:space="0" w:color="auto"/>
      </w:divBdr>
    </w:div>
    <w:div w:id="238835981">
      <w:bodyDiv w:val="1"/>
      <w:marLeft w:val="0"/>
      <w:marRight w:val="0"/>
      <w:marTop w:val="0"/>
      <w:marBottom w:val="0"/>
      <w:divBdr>
        <w:top w:val="none" w:sz="0" w:space="0" w:color="auto"/>
        <w:left w:val="none" w:sz="0" w:space="0" w:color="auto"/>
        <w:bottom w:val="none" w:sz="0" w:space="0" w:color="auto"/>
        <w:right w:val="none" w:sz="0" w:space="0" w:color="auto"/>
      </w:divBdr>
    </w:div>
    <w:div w:id="242683506">
      <w:bodyDiv w:val="1"/>
      <w:marLeft w:val="0"/>
      <w:marRight w:val="0"/>
      <w:marTop w:val="0"/>
      <w:marBottom w:val="0"/>
      <w:divBdr>
        <w:top w:val="none" w:sz="0" w:space="0" w:color="auto"/>
        <w:left w:val="none" w:sz="0" w:space="0" w:color="auto"/>
        <w:bottom w:val="none" w:sz="0" w:space="0" w:color="auto"/>
        <w:right w:val="none" w:sz="0" w:space="0" w:color="auto"/>
      </w:divBdr>
    </w:div>
    <w:div w:id="243146889">
      <w:bodyDiv w:val="1"/>
      <w:marLeft w:val="0"/>
      <w:marRight w:val="0"/>
      <w:marTop w:val="0"/>
      <w:marBottom w:val="0"/>
      <w:divBdr>
        <w:top w:val="none" w:sz="0" w:space="0" w:color="auto"/>
        <w:left w:val="none" w:sz="0" w:space="0" w:color="auto"/>
        <w:bottom w:val="none" w:sz="0" w:space="0" w:color="auto"/>
        <w:right w:val="none" w:sz="0" w:space="0" w:color="auto"/>
      </w:divBdr>
    </w:div>
    <w:div w:id="246035998">
      <w:bodyDiv w:val="1"/>
      <w:marLeft w:val="0"/>
      <w:marRight w:val="0"/>
      <w:marTop w:val="0"/>
      <w:marBottom w:val="0"/>
      <w:divBdr>
        <w:top w:val="none" w:sz="0" w:space="0" w:color="auto"/>
        <w:left w:val="none" w:sz="0" w:space="0" w:color="auto"/>
        <w:bottom w:val="none" w:sz="0" w:space="0" w:color="auto"/>
        <w:right w:val="none" w:sz="0" w:space="0" w:color="auto"/>
      </w:divBdr>
    </w:div>
    <w:div w:id="247468329">
      <w:bodyDiv w:val="1"/>
      <w:marLeft w:val="0"/>
      <w:marRight w:val="0"/>
      <w:marTop w:val="0"/>
      <w:marBottom w:val="0"/>
      <w:divBdr>
        <w:top w:val="none" w:sz="0" w:space="0" w:color="auto"/>
        <w:left w:val="none" w:sz="0" w:space="0" w:color="auto"/>
        <w:bottom w:val="none" w:sz="0" w:space="0" w:color="auto"/>
        <w:right w:val="none" w:sz="0" w:space="0" w:color="auto"/>
      </w:divBdr>
    </w:div>
    <w:div w:id="257250353">
      <w:bodyDiv w:val="1"/>
      <w:marLeft w:val="0"/>
      <w:marRight w:val="0"/>
      <w:marTop w:val="0"/>
      <w:marBottom w:val="0"/>
      <w:divBdr>
        <w:top w:val="none" w:sz="0" w:space="0" w:color="auto"/>
        <w:left w:val="none" w:sz="0" w:space="0" w:color="auto"/>
        <w:bottom w:val="none" w:sz="0" w:space="0" w:color="auto"/>
        <w:right w:val="none" w:sz="0" w:space="0" w:color="auto"/>
      </w:divBdr>
    </w:div>
    <w:div w:id="258409720">
      <w:bodyDiv w:val="1"/>
      <w:marLeft w:val="0"/>
      <w:marRight w:val="0"/>
      <w:marTop w:val="0"/>
      <w:marBottom w:val="0"/>
      <w:divBdr>
        <w:top w:val="none" w:sz="0" w:space="0" w:color="auto"/>
        <w:left w:val="none" w:sz="0" w:space="0" w:color="auto"/>
        <w:bottom w:val="none" w:sz="0" w:space="0" w:color="auto"/>
        <w:right w:val="none" w:sz="0" w:space="0" w:color="auto"/>
      </w:divBdr>
    </w:div>
    <w:div w:id="263390134">
      <w:bodyDiv w:val="1"/>
      <w:marLeft w:val="0"/>
      <w:marRight w:val="0"/>
      <w:marTop w:val="0"/>
      <w:marBottom w:val="0"/>
      <w:divBdr>
        <w:top w:val="none" w:sz="0" w:space="0" w:color="auto"/>
        <w:left w:val="none" w:sz="0" w:space="0" w:color="auto"/>
        <w:bottom w:val="none" w:sz="0" w:space="0" w:color="auto"/>
        <w:right w:val="none" w:sz="0" w:space="0" w:color="auto"/>
      </w:divBdr>
    </w:div>
    <w:div w:id="265887841">
      <w:bodyDiv w:val="1"/>
      <w:marLeft w:val="0"/>
      <w:marRight w:val="0"/>
      <w:marTop w:val="0"/>
      <w:marBottom w:val="0"/>
      <w:divBdr>
        <w:top w:val="none" w:sz="0" w:space="0" w:color="auto"/>
        <w:left w:val="none" w:sz="0" w:space="0" w:color="auto"/>
        <w:bottom w:val="none" w:sz="0" w:space="0" w:color="auto"/>
        <w:right w:val="none" w:sz="0" w:space="0" w:color="auto"/>
      </w:divBdr>
    </w:div>
    <w:div w:id="268318526">
      <w:bodyDiv w:val="1"/>
      <w:marLeft w:val="0"/>
      <w:marRight w:val="0"/>
      <w:marTop w:val="0"/>
      <w:marBottom w:val="0"/>
      <w:divBdr>
        <w:top w:val="none" w:sz="0" w:space="0" w:color="auto"/>
        <w:left w:val="none" w:sz="0" w:space="0" w:color="auto"/>
        <w:bottom w:val="none" w:sz="0" w:space="0" w:color="auto"/>
        <w:right w:val="none" w:sz="0" w:space="0" w:color="auto"/>
      </w:divBdr>
    </w:div>
    <w:div w:id="268582551">
      <w:bodyDiv w:val="1"/>
      <w:marLeft w:val="0"/>
      <w:marRight w:val="0"/>
      <w:marTop w:val="0"/>
      <w:marBottom w:val="0"/>
      <w:divBdr>
        <w:top w:val="none" w:sz="0" w:space="0" w:color="auto"/>
        <w:left w:val="none" w:sz="0" w:space="0" w:color="auto"/>
        <w:bottom w:val="none" w:sz="0" w:space="0" w:color="auto"/>
        <w:right w:val="none" w:sz="0" w:space="0" w:color="auto"/>
      </w:divBdr>
    </w:div>
    <w:div w:id="271596371">
      <w:bodyDiv w:val="1"/>
      <w:marLeft w:val="0"/>
      <w:marRight w:val="0"/>
      <w:marTop w:val="0"/>
      <w:marBottom w:val="0"/>
      <w:divBdr>
        <w:top w:val="none" w:sz="0" w:space="0" w:color="auto"/>
        <w:left w:val="none" w:sz="0" w:space="0" w:color="auto"/>
        <w:bottom w:val="none" w:sz="0" w:space="0" w:color="auto"/>
        <w:right w:val="none" w:sz="0" w:space="0" w:color="auto"/>
      </w:divBdr>
    </w:div>
    <w:div w:id="272589021">
      <w:bodyDiv w:val="1"/>
      <w:marLeft w:val="0"/>
      <w:marRight w:val="0"/>
      <w:marTop w:val="0"/>
      <w:marBottom w:val="0"/>
      <w:divBdr>
        <w:top w:val="none" w:sz="0" w:space="0" w:color="auto"/>
        <w:left w:val="none" w:sz="0" w:space="0" w:color="auto"/>
        <w:bottom w:val="none" w:sz="0" w:space="0" w:color="auto"/>
        <w:right w:val="none" w:sz="0" w:space="0" w:color="auto"/>
      </w:divBdr>
    </w:div>
    <w:div w:id="273562049">
      <w:bodyDiv w:val="1"/>
      <w:marLeft w:val="0"/>
      <w:marRight w:val="0"/>
      <w:marTop w:val="0"/>
      <w:marBottom w:val="0"/>
      <w:divBdr>
        <w:top w:val="none" w:sz="0" w:space="0" w:color="auto"/>
        <w:left w:val="none" w:sz="0" w:space="0" w:color="auto"/>
        <w:bottom w:val="none" w:sz="0" w:space="0" w:color="auto"/>
        <w:right w:val="none" w:sz="0" w:space="0" w:color="auto"/>
      </w:divBdr>
    </w:div>
    <w:div w:id="274485696">
      <w:bodyDiv w:val="1"/>
      <w:marLeft w:val="0"/>
      <w:marRight w:val="0"/>
      <w:marTop w:val="0"/>
      <w:marBottom w:val="0"/>
      <w:divBdr>
        <w:top w:val="none" w:sz="0" w:space="0" w:color="auto"/>
        <w:left w:val="none" w:sz="0" w:space="0" w:color="auto"/>
        <w:bottom w:val="none" w:sz="0" w:space="0" w:color="auto"/>
        <w:right w:val="none" w:sz="0" w:space="0" w:color="auto"/>
      </w:divBdr>
    </w:div>
    <w:div w:id="275214565">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78807408">
      <w:bodyDiv w:val="1"/>
      <w:marLeft w:val="0"/>
      <w:marRight w:val="0"/>
      <w:marTop w:val="0"/>
      <w:marBottom w:val="0"/>
      <w:divBdr>
        <w:top w:val="none" w:sz="0" w:space="0" w:color="auto"/>
        <w:left w:val="none" w:sz="0" w:space="0" w:color="auto"/>
        <w:bottom w:val="none" w:sz="0" w:space="0" w:color="auto"/>
        <w:right w:val="none" w:sz="0" w:space="0" w:color="auto"/>
      </w:divBdr>
    </w:div>
    <w:div w:id="280915435">
      <w:bodyDiv w:val="1"/>
      <w:marLeft w:val="0"/>
      <w:marRight w:val="0"/>
      <w:marTop w:val="0"/>
      <w:marBottom w:val="0"/>
      <w:divBdr>
        <w:top w:val="none" w:sz="0" w:space="0" w:color="auto"/>
        <w:left w:val="none" w:sz="0" w:space="0" w:color="auto"/>
        <w:bottom w:val="none" w:sz="0" w:space="0" w:color="auto"/>
        <w:right w:val="none" w:sz="0" w:space="0" w:color="auto"/>
      </w:divBdr>
    </w:div>
    <w:div w:id="287051493">
      <w:bodyDiv w:val="1"/>
      <w:marLeft w:val="0"/>
      <w:marRight w:val="0"/>
      <w:marTop w:val="0"/>
      <w:marBottom w:val="0"/>
      <w:divBdr>
        <w:top w:val="none" w:sz="0" w:space="0" w:color="auto"/>
        <w:left w:val="none" w:sz="0" w:space="0" w:color="auto"/>
        <w:bottom w:val="none" w:sz="0" w:space="0" w:color="auto"/>
        <w:right w:val="none" w:sz="0" w:space="0" w:color="auto"/>
      </w:divBdr>
    </w:div>
    <w:div w:id="287204018">
      <w:bodyDiv w:val="1"/>
      <w:marLeft w:val="0"/>
      <w:marRight w:val="0"/>
      <w:marTop w:val="0"/>
      <w:marBottom w:val="0"/>
      <w:divBdr>
        <w:top w:val="none" w:sz="0" w:space="0" w:color="auto"/>
        <w:left w:val="none" w:sz="0" w:space="0" w:color="auto"/>
        <w:bottom w:val="none" w:sz="0" w:space="0" w:color="auto"/>
        <w:right w:val="none" w:sz="0" w:space="0" w:color="auto"/>
      </w:divBdr>
    </w:div>
    <w:div w:id="290790693">
      <w:bodyDiv w:val="1"/>
      <w:marLeft w:val="0"/>
      <w:marRight w:val="0"/>
      <w:marTop w:val="0"/>
      <w:marBottom w:val="0"/>
      <w:divBdr>
        <w:top w:val="none" w:sz="0" w:space="0" w:color="auto"/>
        <w:left w:val="none" w:sz="0" w:space="0" w:color="auto"/>
        <w:bottom w:val="none" w:sz="0" w:space="0" w:color="auto"/>
        <w:right w:val="none" w:sz="0" w:space="0" w:color="auto"/>
      </w:divBdr>
    </w:div>
    <w:div w:id="291208954">
      <w:bodyDiv w:val="1"/>
      <w:marLeft w:val="0"/>
      <w:marRight w:val="0"/>
      <w:marTop w:val="0"/>
      <w:marBottom w:val="0"/>
      <w:divBdr>
        <w:top w:val="none" w:sz="0" w:space="0" w:color="auto"/>
        <w:left w:val="none" w:sz="0" w:space="0" w:color="auto"/>
        <w:bottom w:val="none" w:sz="0" w:space="0" w:color="auto"/>
        <w:right w:val="none" w:sz="0" w:space="0" w:color="auto"/>
      </w:divBdr>
    </w:div>
    <w:div w:id="291328293">
      <w:bodyDiv w:val="1"/>
      <w:marLeft w:val="0"/>
      <w:marRight w:val="0"/>
      <w:marTop w:val="0"/>
      <w:marBottom w:val="0"/>
      <w:divBdr>
        <w:top w:val="none" w:sz="0" w:space="0" w:color="auto"/>
        <w:left w:val="none" w:sz="0" w:space="0" w:color="auto"/>
        <w:bottom w:val="none" w:sz="0" w:space="0" w:color="auto"/>
        <w:right w:val="none" w:sz="0" w:space="0" w:color="auto"/>
      </w:divBdr>
    </w:div>
    <w:div w:id="300040917">
      <w:bodyDiv w:val="1"/>
      <w:marLeft w:val="0"/>
      <w:marRight w:val="0"/>
      <w:marTop w:val="0"/>
      <w:marBottom w:val="0"/>
      <w:divBdr>
        <w:top w:val="none" w:sz="0" w:space="0" w:color="auto"/>
        <w:left w:val="none" w:sz="0" w:space="0" w:color="auto"/>
        <w:bottom w:val="none" w:sz="0" w:space="0" w:color="auto"/>
        <w:right w:val="none" w:sz="0" w:space="0" w:color="auto"/>
      </w:divBdr>
    </w:div>
    <w:div w:id="300694137">
      <w:bodyDiv w:val="1"/>
      <w:marLeft w:val="0"/>
      <w:marRight w:val="0"/>
      <w:marTop w:val="0"/>
      <w:marBottom w:val="0"/>
      <w:divBdr>
        <w:top w:val="none" w:sz="0" w:space="0" w:color="auto"/>
        <w:left w:val="none" w:sz="0" w:space="0" w:color="auto"/>
        <w:bottom w:val="none" w:sz="0" w:space="0" w:color="auto"/>
        <w:right w:val="none" w:sz="0" w:space="0" w:color="auto"/>
      </w:divBdr>
    </w:div>
    <w:div w:id="301421151">
      <w:bodyDiv w:val="1"/>
      <w:marLeft w:val="0"/>
      <w:marRight w:val="0"/>
      <w:marTop w:val="0"/>
      <w:marBottom w:val="0"/>
      <w:divBdr>
        <w:top w:val="none" w:sz="0" w:space="0" w:color="auto"/>
        <w:left w:val="none" w:sz="0" w:space="0" w:color="auto"/>
        <w:bottom w:val="none" w:sz="0" w:space="0" w:color="auto"/>
        <w:right w:val="none" w:sz="0" w:space="0" w:color="auto"/>
      </w:divBdr>
    </w:div>
    <w:div w:id="303894480">
      <w:bodyDiv w:val="1"/>
      <w:marLeft w:val="0"/>
      <w:marRight w:val="0"/>
      <w:marTop w:val="0"/>
      <w:marBottom w:val="0"/>
      <w:divBdr>
        <w:top w:val="none" w:sz="0" w:space="0" w:color="auto"/>
        <w:left w:val="none" w:sz="0" w:space="0" w:color="auto"/>
        <w:bottom w:val="none" w:sz="0" w:space="0" w:color="auto"/>
        <w:right w:val="none" w:sz="0" w:space="0" w:color="auto"/>
      </w:divBdr>
    </w:div>
    <w:div w:id="306672108">
      <w:bodyDiv w:val="1"/>
      <w:marLeft w:val="0"/>
      <w:marRight w:val="0"/>
      <w:marTop w:val="0"/>
      <w:marBottom w:val="0"/>
      <w:divBdr>
        <w:top w:val="none" w:sz="0" w:space="0" w:color="auto"/>
        <w:left w:val="none" w:sz="0" w:space="0" w:color="auto"/>
        <w:bottom w:val="none" w:sz="0" w:space="0" w:color="auto"/>
        <w:right w:val="none" w:sz="0" w:space="0" w:color="auto"/>
      </w:divBdr>
    </w:div>
    <w:div w:id="313022927">
      <w:bodyDiv w:val="1"/>
      <w:marLeft w:val="0"/>
      <w:marRight w:val="0"/>
      <w:marTop w:val="0"/>
      <w:marBottom w:val="0"/>
      <w:divBdr>
        <w:top w:val="none" w:sz="0" w:space="0" w:color="auto"/>
        <w:left w:val="none" w:sz="0" w:space="0" w:color="auto"/>
        <w:bottom w:val="none" w:sz="0" w:space="0" w:color="auto"/>
        <w:right w:val="none" w:sz="0" w:space="0" w:color="auto"/>
      </w:divBdr>
    </w:div>
    <w:div w:id="319047104">
      <w:bodyDiv w:val="1"/>
      <w:marLeft w:val="0"/>
      <w:marRight w:val="0"/>
      <w:marTop w:val="0"/>
      <w:marBottom w:val="0"/>
      <w:divBdr>
        <w:top w:val="none" w:sz="0" w:space="0" w:color="auto"/>
        <w:left w:val="none" w:sz="0" w:space="0" w:color="auto"/>
        <w:bottom w:val="none" w:sz="0" w:space="0" w:color="auto"/>
        <w:right w:val="none" w:sz="0" w:space="0" w:color="auto"/>
      </w:divBdr>
    </w:div>
    <w:div w:id="324283671">
      <w:bodyDiv w:val="1"/>
      <w:marLeft w:val="0"/>
      <w:marRight w:val="0"/>
      <w:marTop w:val="0"/>
      <w:marBottom w:val="0"/>
      <w:divBdr>
        <w:top w:val="none" w:sz="0" w:space="0" w:color="auto"/>
        <w:left w:val="none" w:sz="0" w:space="0" w:color="auto"/>
        <w:bottom w:val="none" w:sz="0" w:space="0" w:color="auto"/>
        <w:right w:val="none" w:sz="0" w:space="0" w:color="auto"/>
      </w:divBdr>
    </w:div>
    <w:div w:id="327439630">
      <w:bodyDiv w:val="1"/>
      <w:marLeft w:val="0"/>
      <w:marRight w:val="0"/>
      <w:marTop w:val="0"/>
      <w:marBottom w:val="0"/>
      <w:divBdr>
        <w:top w:val="none" w:sz="0" w:space="0" w:color="auto"/>
        <w:left w:val="none" w:sz="0" w:space="0" w:color="auto"/>
        <w:bottom w:val="none" w:sz="0" w:space="0" w:color="auto"/>
        <w:right w:val="none" w:sz="0" w:space="0" w:color="auto"/>
      </w:divBdr>
    </w:div>
    <w:div w:id="327828582">
      <w:bodyDiv w:val="1"/>
      <w:marLeft w:val="0"/>
      <w:marRight w:val="0"/>
      <w:marTop w:val="0"/>
      <w:marBottom w:val="0"/>
      <w:divBdr>
        <w:top w:val="none" w:sz="0" w:space="0" w:color="auto"/>
        <w:left w:val="none" w:sz="0" w:space="0" w:color="auto"/>
        <w:bottom w:val="none" w:sz="0" w:space="0" w:color="auto"/>
        <w:right w:val="none" w:sz="0" w:space="0" w:color="auto"/>
      </w:divBdr>
    </w:div>
    <w:div w:id="329337997">
      <w:bodyDiv w:val="1"/>
      <w:marLeft w:val="0"/>
      <w:marRight w:val="0"/>
      <w:marTop w:val="0"/>
      <w:marBottom w:val="0"/>
      <w:divBdr>
        <w:top w:val="none" w:sz="0" w:space="0" w:color="auto"/>
        <w:left w:val="none" w:sz="0" w:space="0" w:color="auto"/>
        <w:bottom w:val="none" w:sz="0" w:space="0" w:color="auto"/>
        <w:right w:val="none" w:sz="0" w:space="0" w:color="auto"/>
      </w:divBdr>
    </w:div>
    <w:div w:id="329723996">
      <w:bodyDiv w:val="1"/>
      <w:marLeft w:val="0"/>
      <w:marRight w:val="0"/>
      <w:marTop w:val="0"/>
      <w:marBottom w:val="0"/>
      <w:divBdr>
        <w:top w:val="none" w:sz="0" w:space="0" w:color="auto"/>
        <w:left w:val="none" w:sz="0" w:space="0" w:color="auto"/>
        <w:bottom w:val="none" w:sz="0" w:space="0" w:color="auto"/>
        <w:right w:val="none" w:sz="0" w:space="0" w:color="auto"/>
      </w:divBdr>
    </w:div>
    <w:div w:id="330105376">
      <w:bodyDiv w:val="1"/>
      <w:marLeft w:val="0"/>
      <w:marRight w:val="0"/>
      <w:marTop w:val="0"/>
      <w:marBottom w:val="0"/>
      <w:divBdr>
        <w:top w:val="none" w:sz="0" w:space="0" w:color="auto"/>
        <w:left w:val="none" w:sz="0" w:space="0" w:color="auto"/>
        <w:bottom w:val="none" w:sz="0" w:space="0" w:color="auto"/>
        <w:right w:val="none" w:sz="0" w:space="0" w:color="auto"/>
      </w:divBdr>
    </w:div>
    <w:div w:id="339505368">
      <w:bodyDiv w:val="1"/>
      <w:marLeft w:val="0"/>
      <w:marRight w:val="0"/>
      <w:marTop w:val="0"/>
      <w:marBottom w:val="0"/>
      <w:divBdr>
        <w:top w:val="none" w:sz="0" w:space="0" w:color="auto"/>
        <w:left w:val="none" w:sz="0" w:space="0" w:color="auto"/>
        <w:bottom w:val="none" w:sz="0" w:space="0" w:color="auto"/>
        <w:right w:val="none" w:sz="0" w:space="0" w:color="auto"/>
      </w:divBdr>
    </w:div>
    <w:div w:id="340015581">
      <w:bodyDiv w:val="1"/>
      <w:marLeft w:val="0"/>
      <w:marRight w:val="0"/>
      <w:marTop w:val="0"/>
      <w:marBottom w:val="0"/>
      <w:divBdr>
        <w:top w:val="none" w:sz="0" w:space="0" w:color="auto"/>
        <w:left w:val="none" w:sz="0" w:space="0" w:color="auto"/>
        <w:bottom w:val="none" w:sz="0" w:space="0" w:color="auto"/>
        <w:right w:val="none" w:sz="0" w:space="0" w:color="auto"/>
      </w:divBdr>
    </w:div>
    <w:div w:id="340133012">
      <w:bodyDiv w:val="1"/>
      <w:marLeft w:val="0"/>
      <w:marRight w:val="0"/>
      <w:marTop w:val="0"/>
      <w:marBottom w:val="0"/>
      <w:divBdr>
        <w:top w:val="none" w:sz="0" w:space="0" w:color="auto"/>
        <w:left w:val="none" w:sz="0" w:space="0" w:color="auto"/>
        <w:bottom w:val="none" w:sz="0" w:space="0" w:color="auto"/>
        <w:right w:val="none" w:sz="0" w:space="0" w:color="auto"/>
      </w:divBdr>
    </w:div>
    <w:div w:id="344596165">
      <w:bodyDiv w:val="1"/>
      <w:marLeft w:val="0"/>
      <w:marRight w:val="0"/>
      <w:marTop w:val="0"/>
      <w:marBottom w:val="0"/>
      <w:divBdr>
        <w:top w:val="none" w:sz="0" w:space="0" w:color="auto"/>
        <w:left w:val="none" w:sz="0" w:space="0" w:color="auto"/>
        <w:bottom w:val="none" w:sz="0" w:space="0" w:color="auto"/>
        <w:right w:val="none" w:sz="0" w:space="0" w:color="auto"/>
      </w:divBdr>
    </w:div>
    <w:div w:id="356539760">
      <w:bodyDiv w:val="1"/>
      <w:marLeft w:val="0"/>
      <w:marRight w:val="0"/>
      <w:marTop w:val="0"/>
      <w:marBottom w:val="0"/>
      <w:divBdr>
        <w:top w:val="none" w:sz="0" w:space="0" w:color="auto"/>
        <w:left w:val="none" w:sz="0" w:space="0" w:color="auto"/>
        <w:bottom w:val="none" w:sz="0" w:space="0" w:color="auto"/>
        <w:right w:val="none" w:sz="0" w:space="0" w:color="auto"/>
      </w:divBdr>
    </w:div>
    <w:div w:id="357194828">
      <w:bodyDiv w:val="1"/>
      <w:marLeft w:val="0"/>
      <w:marRight w:val="0"/>
      <w:marTop w:val="0"/>
      <w:marBottom w:val="0"/>
      <w:divBdr>
        <w:top w:val="none" w:sz="0" w:space="0" w:color="auto"/>
        <w:left w:val="none" w:sz="0" w:space="0" w:color="auto"/>
        <w:bottom w:val="none" w:sz="0" w:space="0" w:color="auto"/>
        <w:right w:val="none" w:sz="0" w:space="0" w:color="auto"/>
      </w:divBdr>
    </w:div>
    <w:div w:id="358164689">
      <w:bodyDiv w:val="1"/>
      <w:marLeft w:val="0"/>
      <w:marRight w:val="0"/>
      <w:marTop w:val="0"/>
      <w:marBottom w:val="0"/>
      <w:divBdr>
        <w:top w:val="none" w:sz="0" w:space="0" w:color="auto"/>
        <w:left w:val="none" w:sz="0" w:space="0" w:color="auto"/>
        <w:bottom w:val="none" w:sz="0" w:space="0" w:color="auto"/>
        <w:right w:val="none" w:sz="0" w:space="0" w:color="auto"/>
      </w:divBdr>
    </w:div>
    <w:div w:id="359866883">
      <w:bodyDiv w:val="1"/>
      <w:marLeft w:val="0"/>
      <w:marRight w:val="0"/>
      <w:marTop w:val="0"/>
      <w:marBottom w:val="0"/>
      <w:divBdr>
        <w:top w:val="none" w:sz="0" w:space="0" w:color="auto"/>
        <w:left w:val="none" w:sz="0" w:space="0" w:color="auto"/>
        <w:bottom w:val="none" w:sz="0" w:space="0" w:color="auto"/>
        <w:right w:val="none" w:sz="0" w:space="0" w:color="auto"/>
      </w:divBdr>
    </w:div>
    <w:div w:id="361251192">
      <w:bodyDiv w:val="1"/>
      <w:marLeft w:val="0"/>
      <w:marRight w:val="0"/>
      <w:marTop w:val="0"/>
      <w:marBottom w:val="0"/>
      <w:divBdr>
        <w:top w:val="none" w:sz="0" w:space="0" w:color="auto"/>
        <w:left w:val="none" w:sz="0" w:space="0" w:color="auto"/>
        <w:bottom w:val="none" w:sz="0" w:space="0" w:color="auto"/>
        <w:right w:val="none" w:sz="0" w:space="0" w:color="auto"/>
      </w:divBdr>
    </w:div>
    <w:div w:id="362367578">
      <w:bodyDiv w:val="1"/>
      <w:marLeft w:val="0"/>
      <w:marRight w:val="0"/>
      <w:marTop w:val="0"/>
      <w:marBottom w:val="0"/>
      <w:divBdr>
        <w:top w:val="none" w:sz="0" w:space="0" w:color="auto"/>
        <w:left w:val="none" w:sz="0" w:space="0" w:color="auto"/>
        <w:bottom w:val="none" w:sz="0" w:space="0" w:color="auto"/>
        <w:right w:val="none" w:sz="0" w:space="0" w:color="auto"/>
      </w:divBdr>
    </w:div>
    <w:div w:id="362832632">
      <w:bodyDiv w:val="1"/>
      <w:marLeft w:val="0"/>
      <w:marRight w:val="0"/>
      <w:marTop w:val="0"/>
      <w:marBottom w:val="0"/>
      <w:divBdr>
        <w:top w:val="none" w:sz="0" w:space="0" w:color="auto"/>
        <w:left w:val="none" w:sz="0" w:space="0" w:color="auto"/>
        <w:bottom w:val="none" w:sz="0" w:space="0" w:color="auto"/>
        <w:right w:val="none" w:sz="0" w:space="0" w:color="auto"/>
      </w:divBdr>
    </w:div>
    <w:div w:id="367268077">
      <w:bodyDiv w:val="1"/>
      <w:marLeft w:val="0"/>
      <w:marRight w:val="0"/>
      <w:marTop w:val="0"/>
      <w:marBottom w:val="0"/>
      <w:divBdr>
        <w:top w:val="none" w:sz="0" w:space="0" w:color="auto"/>
        <w:left w:val="none" w:sz="0" w:space="0" w:color="auto"/>
        <w:bottom w:val="none" w:sz="0" w:space="0" w:color="auto"/>
        <w:right w:val="none" w:sz="0" w:space="0" w:color="auto"/>
      </w:divBdr>
    </w:div>
    <w:div w:id="368190713">
      <w:bodyDiv w:val="1"/>
      <w:marLeft w:val="0"/>
      <w:marRight w:val="0"/>
      <w:marTop w:val="0"/>
      <w:marBottom w:val="0"/>
      <w:divBdr>
        <w:top w:val="none" w:sz="0" w:space="0" w:color="auto"/>
        <w:left w:val="none" w:sz="0" w:space="0" w:color="auto"/>
        <w:bottom w:val="none" w:sz="0" w:space="0" w:color="auto"/>
        <w:right w:val="none" w:sz="0" w:space="0" w:color="auto"/>
      </w:divBdr>
    </w:div>
    <w:div w:id="371611591">
      <w:bodyDiv w:val="1"/>
      <w:marLeft w:val="0"/>
      <w:marRight w:val="0"/>
      <w:marTop w:val="0"/>
      <w:marBottom w:val="0"/>
      <w:divBdr>
        <w:top w:val="none" w:sz="0" w:space="0" w:color="auto"/>
        <w:left w:val="none" w:sz="0" w:space="0" w:color="auto"/>
        <w:bottom w:val="none" w:sz="0" w:space="0" w:color="auto"/>
        <w:right w:val="none" w:sz="0" w:space="0" w:color="auto"/>
      </w:divBdr>
    </w:div>
    <w:div w:id="373429713">
      <w:bodyDiv w:val="1"/>
      <w:marLeft w:val="0"/>
      <w:marRight w:val="0"/>
      <w:marTop w:val="0"/>
      <w:marBottom w:val="0"/>
      <w:divBdr>
        <w:top w:val="none" w:sz="0" w:space="0" w:color="auto"/>
        <w:left w:val="none" w:sz="0" w:space="0" w:color="auto"/>
        <w:bottom w:val="none" w:sz="0" w:space="0" w:color="auto"/>
        <w:right w:val="none" w:sz="0" w:space="0" w:color="auto"/>
      </w:divBdr>
    </w:div>
    <w:div w:id="379671399">
      <w:bodyDiv w:val="1"/>
      <w:marLeft w:val="0"/>
      <w:marRight w:val="0"/>
      <w:marTop w:val="0"/>
      <w:marBottom w:val="0"/>
      <w:divBdr>
        <w:top w:val="none" w:sz="0" w:space="0" w:color="auto"/>
        <w:left w:val="none" w:sz="0" w:space="0" w:color="auto"/>
        <w:bottom w:val="none" w:sz="0" w:space="0" w:color="auto"/>
        <w:right w:val="none" w:sz="0" w:space="0" w:color="auto"/>
      </w:divBdr>
    </w:div>
    <w:div w:id="380057775">
      <w:bodyDiv w:val="1"/>
      <w:marLeft w:val="0"/>
      <w:marRight w:val="0"/>
      <w:marTop w:val="0"/>
      <w:marBottom w:val="0"/>
      <w:divBdr>
        <w:top w:val="none" w:sz="0" w:space="0" w:color="auto"/>
        <w:left w:val="none" w:sz="0" w:space="0" w:color="auto"/>
        <w:bottom w:val="none" w:sz="0" w:space="0" w:color="auto"/>
        <w:right w:val="none" w:sz="0" w:space="0" w:color="auto"/>
      </w:divBdr>
    </w:div>
    <w:div w:id="390465648">
      <w:bodyDiv w:val="1"/>
      <w:marLeft w:val="0"/>
      <w:marRight w:val="0"/>
      <w:marTop w:val="0"/>
      <w:marBottom w:val="0"/>
      <w:divBdr>
        <w:top w:val="none" w:sz="0" w:space="0" w:color="auto"/>
        <w:left w:val="none" w:sz="0" w:space="0" w:color="auto"/>
        <w:bottom w:val="none" w:sz="0" w:space="0" w:color="auto"/>
        <w:right w:val="none" w:sz="0" w:space="0" w:color="auto"/>
      </w:divBdr>
    </w:div>
    <w:div w:id="392125883">
      <w:bodyDiv w:val="1"/>
      <w:marLeft w:val="0"/>
      <w:marRight w:val="0"/>
      <w:marTop w:val="0"/>
      <w:marBottom w:val="0"/>
      <w:divBdr>
        <w:top w:val="none" w:sz="0" w:space="0" w:color="auto"/>
        <w:left w:val="none" w:sz="0" w:space="0" w:color="auto"/>
        <w:bottom w:val="none" w:sz="0" w:space="0" w:color="auto"/>
        <w:right w:val="none" w:sz="0" w:space="0" w:color="auto"/>
      </w:divBdr>
    </w:div>
    <w:div w:id="393623438">
      <w:bodyDiv w:val="1"/>
      <w:marLeft w:val="0"/>
      <w:marRight w:val="0"/>
      <w:marTop w:val="0"/>
      <w:marBottom w:val="0"/>
      <w:divBdr>
        <w:top w:val="none" w:sz="0" w:space="0" w:color="auto"/>
        <w:left w:val="none" w:sz="0" w:space="0" w:color="auto"/>
        <w:bottom w:val="none" w:sz="0" w:space="0" w:color="auto"/>
        <w:right w:val="none" w:sz="0" w:space="0" w:color="auto"/>
      </w:divBdr>
    </w:div>
    <w:div w:id="394401711">
      <w:bodyDiv w:val="1"/>
      <w:marLeft w:val="0"/>
      <w:marRight w:val="0"/>
      <w:marTop w:val="0"/>
      <w:marBottom w:val="0"/>
      <w:divBdr>
        <w:top w:val="none" w:sz="0" w:space="0" w:color="auto"/>
        <w:left w:val="none" w:sz="0" w:space="0" w:color="auto"/>
        <w:bottom w:val="none" w:sz="0" w:space="0" w:color="auto"/>
        <w:right w:val="none" w:sz="0" w:space="0" w:color="auto"/>
      </w:divBdr>
    </w:div>
    <w:div w:id="403795243">
      <w:bodyDiv w:val="1"/>
      <w:marLeft w:val="0"/>
      <w:marRight w:val="0"/>
      <w:marTop w:val="0"/>
      <w:marBottom w:val="0"/>
      <w:divBdr>
        <w:top w:val="none" w:sz="0" w:space="0" w:color="auto"/>
        <w:left w:val="none" w:sz="0" w:space="0" w:color="auto"/>
        <w:bottom w:val="none" w:sz="0" w:space="0" w:color="auto"/>
        <w:right w:val="none" w:sz="0" w:space="0" w:color="auto"/>
      </w:divBdr>
    </w:div>
    <w:div w:id="406154171">
      <w:bodyDiv w:val="1"/>
      <w:marLeft w:val="0"/>
      <w:marRight w:val="0"/>
      <w:marTop w:val="0"/>
      <w:marBottom w:val="0"/>
      <w:divBdr>
        <w:top w:val="none" w:sz="0" w:space="0" w:color="auto"/>
        <w:left w:val="none" w:sz="0" w:space="0" w:color="auto"/>
        <w:bottom w:val="none" w:sz="0" w:space="0" w:color="auto"/>
        <w:right w:val="none" w:sz="0" w:space="0" w:color="auto"/>
      </w:divBdr>
    </w:div>
    <w:div w:id="407848529">
      <w:bodyDiv w:val="1"/>
      <w:marLeft w:val="0"/>
      <w:marRight w:val="0"/>
      <w:marTop w:val="0"/>
      <w:marBottom w:val="0"/>
      <w:divBdr>
        <w:top w:val="none" w:sz="0" w:space="0" w:color="auto"/>
        <w:left w:val="none" w:sz="0" w:space="0" w:color="auto"/>
        <w:bottom w:val="none" w:sz="0" w:space="0" w:color="auto"/>
        <w:right w:val="none" w:sz="0" w:space="0" w:color="auto"/>
      </w:divBdr>
    </w:div>
    <w:div w:id="407920650">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15632893">
      <w:bodyDiv w:val="1"/>
      <w:marLeft w:val="0"/>
      <w:marRight w:val="0"/>
      <w:marTop w:val="0"/>
      <w:marBottom w:val="0"/>
      <w:divBdr>
        <w:top w:val="none" w:sz="0" w:space="0" w:color="auto"/>
        <w:left w:val="none" w:sz="0" w:space="0" w:color="auto"/>
        <w:bottom w:val="none" w:sz="0" w:space="0" w:color="auto"/>
        <w:right w:val="none" w:sz="0" w:space="0" w:color="auto"/>
      </w:divBdr>
    </w:div>
    <w:div w:id="418478912">
      <w:bodyDiv w:val="1"/>
      <w:marLeft w:val="0"/>
      <w:marRight w:val="0"/>
      <w:marTop w:val="0"/>
      <w:marBottom w:val="0"/>
      <w:divBdr>
        <w:top w:val="none" w:sz="0" w:space="0" w:color="auto"/>
        <w:left w:val="none" w:sz="0" w:space="0" w:color="auto"/>
        <w:bottom w:val="none" w:sz="0" w:space="0" w:color="auto"/>
        <w:right w:val="none" w:sz="0" w:space="0" w:color="auto"/>
      </w:divBdr>
    </w:div>
    <w:div w:id="418716349">
      <w:bodyDiv w:val="1"/>
      <w:marLeft w:val="0"/>
      <w:marRight w:val="0"/>
      <w:marTop w:val="0"/>
      <w:marBottom w:val="0"/>
      <w:divBdr>
        <w:top w:val="none" w:sz="0" w:space="0" w:color="auto"/>
        <w:left w:val="none" w:sz="0" w:space="0" w:color="auto"/>
        <w:bottom w:val="none" w:sz="0" w:space="0" w:color="auto"/>
        <w:right w:val="none" w:sz="0" w:space="0" w:color="auto"/>
      </w:divBdr>
    </w:div>
    <w:div w:id="420418185">
      <w:bodyDiv w:val="1"/>
      <w:marLeft w:val="0"/>
      <w:marRight w:val="0"/>
      <w:marTop w:val="0"/>
      <w:marBottom w:val="0"/>
      <w:divBdr>
        <w:top w:val="none" w:sz="0" w:space="0" w:color="auto"/>
        <w:left w:val="none" w:sz="0" w:space="0" w:color="auto"/>
        <w:bottom w:val="none" w:sz="0" w:space="0" w:color="auto"/>
        <w:right w:val="none" w:sz="0" w:space="0" w:color="auto"/>
      </w:divBdr>
    </w:div>
    <w:div w:id="420571313">
      <w:bodyDiv w:val="1"/>
      <w:marLeft w:val="0"/>
      <w:marRight w:val="0"/>
      <w:marTop w:val="0"/>
      <w:marBottom w:val="0"/>
      <w:divBdr>
        <w:top w:val="none" w:sz="0" w:space="0" w:color="auto"/>
        <w:left w:val="none" w:sz="0" w:space="0" w:color="auto"/>
        <w:bottom w:val="none" w:sz="0" w:space="0" w:color="auto"/>
        <w:right w:val="none" w:sz="0" w:space="0" w:color="auto"/>
      </w:divBdr>
    </w:div>
    <w:div w:id="423307094">
      <w:bodyDiv w:val="1"/>
      <w:marLeft w:val="0"/>
      <w:marRight w:val="0"/>
      <w:marTop w:val="0"/>
      <w:marBottom w:val="0"/>
      <w:divBdr>
        <w:top w:val="none" w:sz="0" w:space="0" w:color="auto"/>
        <w:left w:val="none" w:sz="0" w:space="0" w:color="auto"/>
        <w:bottom w:val="none" w:sz="0" w:space="0" w:color="auto"/>
        <w:right w:val="none" w:sz="0" w:space="0" w:color="auto"/>
      </w:divBdr>
    </w:div>
    <w:div w:id="423838236">
      <w:bodyDiv w:val="1"/>
      <w:marLeft w:val="0"/>
      <w:marRight w:val="0"/>
      <w:marTop w:val="0"/>
      <w:marBottom w:val="0"/>
      <w:divBdr>
        <w:top w:val="none" w:sz="0" w:space="0" w:color="auto"/>
        <w:left w:val="none" w:sz="0" w:space="0" w:color="auto"/>
        <w:bottom w:val="none" w:sz="0" w:space="0" w:color="auto"/>
        <w:right w:val="none" w:sz="0" w:space="0" w:color="auto"/>
      </w:divBdr>
    </w:div>
    <w:div w:id="427966246">
      <w:bodyDiv w:val="1"/>
      <w:marLeft w:val="0"/>
      <w:marRight w:val="0"/>
      <w:marTop w:val="0"/>
      <w:marBottom w:val="0"/>
      <w:divBdr>
        <w:top w:val="none" w:sz="0" w:space="0" w:color="auto"/>
        <w:left w:val="none" w:sz="0" w:space="0" w:color="auto"/>
        <w:bottom w:val="none" w:sz="0" w:space="0" w:color="auto"/>
        <w:right w:val="none" w:sz="0" w:space="0" w:color="auto"/>
      </w:divBdr>
    </w:div>
    <w:div w:id="432676610">
      <w:bodyDiv w:val="1"/>
      <w:marLeft w:val="0"/>
      <w:marRight w:val="0"/>
      <w:marTop w:val="0"/>
      <w:marBottom w:val="0"/>
      <w:divBdr>
        <w:top w:val="none" w:sz="0" w:space="0" w:color="auto"/>
        <w:left w:val="none" w:sz="0" w:space="0" w:color="auto"/>
        <w:bottom w:val="none" w:sz="0" w:space="0" w:color="auto"/>
        <w:right w:val="none" w:sz="0" w:space="0" w:color="auto"/>
      </w:divBdr>
    </w:div>
    <w:div w:id="434248727">
      <w:bodyDiv w:val="1"/>
      <w:marLeft w:val="0"/>
      <w:marRight w:val="0"/>
      <w:marTop w:val="0"/>
      <w:marBottom w:val="0"/>
      <w:divBdr>
        <w:top w:val="none" w:sz="0" w:space="0" w:color="auto"/>
        <w:left w:val="none" w:sz="0" w:space="0" w:color="auto"/>
        <w:bottom w:val="none" w:sz="0" w:space="0" w:color="auto"/>
        <w:right w:val="none" w:sz="0" w:space="0" w:color="auto"/>
      </w:divBdr>
    </w:div>
    <w:div w:id="436171316">
      <w:bodyDiv w:val="1"/>
      <w:marLeft w:val="0"/>
      <w:marRight w:val="0"/>
      <w:marTop w:val="0"/>
      <w:marBottom w:val="0"/>
      <w:divBdr>
        <w:top w:val="none" w:sz="0" w:space="0" w:color="auto"/>
        <w:left w:val="none" w:sz="0" w:space="0" w:color="auto"/>
        <w:bottom w:val="none" w:sz="0" w:space="0" w:color="auto"/>
        <w:right w:val="none" w:sz="0" w:space="0" w:color="auto"/>
      </w:divBdr>
    </w:div>
    <w:div w:id="440346282">
      <w:bodyDiv w:val="1"/>
      <w:marLeft w:val="0"/>
      <w:marRight w:val="0"/>
      <w:marTop w:val="0"/>
      <w:marBottom w:val="0"/>
      <w:divBdr>
        <w:top w:val="none" w:sz="0" w:space="0" w:color="auto"/>
        <w:left w:val="none" w:sz="0" w:space="0" w:color="auto"/>
        <w:bottom w:val="none" w:sz="0" w:space="0" w:color="auto"/>
        <w:right w:val="none" w:sz="0" w:space="0" w:color="auto"/>
      </w:divBdr>
    </w:div>
    <w:div w:id="445078664">
      <w:bodyDiv w:val="1"/>
      <w:marLeft w:val="0"/>
      <w:marRight w:val="0"/>
      <w:marTop w:val="0"/>
      <w:marBottom w:val="0"/>
      <w:divBdr>
        <w:top w:val="none" w:sz="0" w:space="0" w:color="auto"/>
        <w:left w:val="none" w:sz="0" w:space="0" w:color="auto"/>
        <w:bottom w:val="none" w:sz="0" w:space="0" w:color="auto"/>
        <w:right w:val="none" w:sz="0" w:space="0" w:color="auto"/>
      </w:divBdr>
    </w:div>
    <w:div w:id="446240470">
      <w:bodyDiv w:val="1"/>
      <w:marLeft w:val="0"/>
      <w:marRight w:val="0"/>
      <w:marTop w:val="0"/>
      <w:marBottom w:val="0"/>
      <w:divBdr>
        <w:top w:val="none" w:sz="0" w:space="0" w:color="auto"/>
        <w:left w:val="none" w:sz="0" w:space="0" w:color="auto"/>
        <w:bottom w:val="none" w:sz="0" w:space="0" w:color="auto"/>
        <w:right w:val="none" w:sz="0" w:space="0" w:color="auto"/>
      </w:divBdr>
    </w:div>
    <w:div w:id="448471407">
      <w:bodyDiv w:val="1"/>
      <w:marLeft w:val="0"/>
      <w:marRight w:val="0"/>
      <w:marTop w:val="0"/>
      <w:marBottom w:val="0"/>
      <w:divBdr>
        <w:top w:val="none" w:sz="0" w:space="0" w:color="auto"/>
        <w:left w:val="none" w:sz="0" w:space="0" w:color="auto"/>
        <w:bottom w:val="none" w:sz="0" w:space="0" w:color="auto"/>
        <w:right w:val="none" w:sz="0" w:space="0" w:color="auto"/>
      </w:divBdr>
    </w:div>
    <w:div w:id="448813871">
      <w:bodyDiv w:val="1"/>
      <w:marLeft w:val="0"/>
      <w:marRight w:val="0"/>
      <w:marTop w:val="0"/>
      <w:marBottom w:val="0"/>
      <w:divBdr>
        <w:top w:val="none" w:sz="0" w:space="0" w:color="auto"/>
        <w:left w:val="none" w:sz="0" w:space="0" w:color="auto"/>
        <w:bottom w:val="none" w:sz="0" w:space="0" w:color="auto"/>
        <w:right w:val="none" w:sz="0" w:space="0" w:color="auto"/>
      </w:divBdr>
    </w:div>
    <w:div w:id="449710980">
      <w:bodyDiv w:val="1"/>
      <w:marLeft w:val="0"/>
      <w:marRight w:val="0"/>
      <w:marTop w:val="0"/>
      <w:marBottom w:val="0"/>
      <w:divBdr>
        <w:top w:val="none" w:sz="0" w:space="0" w:color="auto"/>
        <w:left w:val="none" w:sz="0" w:space="0" w:color="auto"/>
        <w:bottom w:val="none" w:sz="0" w:space="0" w:color="auto"/>
        <w:right w:val="none" w:sz="0" w:space="0" w:color="auto"/>
      </w:divBdr>
    </w:div>
    <w:div w:id="449977282">
      <w:bodyDiv w:val="1"/>
      <w:marLeft w:val="0"/>
      <w:marRight w:val="0"/>
      <w:marTop w:val="0"/>
      <w:marBottom w:val="0"/>
      <w:divBdr>
        <w:top w:val="none" w:sz="0" w:space="0" w:color="auto"/>
        <w:left w:val="none" w:sz="0" w:space="0" w:color="auto"/>
        <w:bottom w:val="none" w:sz="0" w:space="0" w:color="auto"/>
        <w:right w:val="none" w:sz="0" w:space="0" w:color="auto"/>
      </w:divBdr>
    </w:div>
    <w:div w:id="449982985">
      <w:bodyDiv w:val="1"/>
      <w:marLeft w:val="0"/>
      <w:marRight w:val="0"/>
      <w:marTop w:val="0"/>
      <w:marBottom w:val="0"/>
      <w:divBdr>
        <w:top w:val="none" w:sz="0" w:space="0" w:color="auto"/>
        <w:left w:val="none" w:sz="0" w:space="0" w:color="auto"/>
        <w:bottom w:val="none" w:sz="0" w:space="0" w:color="auto"/>
        <w:right w:val="none" w:sz="0" w:space="0" w:color="auto"/>
      </w:divBdr>
    </w:div>
    <w:div w:id="454183625">
      <w:bodyDiv w:val="1"/>
      <w:marLeft w:val="0"/>
      <w:marRight w:val="0"/>
      <w:marTop w:val="0"/>
      <w:marBottom w:val="0"/>
      <w:divBdr>
        <w:top w:val="none" w:sz="0" w:space="0" w:color="auto"/>
        <w:left w:val="none" w:sz="0" w:space="0" w:color="auto"/>
        <w:bottom w:val="none" w:sz="0" w:space="0" w:color="auto"/>
        <w:right w:val="none" w:sz="0" w:space="0" w:color="auto"/>
      </w:divBdr>
    </w:div>
    <w:div w:id="465200870">
      <w:bodyDiv w:val="1"/>
      <w:marLeft w:val="0"/>
      <w:marRight w:val="0"/>
      <w:marTop w:val="0"/>
      <w:marBottom w:val="0"/>
      <w:divBdr>
        <w:top w:val="none" w:sz="0" w:space="0" w:color="auto"/>
        <w:left w:val="none" w:sz="0" w:space="0" w:color="auto"/>
        <w:bottom w:val="none" w:sz="0" w:space="0" w:color="auto"/>
        <w:right w:val="none" w:sz="0" w:space="0" w:color="auto"/>
      </w:divBdr>
    </w:div>
    <w:div w:id="465588735">
      <w:bodyDiv w:val="1"/>
      <w:marLeft w:val="0"/>
      <w:marRight w:val="0"/>
      <w:marTop w:val="0"/>
      <w:marBottom w:val="0"/>
      <w:divBdr>
        <w:top w:val="none" w:sz="0" w:space="0" w:color="auto"/>
        <w:left w:val="none" w:sz="0" w:space="0" w:color="auto"/>
        <w:bottom w:val="none" w:sz="0" w:space="0" w:color="auto"/>
        <w:right w:val="none" w:sz="0" w:space="0" w:color="auto"/>
      </w:divBdr>
    </w:div>
    <w:div w:id="481041112">
      <w:bodyDiv w:val="1"/>
      <w:marLeft w:val="0"/>
      <w:marRight w:val="0"/>
      <w:marTop w:val="0"/>
      <w:marBottom w:val="0"/>
      <w:divBdr>
        <w:top w:val="none" w:sz="0" w:space="0" w:color="auto"/>
        <w:left w:val="none" w:sz="0" w:space="0" w:color="auto"/>
        <w:bottom w:val="none" w:sz="0" w:space="0" w:color="auto"/>
        <w:right w:val="none" w:sz="0" w:space="0" w:color="auto"/>
      </w:divBdr>
    </w:div>
    <w:div w:id="481846793">
      <w:bodyDiv w:val="1"/>
      <w:marLeft w:val="0"/>
      <w:marRight w:val="0"/>
      <w:marTop w:val="0"/>
      <w:marBottom w:val="0"/>
      <w:divBdr>
        <w:top w:val="none" w:sz="0" w:space="0" w:color="auto"/>
        <w:left w:val="none" w:sz="0" w:space="0" w:color="auto"/>
        <w:bottom w:val="none" w:sz="0" w:space="0" w:color="auto"/>
        <w:right w:val="none" w:sz="0" w:space="0" w:color="auto"/>
      </w:divBdr>
    </w:div>
    <w:div w:id="482816896">
      <w:bodyDiv w:val="1"/>
      <w:marLeft w:val="0"/>
      <w:marRight w:val="0"/>
      <w:marTop w:val="0"/>
      <w:marBottom w:val="0"/>
      <w:divBdr>
        <w:top w:val="none" w:sz="0" w:space="0" w:color="auto"/>
        <w:left w:val="none" w:sz="0" w:space="0" w:color="auto"/>
        <w:bottom w:val="none" w:sz="0" w:space="0" w:color="auto"/>
        <w:right w:val="none" w:sz="0" w:space="0" w:color="auto"/>
      </w:divBdr>
    </w:div>
    <w:div w:id="482893884">
      <w:bodyDiv w:val="1"/>
      <w:marLeft w:val="0"/>
      <w:marRight w:val="0"/>
      <w:marTop w:val="0"/>
      <w:marBottom w:val="0"/>
      <w:divBdr>
        <w:top w:val="none" w:sz="0" w:space="0" w:color="auto"/>
        <w:left w:val="none" w:sz="0" w:space="0" w:color="auto"/>
        <w:bottom w:val="none" w:sz="0" w:space="0" w:color="auto"/>
        <w:right w:val="none" w:sz="0" w:space="0" w:color="auto"/>
      </w:divBdr>
    </w:div>
    <w:div w:id="484863242">
      <w:bodyDiv w:val="1"/>
      <w:marLeft w:val="0"/>
      <w:marRight w:val="0"/>
      <w:marTop w:val="0"/>
      <w:marBottom w:val="0"/>
      <w:divBdr>
        <w:top w:val="none" w:sz="0" w:space="0" w:color="auto"/>
        <w:left w:val="none" w:sz="0" w:space="0" w:color="auto"/>
        <w:bottom w:val="none" w:sz="0" w:space="0" w:color="auto"/>
        <w:right w:val="none" w:sz="0" w:space="0" w:color="auto"/>
      </w:divBdr>
    </w:div>
    <w:div w:id="487863345">
      <w:bodyDiv w:val="1"/>
      <w:marLeft w:val="0"/>
      <w:marRight w:val="0"/>
      <w:marTop w:val="0"/>
      <w:marBottom w:val="0"/>
      <w:divBdr>
        <w:top w:val="none" w:sz="0" w:space="0" w:color="auto"/>
        <w:left w:val="none" w:sz="0" w:space="0" w:color="auto"/>
        <w:bottom w:val="none" w:sz="0" w:space="0" w:color="auto"/>
        <w:right w:val="none" w:sz="0" w:space="0" w:color="auto"/>
      </w:divBdr>
    </w:div>
    <w:div w:id="490605302">
      <w:bodyDiv w:val="1"/>
      <w:marLeft w:val="0"/>
      <w:marRight w:val="0"/>
      <w:marTop w:val="0"/>
      <w:marBottom w:val="0"/>
      <w:divBdr>
        <w:top w:val="none" w:sz="0" w:space="0" w:color="auto"/>
        <w:left w:val="none" w:sz="0" w:space="0" w:color="auto"/>
        <w:bottom w:val="none" w:sz="0" w:space="0" w:color="auto"/>
        <w:right w:val="none" w:sz="0" w:space="0" w:color="auto"/>
      </w:divBdr>
    </w:div>
    <w:div w:id="493187890">
      <w:bodyDiv w:val="1"/>
      <w:marLeft w:val="0"/>
      <w:marRight w:val="0"/>
      <w:marTop w:val="0"/>
      <w:marBottom w:val="0"/>
      <w:divBdr>
        <w:top w:val="none" w:sz="0" w:space="0" w:color="auto"/>
        <w:left w:val="none" w:sz="0" w:space="0" w:color="auto"/>
        <w:bottom w:val="none" w:sz="0" w:space="0" w:color="auto"/>
        <w:right w:val="none" w:sz="0" w:space="0" w:color="auto"/>
      </w:divBdr>
    </w:div>
    <w:div w:id="493498412">
      <w:bodyDiv w:val="1"/>
      <w:marLeft w:val="0"/>
      <w:marRight w:val="0"/>
      <w:marTop w:val="0"/>
      <w:marBottom w:val="0"/>
      <w:divBdr>
        <w:top w:val="none" w:sz="0" w:space="0" w:color="auto"/>
        <w:left w:val="none" w:sz="0" w:space="0" w:color="auto"/>
        <w:bottom w:val="none" w:sz="0" w:space="0" w:color="auto"/>
        <w:right w:val="none" w:sz="0" w:space="0" w:color="auto"/>
      </w:divBdr>
    </w:div>
    <w:div w:id="494493468">
      <w:bodyDiv w:val="1"/>
      <w:marLeft w:val="0"/>
      <w:marRight w:val="0"/>
      <w:marTop w:val="0"/>
      <w:marBottom w:val="0"/>
      <w:divBdr>
        <w:top w:val="none" w:sz="0" w:space="0" w:color="auto"/>
        <w:left w:val="none" w:sz="0" w:space="0" w:color="auto"/>
        <w:bottom w:val="none" w:sz="0" w:space="0" w:color="auto"/>
        <w:right w:val="none" w:sz="0" w:space="0" w:color="auto"/>
      </w:divBdr>
    </w:div>
    <w:div w:id="495345339">
      <w:bodyDiv w:val="1"/>
      <w:marLeft w:val="0"/>
      <w:marRight w:val="0"/>
      <w:marTop w:val="0"/>
      <w:marBottom w:val="0"/>
      <w:divBdr>
        <w:top w:val="none" w:sz="0" w:space="0" w:color="auto"/>
        <w:left w:val="none" w:sz="0" w:space="0" w:color="auto"/>
        <w:bottom w:val="none" w:sz="0" w:space="0" w:color="auto"/>
        <w:right w:val="none" w:sz="0" w:space="0" w:color="auto"/>
      </w:divBdr>
    </w:div>
    <w:div w:id="496919521">
      <w:bodyDiv w:val="1"/>
      <w:marLeft w:val="0"/>
      <w:marRight w:val="0"/>
      <w:marTop w:val="0"/>
      <w:marBottom w:val="0"/>
      <w:divBdr>
        <w:top w:val="none" w:sz="0" w:space="0" w:color="auto"/>
        <w:left w:val="none" w:sz="0" w:space="0" w:color="auto"/>
        <w:bottom w:val="none" w:sz="0" w:space="0" w:color="auto"/>
        <w:right w:val="none" w:sz="0" w:space="0" w:color="auto"/>
      </w:divBdr>
    </w:div>
    <w:div w:id="497961562">
      <w:bodyDiv w:val="1"/>
      <w:marLeft w:val="0"/>
      <w:marRight w:val="0"/>
      <w:marTop w:val="0"/>
      <w:marBottom w:val="0"/>
      <w:divBdr>
        <w:top w:val="none" w:sz="0" w:space="0" w:color="auto"/>
        <w:left w:val="none" w:sz="0" w:space="0" w:color="auto"/>
        <w:bottom w:val="none" w:sz="0" w:space="0" w:color="auto"/>
        <w:right w:val="none" w:sz="0" w:space="0" w:color="auto"/>
      </w:divBdr>
    </w:div>
    <w:div w:id="500698423">
      <w:bodyDiv w:val="1"/>
      <w:marLeft w:val="0"/>
      <w:marRight w:val="0"/>
      <w:marTop w:val="0"/>
      <w:marBottom w:val="0"/>
      <w:divBdr>
        <w:top w:val="none" w:sz="0" w:space="0" w:color="auto"/>
        <w:left w:val="none" w:sz="0" w:space="0" w:color="auto"/>
        <w:bottom w:val="none" w:sz="0" w:space="0" w:color="auto"/>
        <w:right w:val="none" w:sz="0" w:space="0" w:color="auto"/>
      </w:divBdr>
    </w:div>
    <w:div w:id="504638765">
      <w:bodyDiv w:val="1"/>
      <w:marLeft w:val="0"/>
      <w:marRight w:val="0"/>
      <w:marTop w:val="0"/>
      <w:marBottom w:val="0"/>
      <w:divBdr>
        <w:top w:val="none" w:sz="0" w:space="0" w:color="auto"/>
        <w:left w:val="none" w:sz="0" w:space="0" w:color="auto"/>
        <w:bottom w:val="none" w:sz="0" w:space="0" w:color="auto"/>
        <w:right w:val="none" w:sz="0" w:space="0" w:color="auto"/>
      </w:divBdr>
    </w:div>
    <w:div w:id="505095324">
      <w:bodyDiv w:val="1"/>
      <w:marLeft w:val="0"/>
      <w:marRight w:val="0"/>
      <w:marTop w:val="0"/>
      <w:marBottom w:val="0"/>
      <w:divBdr>
        <w:top w:val="none" w:sz="0" w:space="0" w:color="auto"/>
        <w:left w:val="none" w:sz="0" w:space="0" w:color="auto"/>
        <w:bottom w:val="none" w:sz="0" w:space="0" w:color="auto"/>
        <w:right w:val="none" w:sz="0" w:space="0" w:color="auto"/>
      </w:divBdr>
    </w:div>
    <w:div w:id="505748986">
      <w:bodyDiv w:val="1"/>
      <w:marLeft w:val="0"/>
      <w:marRight w:val="0"/>
      <w:marTop w:val="0"/>
      <w:marBottom w:val="0"/>
      <w:divBdr>
        <w:top w:val="none" w:sz="0" w:space="0" w:color="auto"/>
        <w:left w:val="none" w:sz="0" w:space="0" w:color="auto"/>
        <w:bottom w:val="none" w:sz="0" w:space="0" w:color="auto"/>
        <w:right w:val="none" w:sz="0" w:space="0" w:color="auto"/>
      </w:divBdr>
    </w:div>
    <w:div w:id="507712781">
      <w:bodyDiv w:val="1"/>
      <w:marLeft w:val="0"/>
      <w:marRight w:val="0"/>
      <w:marTop w:val="0"/>
      <w:marBottom w:val="0"/>
      <w:divBdr>
        <w:top w:val="none" w:sz="0" w:space="0" w:color="auto"/>
        <w:left w:val="none" w:sz="0" w:space="0" w:color="auto"/>
        <w:bottom w:val="none" w:sz="0" w:space="0" w:color="auto"/>
        <w:right w:val="none" w:sz="0" w:space="0" w:color="auto"/>
      </w:divBdr>
    </w:div>
    <w:div w:id="507912586">
      <w:bodyDiv w:val="1"/>
      <w:marLeft w:val="0"/>
      <w:marRight w:val="0"/>
      <w:marTop w:val="0"/>
      <w:marBottom w:val="0"/>
      <w:divBdr>
        <w:top w:val="none" w:sz="0" w:space="0" w:color="auto"/>
        <w:left w:val="none" w:sz="0" w:space="0" w:color="auto"/>
        <w:bottom w:val="none" w:sz="0" w:space="0" w:color="auto"/>
        <w:right w:val="none" w:sz="0" w:space="0" w:color="auto"/>
      </w:divBdr>
    </w:div>
    <w:div w:id="514198516">
      <w:bodyDiv w:val="1"/>
      <w:marLeft w:val="0"/>
      <w:marRight w:val="0"/>
      <w:marTop w:val="0"/>
      <w:marBottom w:val="0"/>
      <w:divBdr>
        <w:top w:val="none" w:sz="0" w:space="0" w:color="auto"/>
        <w:left w:val="none" w:sz="0" w:space="0" w:color="auto"/>
        <w:bottom w:val="none" w:sz="0" w:space="0" w:color="auto"/>
        <w:right w:val="none" w:sz="0" w:space="0" w:color="auto"/>
      </w:divBdr>
    </w:div>
    <w:div w:id="517816884">
      <w:bodyDiv w:val="1"/>
      <w:marLeft w:val="0"/>
      <w:marRight w:val="0"/>
      <w:marTop w:val="0"/>
      <w:marBottom w:val="0"/>
      <w:divBdr>
        <w:top w:val="none" w:sz="0" w:space="0" w:color="auto"/>
        <w:left w:val="none" w:sz="0" w:space="0" w:color="auto"/>
        <w:bottom w:val="none" w:sz="0" w:space="0" w:color="auto"/>
        <w:right w:val="none" w:sz="0" w:space="0" w:color="auto"/>
      </w:divBdr>
    </w:div>
    <w:div w:id="520554114">
      <w:bodyDiv w:val="1"/>
      <w:marLeft w:val="0"/>
      <w:marRight w:val="0"/>
      <w:marTop w:val="0"/>
      <w:marBottom w:val="0"/>
      <w:divBdr>
        <w:top w:val="none" w:sz="0" w:space="0" w:color="auto"/>
        <w:left w:val="none" w:sz="0" w:space="0" w:color="auto"/>
        <w:bottom w:val="none" w:sz="0" w:space="0" w:color="auto"/>
        <w:right w:val="none" w:sz="0" w:space="0" w:color="auto"/>
      </w:divBdr>
    </w:div>
    <w:div w:id="527792335">
      <w:bodyDiv w:val="1"/>
      <w:marLeft w:val="0"/>
      <w:marRight w:val="0"/>
      <w:marTop w:val="0"/>
      <w:marBottom w:val="0"/>
      <w:divBdr>
        <w:top w:val="none" w:sz="0" w:space="0" w:color="auto"/>
        <w:left w:val="none" w:sz="0" w:space="0" w:color="auto"/>
        <w:bottom w:val="none" w:sz="0" w:space="0" w:color="auto"/>
        <w:right w:val="none" w:sz="0" w:space="0" w:color="auto"/>
      </w:divBdr>
    </w:div>
    <w:div w:id="529343298">
      <w:bodyDiv w:val="1"/>
      <w:marLeft w:val="0"/>
      <w:marRight w:val="0"/>
      <w:marTop w:val="0"/>
      <w:marBottom w:val="0"/>
      <w:divBdr>
        <w:top w:val="none" w:sz="0" w:space="0" w:color="auto"/>
        <w:left w:val="none" w:sz="0" w:space="0" w:color="auto"/>
        <w:bottom w:val="none" w:sz="0" w:space="0" w:color="auto"/>
        <w:right w:val="none" w:sz="0" w:space="0" w:color="auto"/>
      </w:divBdr>
    </w:div>
    <w:div w:id="529420519">
      <w:bodyDiv w:val="1"/>
      <w:marLeft w:val="0"/>
      <w:marRight w:val="0"/>
      <w:marTop w:val="0"/>
      <w:marBottom w:val="0"/>
      <w:divBdr>
        <w:top w:val="none" w:sz="0" w:space="0" w:color="auto"/>
        <w:left w:val="none" w:sz="0" w:space="0" w:color="auto"/>
        <w:bottom w:val="none" w:sz="0" w:space="0" w:color="auto"/>
        <w:right w:val="none" w:sz="0" w:space="0" w:color="auto"/>
      </w:divBdr>
    </w:div>
    <w:div w:id="534315356">
      <w:bodyDiv w:val="1"/>
      <w:marLeft w:val="0"/>
      <w:marRight w:val="0"/>
      <w:marTop w:val="0"/>
      <w:marBottom w:val="0"/>
      <w:divBdr>
        <w:top w:val="none" w:sz="0" w:space="0" w:color="auto"/>
        <w:left w:val="none" w:sz="0" w:space="0" w:color="auto"/>
        <w:bottom w:val="none" w:sz="0" w:space="0" w:color="auto"/>
        <w:right w:val="none" w:sz="0" w:space="0" w:color="auto"/>
      </w:divBdr>
    </w:div>
    <w:div w:id="534929210">
      <w:bodyDiv w:val="1"/>
      <w:marLeft w:val="0"/>
      <w:marRight w:val="0"/>
      <w:marTop w:val="0"/>
      <w:marBottom w:val="0"/>
      <w:divBdr>
        <w:top w:val="none" w:sz="0" w:space="0" w:color="auto"/>
        <w:left w:val="none" w:sz="0" w:space="0" w:color="auto"/>
        <w:bottom w:val="none" w:sz="0" w:space="0" w:color="auto"/>
        <w:right w:val="none" w:sz="0" w:space="0" w:color="auto"/>
      </w:divBdr>
    </w:div>
    <w:div w:id="535117036">
      <w:bodyDiv w:val="1"/>
      <w:marLeft w:val="0"/>
      <w:marRight w:val="0"/>
      <w:marTop w:val="0"/>
      <w:marBottom w:val="0"/>
      <w:divBdr>
        <w:top w:val="none" w:sz="0" w:space="0" w:color="auto"/>
        <w:left w:val="none" w:sz="0" w:space="0" w:color="auto"/>
        <w:bottom w:val="none" w:sz="0" w:space="0" w:color="auto"/>
        <w:right w:val="none" w:sz="0" w:space="0" w:color="auto"/>
      </w:divBdr>
    </w:div>
    <w:div w:id="536044407">
      <w:bodyDiv w:val="1"/>
      <w:marLeft w:val="0"/>
      <w:marRight w:val="0"/>
      <w:marTop w:val="0"/>
      <w:marBottom w:val="0"/>
      <w:divBdr>
        <w:top w:val="none" w:sz="0" w:space="0" w:color="auto"/>
        <w:left w:val="none" w:sz="0" w:space="0" w:color="auto"/>
        <w:bottom w:val="none" w:sz="0" w:space="0" w:color="auto"/>
        <w:right w:val="none" w:sz="0" w:space="0" w:color="auto"/>
      </w:divBdr>
    </w:div>
    <w:div w:id="538400049">
      <w:bodyDiv w:val="1"/>
      <w:marLeft w:val="0"/>
      <w:marRight w:val="0"/>
      <w:marTop w:val="0"/>
      <w:marBottom w:val="0"/>
      <w:divBdr>
        <w:top w:val="none" w:sz="0" w:space="0" w:color="auto"/>
        <w:left w:val="none" w:sz="0" w:space="0" w:color="auto"/>
        <w:bottom w:val="none" w:sz="0" w:space="0" w:color="auto"/>
        <w:right w:val="none" w:sz="0" w:space="0" w:color="auto"/>
      </w:divBdr>
    </w:div>
    <w:div w:id="540939315">
      <w:bodyDiv w:val="1"/>
      <w:marLeft w:val="0"/>
      <w:marRight w:val="0"/>
      <w:marTop w:val="0"/>
      <w:marBottom w:val="0"/>
      <w:divBdr>
        <w:top w:val="none" w:sz="0" w:space="0" w:color="auto"/>
        <w:left w:val="none" w:sz="0" w:space="0" w:color="auto"/>
        <w:bottom w:val="none" w:sz="0" w:space="0" w:color="auto"/>
        <w:right w:val="none" w:sz="0" w:space="0" w:color="auto"/>
      </w:divBdr>
    </w:div>
    <w:div w:id="541014173">
      <w:bodyDiv w:val="1"/>
      <w:marLeft w:val="0"/>
      <w:marRight w:val="0"/>
      <w:marTop w:val="0"/>
      <w:marBottom w:val="0"/>
      <w:divBdr>
        <w:top w:val="none" w:sz="0" w:space="0" w:color="auto"/>
        <w:left w:val="none" w:sz="0" w:space="0" w:color="auto"/>
        <w:bottom w:val="none" w:sz="0" w:space="0" w:color="auto"/>
        <w:right w:val="none" w:sz="0" w:space="0" w:color="auto"/>
      </w:divBdr>
    </w:div>
    <w:div w:id="541595877">
      <w:bodyDiv w:val="1"/>
      <w:marLeft w:val="0"/>
      <w:marRight w:val="0"/>
      <w:marTop w:val="0"/>
      <w:marBottom w:val="0"/>
      <w:divBdr>
        <w:top w:val="none" w:sz="0" w:space="0" w:color="auto"/>
        <w:left w:val="none" w:sz="0" w:space="0" w:color="auto"/>
        <w:bottom w:val="none" w:sz="0" w:space="0" w:color="auto"/>
        <w:right w:val="none" w:sz="0" w:space="0" w:color="auto"/>
      </w:divBdr>
    </w:div>
    <w:div w:id="542517555">
      <w:bodyDiv w:val="1"/>
      <w:marLeft w:val="0"/>
      <w:marRight w:val="0"/>
      <w:marTop w:val="0"/>
      <w:marBottom w:val="0"/>
      <w:divBdr>
        <w:top w:val="none" w:sz="0" w:space="0" w:color="auto"/>
        <w:left w:val="none" w:sz="0" w:space="0" w:color="auto"/>
        <w:bottom w:val="none" w:sz="0" w:space="0" w:color="auto"/>
        <w:right w:val="none" w:sz="0" w:space="0" w:color="auto"/>
      </w:divBdr>
    </w:div>
    <w:div w:id="544294546">
      <w:bodyDiv w:val="1"/>
      <w:marLeft w:val="0"/>
      <w:marRight w:val="0"/>
      <w:marTop w:val="0"/>
      <w:marBottom w:val="0"/>
      <w:divBdr>
        <w:top w:val="none" w:sz="0" w:space="0" w:color="auto"/>
        <w:left w:val="none" w:sz="0" w:space="0" w:color="auto"/>
        <w:bottom w:val="none" w:sz="0" w:space="0" w:color="auto"/>
        <w:right w:val="none" w:sz="0" w:space="0" w:color="auto"/>
      </w:divBdr>
    </w:div>
    <w:div w:id="548306342">
      <w:bodyDiv w:val="1"/>
      <w:marLeft w:val="0"/>
      <w:marRight w:val="0"/>
      <w:marTop w:val="0"/>
      <w:marBottom w:val="0"/>
      <w:divBdr>
        <w:top w:val="none" w:sz="0" w:space="0" w:color="auto"/>
        <w:left w:val="none" w:sz="0" w:space="0" w:color="auto"/>
        <w:bottom w:val="none" w:sz="0" w:space="0" w:color="auto"/>
        <w:right w:val="none" w:sz="0" w:space="0" w:color="auto"/>
      </w:divBdr>
    </w:div>
    <w:div w:id="548958882">
      <w:bodyDiv w:val="1"/>
      <w:marLeft w:val="0"/>
      <w:marRight w:val="0"/>
      <w:marTop w:val="0"/>
      <w:marBottom w:val="0"/>
      <w:divBdr>
        <w:top w:val="none" w:sz="0" w:space="0" w:color="auto"/>
        <w:left w:val="none" w:sz="0" w:space="0" w:color="auto"/>
        <w:bottom w:val="none" w:sz="0" w:space="0" w:color="auto"/>
        <w:right w:val="none" w:sz="0" w:space="0" w:color="auto"/>
      </w:divBdr>
    </w:div>
    <w:div w:id="553856977">
      <w:bodyDiv w:val="1"/>
      <w:marLeft w:val="0"/>
      <w:marRight w:val="0"/>
      <w:marTop w:val="0"/>
      <w:marBottom w:val="0"/>
      <w:divBdr>
        <w:top w:val="none" w:sz="0" w:space="0" w:color="auto"/>
        <w:left w:val="none" w:sz="0" w:space="0" w:color="auto"/>
        <w:bottom w:val="none" w:sz="0" w:space="0" w:color="auto"/>
        <w:right w:val="none" w:sz="0" w:space="0" w:color="auto"/>
      </w:divBdr>
    </w:div>
    <w:div w:id="554126805">
      <w:bodyDiv w:val="1"/>
      <w:marLeft w:val="0"/>
      <w:marRight w:val="0"/>
      <w:marTop w:val="0"/>
      <w:marBottom w:val="0"/>
      <w:divBdr>
        <w:top w:val="none" w:sz="0" w:space="0" w:color="auto"/>
        <w:left w:val="none" w:sz="0" w:space="0" w:color="auto"/>
        <w:bottom w:val="none" w:sz="0" w:space="0" w:color="auto"/>
        <w:right w:val="none" w:sz="0" w:space="0" w:color="auto"/>
      </w:divBdr>
    </w:div>
    <w:div w:id="554582902">
      <w:bodyDiv w:val="1"/>
      <w:marLeft w:val="0"/>
      <w:marRight w:val="0"/>
      <w:marTop w:val="0"/>
      <w:marBottom w:val="0"/>
      <w:divBdr>
        <w:top w:val="none" w:sz="0" w:space="0" w:color="auto"/>
        <w:left w:val="none" w:sz="0" w:space="0" w:color="auto"/>
        <w:bottom w:val="none" w:sz="0" w:space="0" w:color="auto"/>
        <w:right w:val="none" w:sz="0" w:space="0" w:color="auto"/>
      </w:divBdr>
    </w:div>
    <w:div w:id="556818543">
      <w:bodyDiv w:val="1"/>
      <w:marLeft w:val="0"/>
      <w:marRight w:val="0"/>
      <w:marTop w:val="0"/>
      <w:marBottom w:val="0"/>
      <w:divBdr>
        <w:top w:val="none" w:sz="0" w:space="0" w:color="auto"/>
        <w:left w:val="none" w:sz="0" w:space="0" w:color="auto"/>
        <w:bottom w:val="none" w:sz="0" w:space="0" w:color="auto"/>
        <w:right w:val="none" w:sz="0" w:space="0" w:color="auto"/>
      </w:divBdr>
    </w:div>
    <w:div w:id="558708107">
      <w:bodyDiv w:val="1"/>
      <w:marLeft w:val="0"/>
      <w:marRight w:val="0"/>
      <w:marTop w:val="0"/>
      <w:marBottom w:val="0"/>
      <w:divBdr>
        <w:top w:val="none" w:sz="0" w:space="0" w:color="auto"/>
        <w:left w:val="none" w:sz="0" w:space="0" w:color="auto"/>
        <w:bottom w:val="none" w:sz="0" w:space="0" w:color="auto"/>
        <w:right w:val="none" w:sz="0" w:space="0" w:color="auto"/>
      </w:divBdr>
    </w:div>
    <w:div w:id="563682488">
      <w:bodyDiv w:val="1"/>
      <w:marLeft w:val="0"/>
      <w:marRight w:val="0"/>
      <w:marTop w:val="0"/>
      <w:marBottom w:val="0"/>
      <w:divBdr>
        <w:top w:val="none" w:sz="0" w:space="0" w:color="auto"/>
        <w:left w:val="none" w:sz="0" w:space="0" w:color="auto"/>
        <w:bottom w:val="none" w:sz="0" w:space="0" w:color="auto"/>
        <w:right w:val="none" w:sz="0" w:space="0" w:color="auto"/>
      </w:divBdr>
    </w:div>
    <w:div w:id="568539928">
      <w:bodyDiv w:val="1"/>
      <w:marLeft w:val="0"/>
      <w:marRight w:val="0"/>
      <w:marTop w:val="0"/>
      <w:marBottom w:val="0"/>
      <w:divBdr>
        <w:top w:val="none" w:sz="0" w:space="0" w:color="auto"/>
        <w:left w:val="none" w:sz="0" w:space="0" w:color="auto"/>
        <w:bottom w:val="none" w:sz="0" w:space="0" w:color="auto"/>
        <w:right w:val="none" w:sz="0" w:space="0" w:color="auto"/>
      </w:divBdr>
    </w:div>
    <w:div w:id="568737331">
      <w:bodyDiv w:val="1"/>
      <w:marLeft w:val="0"/>
      <w:marRight w:val="0"/>
      <w:marTop w:val="0"/>
      <w:marBottom w:val="0"/>
      <w:divBdr>
        <w:top w:val="none" w:sz="0" w:space="0" w:color="auto"/>
        <w:left w:val="none" w:sz="0" w:space="0" w:color="auto"/>
        <w:bottom w:val="none" w:sz="0" w:space="0" w:color="auto"/>
        <w:right w:val="none" w:sz="0" w:space="0" w:color="auto"/>
      </w:divBdr>
    </w:div>
    <w:div w:id="571430499">
      <w:bodyDiv w:val="1"/>
      <w:marLeft w:val="0"/>
      <w:marRight w:val="0"/>
      <w:marTop w:val="0"/>
      <w:marBottom w:val="0"/>
      <w:divBdr>
        <w:top w:val="none" w:sz="0" w:space="0" w:color="auto"/>
        <w:left w:val="none" w:sz="0" w:space="0" w:color="auto"/>
        <w:bottom w:val="none" w:sz="0" w:space="0" w:color="auto"/>
        <w:right w:val="none" w:sz="0" w:space="0" w:color="auto"/>
      </w:divBdr>
    </w:div>
    <w:div w:id="573710154">
      <w:bodyDiv w:val="1"/>
      <w:marLeft w:val="0"/>
      <w:marRight w:val="0"/>
      <w:marTop w:val="0"/>
      <w:marBottom w:val="0"/>
      <w:divBdr>
        <w:top w:val="none" w:sz="0" w:space="0" w:color="auto"/>
        <w:left w:val="none" w:sz="0" w:space="0" w:color="auto"/>
        <w:bottom w:val="none" w:sz="0" w:space="0" w:color="auto"/>
        <w:right w:val="none" w:sz="0" w:space="0" w:color="auto"/>
      </w:divBdr>
    </w:div>
    <w:div w:id="574239449">
      <w:bodyDiv w:val="1"/>
      <w:marLeft w:val="0"/>
      <w:marRight w:val="0"/>
      <w:marTop w:val="0"/>
      <w:marBottom w:val="0"/>
      <w:divBdr>
        <w:top w:val="none" w:sz="0" w:space="0" w:color="auto"/>
        <w:left w:val="none" w:sz="0" w:space="0" w:color="auto"/>
        <w:bottom w:val="none" w:sz="0" w:space="0" w:color="auto"/>
        <w:right w:val="none" w:sz="0" w:space="0" w:color="auto"/>
      </w:divBdr>
    </w:div>
    <w:div w:id="574710196">
      <w:bodyDiv w:val="1"/>
      <w:marLeft w:val="0"/>
      <w:marRight w:val="0"/>
      <w:marTop w:val="0"/>
      <w:marBottom w:val="0"/>
      <w:divBdr>
        <w:top w:val="none" w:sz="0" w:space="0" w:color="auto"/>
        <w:left w:val="none" w:sz="0" w:space="0" w:color="auto"/>
        <w:bottom w:val="none" w:sz="0" w:space="0" w:color="auto"/>
        <w:right w:val="none" w:sz="0" w:space="0" w:color="auto"/>
      </w:divBdr>
    </w:div>
    <w:div w:id="577441377">
      <w:bodyDiv w:val="1"/>
      <w:marLeft w:val="0"/>
      <w:marRight w:val="0"/>
      <w:marTop w:val="0"/>
      <w:marBottom w:val="0"/>
      <w:divBdr>
        <w:top w:val="none" w:sz="0" w:space="0" w:color="auto"/>
        <w:left w:val="none" w:sz="0" w:space="0" w:color="auto"/>
        <w:bottom w:val="none" w:sz="0" w:space="0" w:color="auto"/>
        <w:right w:val="none" w:sz="0" w:space="0" w:color="auto"/>
      </w:divBdr>
    </w:div>
    <w:div w:id="581183233">
      <w:bodyDiv w:val="1"/>
      <w:marLeft w:val="0"/>
      <w:marRight w:val="0"/>
      <w:marTop w:val="0"/>
      <w:marBottom w:val="0"/>
      <w:divBdr>
        <w:top w:val="none" w:sz="0" w:space="0" w:color="auto"/>
        <w:left w:val="none" w:sz="0" w:space="0" w:color="auto"/>
        <w:bottom w:val="none" w:sz="0" w:space="0" w:color="auto"/>
        <w:right w:val="none" w:sz="0" w:space="0" w:color="auto"/>
      </w:divBdr>
    </w:div>
    <w:div w:id="583802591">
      <w:bodyDiv w:val="1"/>
      <w:marLeft w:val="0"/>
      <w:marRight w:val="0"/>
      <w:marTop w:val="0"/>
      <w:marBottom w:val="0"/>
      <w:divBdr>
        <w:top w:val="none" w:sz="0" w:space="0" w:color="auto"/>
        <w:left w:val="none" w:sz="0" w:space="0" w:color="auto"/>
        <w:bottom w:val="none" w:sz="0" w:space="0" w:color="auto"/>
        <w:right w:val="none" w:sz="0" w:space="0" w:color="auto"/>
      </w:divBdr>
    </w:div>
    <w:div w:id="584920772">
      <w:bodyDiv w:val="1"/>
      <w:marLeft w:val="0"/>
      <w:marRight w:val="0"/>
      <w:marTop w:val="0"/>
      <w:marBottom w:val="0"/>
      <w:divBdr>
        <w:top w:val="none" w:sz="0" w:space="0" w:color="auto"/>
        <w:left w:val="none" w:sz="0" w:space="0" w:color="auto"/>
        <w:bottom w:val="none" w:sz="0" w:space="0" w:color="auto"/>
        <w:right w:val="none" w:sz="0" w:space="0" w:color="auto"/>
      </w:divBdr>
    </w:div>
    <w:div w:id="589120058">
      <w:bodyDiv w:val="1"/>
      <w:marLeft w:val="0"/>
      <w:marRight w:val="0"/>
      <w:marTop w:val="0"/>
      <w:marBottom w:val="0"/>
      <w:divBdr>
        <w:top w:val="none" w:sz="0" w:space="0" w:color="auto"/>
        <w:left w:val="none" w:sz="0" w:space="0" w:color="auto"/>
        <w:bottom w:val="none" w:sz="0" w:space="0" w:color="auto"/>
        <w:right w:val="none" w:sz="0" w:space="0" w:color="auto"/>
      </w:divBdr>
    </w:div>
    <w:div w:id="591207688">
      <w:bodyDiv w:val="1"/>
      <w:marLeft w:val="0"/>
      <w:marRight w:val="0"/>
      <w:marTop w:val="0"/>
      <w:marBottom w:val="0"/>
      <w:divBdr>
        <w:top w:val="none" w:sz="0" w:space="0" w:color="auto"/>
        <w:left w:val="none" w:sz="0" w:space="0" w:color="auto"/>
        <w:bottom w:val="none" w:sz="0" w:space="0" w:color="auto"/>
        <w:right w:val="none" w:sz="0" w:space="0" w:color="auto"/>
      </w:divBdr>
    </w:div>
    <w:div w:id="593442082">
      <w:bodyDiv w:val="1"/>
      <w:marLeft w:val="0"/>
      <w:marRight w:val="0"/>
      <w:marTop w:val="0"/>
      <w:marBottom w:val="0"/>
      <w:divBdr>
        <w:top w:val="none" w:sz="0" w:space="0" w:color="auto"/>
        <w:left w:val="none" w:sz="0" w:space="0" w:color="auto"/>
        <w:bottom w:val="none" w:sz="0" w:space="0" w:color="auto"/>
        <w:right w:val="none" w:sz="0" w:space="0" w:color="auto"/>
      </w:divBdr>
    </w:div>
    <w:div w:id="599026393">
      <w:bodyDiv w:val="1"/>
      <w:marLeft w:val="0"/>
      <w:marRight w:val="0"/>
      <w:marTop w:val="0"/>
      <w:marBottom w:val="0"/>
      <w:divBdr>
        <w:top w:val="none" w:sz="0" w:space="0" w:color="auto"/>
        <w:left w:val="none" w:sz="0" w:space="0" w:color="auto"/>
        <w:bottom w:val="none" w:sz="0" w:space="0" w:color="auto"/>
        <w:right w:val="none" w:sz="0" w:space="0" w:color="auto"/>
      </w:divBdr>
    </w:div>
    <w:div w:id="599794999">
      <w:bodyDiv w:val="1"/>
      <w:marLeft w:val="0"/>
      <w:marRight w:val="0"/>
      <w:marTop w:val="0"/>
      <w:marBottom w:val="0"/>
      <w:divBdr>
        <w:top w:val="none" w:sz="0" w:space="0" w:color="auto"/>
        <w:left w:val="none" w:sz="0" w:space="0" w:color="auto"/>
        <w:bottom w:val="none" w:sz="0" w:space="0" w:color="auto"/>
        <w:right w:val="none" w:sz="0" w:space="0" w:color="auto"/>
      </w:divBdr>
    </w:div>
    <w:div w:id="600768536">
      <w:bodyDiv w:val="1"/>
      <w:marLeft w:val="0"/>
      <w:marRight w:val="0"/>
      <w:marTop w:val="0"/>
      <w:marBottom w:val="0"/>
      <w:divBdr>
        <w:top w:val="none" w:sz="0" w:space="0" w:color="auto"/>
        <w:left w:val="none" w:sz="0" w:space="0" w:color="auto"/>
        <w:bottom w:val="none" w:sz="0" w:space="0" w:color="auto"/>
        <w:right w:val="none" w:sz="0" w:space="0" w:color="auto"/>
      </w:divBdr>
    </w:div>
    <w:div w:id="604849763">
      <w:bodyDiv w:val="1"/>
      <w:marLeft w:val="0"/>
      <w:marRight w:val="0"/>
      <w:marTop w:val="0"/>
      <w:marBottom w:val="0"/>
      <w:divBdr>
        <w:top w:val="none" w:sz="0" w:space="0" w:color="auto"/>
        <w:left w:val="none" w:sz="0" w:space="0" w:color="auto"/>
        <w:bottom w:val="none" w:sz="0" w:space="0" w:color="auto"/>
        <w:right w:val="none" w:sz="0" w:space="0" w:color="auto"/>
      </w:divBdr>
    </w:div>
    <w:div w:id="608975922">
      <w:bodyDiv w:val="1"/>
      <w:marLeft w:val="0"/>
      <w:marRight w:val="0"/>
      <w:marTop w:val="0"/>
      <w:marBottom w:val="0"/>
      <w:divBdr>
        <w:top w:val="none" w:sz="0" w:space="0" w:color="auto"/>
        <w:left w:val="none" w:sz="0" w:space="0" w:color="auto"/>
        <w:bottom w:val="none" w:sz="0" w:space="0" w:color="auto"/>
        <w:right w:val="none" w:sz="0" w:space="0" w:color="auto"/>
      </w:divBdr>
    </w:div>
    <w:div w:id="615020839">
      <w:bodyDiv w:val="1"/>
      <w:marLeft w:val="0"/>
      <w:marRight w:val="0"/>
      <w:marTop w:val="0"/>
      <w:marBottom w:val="0"/>
      <w:divBdr>
        <w:top w:val="none" w:sz="0" w:space="0" w:color="auto"/>
        <w:left w:val="none" w:sz="0" w:space="0" w:color="auto"/>
        <w:bottom w:val="none" w:sz="0" w:space="0" w:color="auto"/>
        <w:right w:val="none" w:sz="0" w:space="0" w:color="auto"/>
      </w:divBdr>
    </w:div>
    <w:div w:id="616764558">
      <w:bodyDiv w:val="1"/>
      <w:marLeft w:val="0"/>
      <w:marRight w:val="0"/>
      <w:marTop w:val="0"/>
      <w:marBottom w:val="0"/>
      <w:divBdr>
        <w:top w:val="none" w:sz="0" w:space="0" w:color="auto"/>
        <w:left w:val="none" w:sz="0" w:space="0" w:color="auto"/>
        <w:bottom w:val="none" w:sz="0" w:space="0" w:color="auto"/>
        <w:right w:val="none" w:sz="0" w:space="0" w:color="auto"/>
      </w:divBdr>
    </w:div>
    <w:div w:id="618607156">
      <w:bodyDiv w:val="1"/>
      <w:marLeft w:val="0"/>
      <w:marRight w:val="0"/>
      <w:marTop w:val="0"/>
      <w:marBottom w:val="0"/>
      <w:divBdr>
        <w:top w:val="none" w:sz="0" w:space="0" w:color="auto"/>
        <w:left w:val="none" w:sz="0" w:space="0" w:color="auto"/>
        <w:bottom w:val="none" w:sz="0" w:space="0" w:color="auto"/>
        <w:right w:val="none" w:sz="0" w:space="0" w:color="auto"/>
      </w:divBdr>
    </w:div>
    <w:div w:id="622350136">
      <w:bodyDiv w:val="1"/>
      <w:marLeft w:val="0"/>
      <w:marRight w:val="0"/>
      <w:marTop w:val="0"/>
      <w:marBottom w:val="0"/>
      <w:divBdr>
        <w:top w:val="none" w:sz="0" w:space="0" w:color="auto"/>
        <w:left w:val="none" w:sz="0" w:space="0" w:color="auto"/>
        <w:bottom w:val="none" w:sz="0" w:space="0" w:color="auto"/>
        <w:right w:val="none" w:sz="0" w:space="0" w:color="auto"/>
      </w:divBdr>
    </w:div>
    <w:div w:id="624896226">
      <w:bodyDiv w:val="1"/>
      <w:marLeft w:val="0"/>
      <w:marRight w:val="0"/>
      <w:marTop w:val="0"/>
      <w:marBottom w:val="0"/>
      <w:divBdr>
        <w:top w:val="none" w:sz="0" w:space="0" w:color="auto"/>
        <w:left w:val="none" w:sz="0" w:space="0" w:color="auto"/>
        <w:bottom w:val="none" w:sz="0" w:space="0" w:color="auto"/>
        <w:right w:val="none" w:sz="0" w:space="0" w:color="auto"/>
      </w:divBdr>
    </w:div>
    <w:div w:id="628586256">
      <w:bodyDiv w:val="1"/>
      <w:marLeft w:val="0"/>
      <w:marRight w:val="0"/>
      <w:marTop w:val="0"/>
      <w:marBottom w:val="0"/>
      <w:divBdr>
        <w:top w:val="none" w:sz="0" w:space="0" w:color="auto"/>
        <w:left w:val="none" w:sz="0" w:space="0" w:color="auto"/>
        <w:bottom w:val="none" w:sz="0" w:space="0" w:color="auto"/>
        <w:right w:val="none" w:sz="0" w:space="0" w:color="auto"/>
      </w:divBdr>
    </w:div>
    <w:div w:id="635571694">
      <w:bodyDiv w:val="1"/>
      <w:marLeft w:val="0"/>
      <w:marRight w:val="0"/>
      <w:marTop w:val="0"/>
      <w:marBottom w:val="0"/>
      <w:divBdr>
        <w:top w:val="none" w:sz="0" w:space="0" w:color="auto"/>
        <w:left w:val="none" w:sz="0" w:space="0" w:color="auto"/>
        <w:bottom w:val="none" w:sz="0" w:space="0" w:color="auto"/>
        <w:right w:val="none" w:sz="0" w:space="0" w:color="auto"/>
      </w:divBdr>
    </w:div>
    <w:div w:id="638917472">
      <w:bodyDiv w:val="1"/>
      <w:marLeft w:val="0"/>
      <w:marRight w:val="0"/>
      <w:marTop w:val="0"/>
      <w:marBottom w:val="0"/>
      <w:divBdr>
        <w:top w:val="none" w:sz="0" w:space="0" w:color="auto"/>
        <w:left w:val="none" w:sz="0" w:space="0" w:color="auto"/>
        <w:bottom w:val="none" w:sz="0" w:space="0" w:color="auto"/>
        <w:right w:val="none" w:sz="0" w:space="0" w:color="auto"/>
      </w:divBdr>
    </w:div>
    <w:div w:id="640888099">
      <w:bodyDiv w:val="1"/>
      <w:marLeft w:val="0"/>
      <w:marRight w:val="0"/>
      <w:marTop w:val="0"/>
      <w:marBottom w:val="0"/>
      <w:divBdr>
        <w:top w:val="none" w:sz="0" w:space="0" w:color="auto"/>
        <w:left w:val="none" w:sz="0" w:space="0" w:color="auto"/>
        <w:bottom w:val="none" w:sz="0" w:space="0" w:color="auto"/>
        <w:right w:val="none" w:sz="0" w:space="0" w:color="auto"/>
      </w:divBdr>
    </w:div>
    <w:div w:id="648285365">
      <w:bodyDiv w:val="1"/>
      <w:marLeft w:val="0"/>
      <w:marRight w:val="0"/>
      <w:marTop w:val="0"/>
      <w:marBottom w:val="0"/>
      <w:divBdr>
        <w:top w:val="none" w:sz="0" w:space="0" w:color="auto"/>
        <w:left w:val="none" w:sz="0" w:space="0" w:color="auto"/>
        <w:bottom w:val="none" w:sz="0" w:space="0" w:color="auto"/>
        <w:right w:val="none" w:sz="0" w:space="0" w:color="auto"/>
      </w:divBdr>
    </w:div>
    <w:div w:id="650331795">
      <w:bodyDiv w:val="1"/>
      <w:marLeft w:val="0"/>
      <w:marRight w:val="0"/>
      <w:marTop w:val="0"/>
      <w:marBottom w:val="0"/>
      <w:divBdr>
        <w:top w:val="none" w:sz="0" w:space="0" w:color="auto"/>
        <w:left w:val="none" w:sz="0" w:space="0" w:color="auto"/>
        <w:bottom w:val="none" w:sz="0" w:space="0" w:color="auto"/>
        <w:right w:val="none" w:sz="0" w:space="0" w:color="auto"/>
      </w:divBdr>
    </w:div>
    <w:div w:id="650913715">
      <w:bodyDiv w:val="1"/>
      <w:marLeft w:val="0"/>
      <w:marRight w:val="0"/>
      <w:marTop w:val="0"/>
      <w:marBottom w:val="0"/>
      <w:divBdr>
        <w:top w:val="none" w:sz="0" w:space="0" w:color="auto"/>
        <w:left w:val="none" w:sz="0" w:space="0" w:color="auto"/>
        <w:bottom w:val="none" w:sz="0" w:space="0" w:color="auto"/>
        <w:right w:val="none" w:sz="0" w:space="0" w:color="auto"/>
      </w:divBdr>
    </w:div>
    <w:div w:id="651719065">
      <w:bodyDiv w:val="1"/>
      <w:marLeft w:val="0"/>
      <w:marRight w:val="0"/>
      <w:marTop w:val="0"/>
      <w:marBottom w:val="0"/>
      <w:divBdr>
        <w:top w:val="none" w:sz="0" w:space="0" w:color="auto"/>
        <w:left w:val="none" w:sz="0" w:space="0" w:color="auto"/>
        <w:bottom w:val="none" w:sz="0" w:space="0" w:color="auto"/>
        <w:right w:val="none" w:sz="0" w:space="0" w:color="auto"/>
      </w:divBdr>
    </w:div>
    <w:div w:id="655572319">
      <w:bodyDiv w:val="1"/>
      <w:marLeft w:val="0"/>
      <w:marRight w:val="0"/>
      <w:marTop w:val="0"/>
      <w:marBottom w:val="0"/>
      <w:divBdr>
        <w:top w:val="none" w:sz="0" w:space="0" w:color="auto"/>
        <w:left w:val="none" w:sz="0" w:space="0" w:color="auto"/>
        <w:bottom w:val="none" w:sz="0" w:space="0" w:color="auto"/>
        <w:right w:val="none" w:sz="0" w:space="0" w:color="auto"/>
      </w:divBdr>
    </w:div>
    <w:div w:id="658194324">
      <w:bodyDiv w:val="1"/>
      <w:marLeft w:val="0"/>
      <w:marRight w:val="0"/>
      <w:marTop w:val="0"/>
      <w:marBottom w:val="0"/>
      <w:divBdr>
        <w:top w:val="none" w:sz="0" w:space="0" w:color="auto"/>
        <w:left w:val="none" w:sz="0" w:space="0" w:color="auto"/>
        <w:bottom w:val="none" w:sz="0" w:space="0" w:color="auto"/>
        <w:right w:val="none" w:sz="0" w:space="0" w:color="auto"/>
      </w:divBdr>
    </w:div>
    <w:div w:id="665980460">
      <w:bodyDiv w:val="1"/>
      <w:marLeft w:val="0"/>
      <w:marRight w:val="0"/>
      <w:marTop w:val="0"/>
      <w:marBottom w:val="0"/>
      <w:divBdr>
        <w:top w:val="none" w:sz="0" w:space="0" w:color="auto"/>
        <w:left w:val="none" w:sz="0" w:space="0" w:color="auto"/>
        <w:bottom w:val="none" w:sz="0" w:space="0" w:color="auto"/>
        <w:right w:val="none" w:sz="0" w:space="0" w:color="auto"/>
      </w:divBdr>
    </w:div>
    <w:div w:id="674839499">
      <w:bodyDiv w:val="1"/>
      <w:marLeft w:val="0"/>
      <w:marRight w:val="0"/>
      <w:marTop w:val="0"/>
      <w:marBottom w:val="0"/>
      <w:divBdr>
        <w:top w:val="none" w:sz="0" w:space="0" w:color="auto"/>
        <w:left w:val="none" w:sz="0" w:space="0" w:color="auto"/>
        <w:bottom w:val="none" w:sz="0" w:space="0" w:color="auto"/>
        <w:right w:val="none" w:sz="0" w:space="0" w:color="auto"/>
      </w:divBdr>
    </w:div>
    <w:div w:id="676225933">
      <w:bodyDiv w:val="1"/>
      <w:marLeft w:val="0"/>
      <w:marRight w:val="0"/>
      <w:marTop w:val="0"/>
      <w:marBottom w:val="0"/>
      <w:divBdr>
        <w:top w:val="none" w:sz="0" w:space="0" w:color="auto"/>
        <w:left w:val="none" w:sz="0" w:space="0" w:color="auto"/>
        <w:bottom w:val="none" w:sz="0" w:space="0" w:color="auto"/>
        <w:right w:val="none" w:sz="0" w:space="0" w:color="auto"/>
      </w:divBdr>
    </w:div>
    <w:div w:id="678309317">
      <w:bodyDiv w:val="1"/>
      <w:marLeft w:val="0"/>
      <w:marRight w:val="0"/>
      <w:marTop w:val="0"/>
      <w:marBottom w:val="0"/>
      <w:divBdr>
        <w:top w:val="none" w:sz="0" w:space="0" w:color="auto"/>
        <w:left w:val="none" w:sz="0" w:space="0" w:color="auto"/>
        <w:bottom w:val="none" w:sz="0" w:space="0" w:color="auto"/>
        <w:right w:val="none" w:sz="0" w:space="0" w:color="auto"/>
      </w:divBdr>
    </w:div>
    <w:div w:id="684094883">
      <w:bodyDiv w:val="1"/>
      <w:marLeft w:val="0"/>
      <w:marRight w:val="0"/>
      <w:marTop w:val="0"/>
      <w:marBottom w:val="0"/>
      <w:divBdr>
        <w:top w:val="none" w:sz="0" w:space="0" w:color="auto"/>
        <w:left w:val="none" w:sz="0" w:space="0" w:color="auto"/>
        <w:bottom w:val="none" w:sz="0" w:space="0" w:color="auto"/>
        <w:right w:val="none" w:sz="0" w:space="0" w:color="auto"/>
      </w:divBdr>
    </w:div>
    <w:div w:id="684289245">
      <w:bodyDiv w:val="1"/>
      <w:marLeft w:val="0"/>
      <w:marRight w:val="0"/>
      <w:marTop w:val="0"/>
      <w:marBottom w:val="0"/>
      <w:divBdr>
        <w:top w:val="none" w:sz="0" w:space="0" w:color="auto"/>
        <w:left w:val="none" w:sz="0" w:space="0" w:color="auto"/>
        <w:bottom w:val="none" w:sz="0" w:space="0" w:color="auto"/>
        <w:right w:val="none" w:sz="0" w:space="0" w:color="auto"/>
      </w:divBdr>
    </w:div>
    <w:div w:id="685715869">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687873436">
      <w:bodyDiv w:val="1"/>
      <w:marLeft w:val="0"/>
      <w:marRight w:val="0"/>
      <w:marTop w:val="0"/>
      <w:marBottom w:val="0"/>
      <w:divBdr>
        <w:top w:val="none" w:sz="0" w:space="0" w:color="auto"/>
        <w:left w:val="none" w:sz="0" w:space="0" w:color="auto"/>
        <w:bottom w:val="none" w:sz="0" w:space="0" w:color="auto"/>
        <w:right w:val="none" w:sz="0" w:space="0" w:color="auto"/>
      </w:divBdr>
    </w:div>
    <w:div w:id="697396208">
      <w:bodyDiv w:val="1"/>
      <w:marLeft w:val="0"/>
      <w:marRight w:val="0"/>
      <w:marTop w:val="0"/>
      <w:marBottom w:val="0"/>
      <w:divBdr>
        <w:top w:val="none" w:sz="0" w:space="0" w:color="auto"/>
        <w:left w:val="none" w:sz="0" w:space="0" w:color="auto"/>
        <w:bottom w:val="none" w:sz="0" w:space="0" w:color="auto"/>
        <w:right w:val="none" w:sz="0" w:space="0" w:color="auto"/>
      </w:divBdr>
    </w:div>
    <w:div w:id="702484249">
      <w:bodyDiv w:val="1"/>
      <w:marLeft w:val="0"/>
      <w:marRight w:val="0"/>
      <w:marTop w:val="0"/>
      <w:marBottom w:val="0"/>
      <w:divBdr>
        <w:top w:val="none" w:sz="0" w:space="0" w:color="auto"/>
        <w:left w:val="none" w:sz="0" w:space="0" w:color="auto"/>
        <w:bottom w:val="none" w:sz="0" w:space="0" w:color="auto"/>
        <w:right w:val="none" w:sz="0" w:space="0" w:color="auto"/>
      </w:divBdr>
    </w:div>
    <w:div w:id="702824259">
      <w:bodyDiv w:val="1"/>
      <w:marLeft w:val="0"/>
      <w:marRight w:val="0"/>
      <w:marTop w:val="0"/>
      <w:marBottom w:val="0"/>
      <w:divBdr>
        <w:top w:val="none" w:sz="0" w:space="0" w:color="auto"/>
        <w:left w:val="none" w:sz="0" w:space="0" w:color="auto"/>
        <w:bottom w:val="none" w:sz="0" w:space="0" w:color="auto"/>
        <w:right w:val="none" w:sz="0" w:space="0" w:color="auto"/>
      </w:divBdr>
    </w:div>
    <w:div w:id="705718269">
      <w:bodyDiv w:val="1"/>
      <w:marLeft w:val="0"/>
      <w:marRight w:val="0"/>
      <w:marTop w:val="0"/>
      <w:marBottom w:val="0"/>
      <w:divBdr>
        <w:top w:val="none" w:sz="0" w:space="0" w:color="auto"/>
        <w:left w:val="none" w:sz="0" w:space="0" w:color="auto"/>
        <w:bottom w:val="none" w:sz="0" w:space="0" w:color="auto"/>
        <w:right w:val="none" w:sz="0" w:space="0" w:color="auto"/>
      </w:divBdr>
    </w:div>
    <w:div w:id="708334021">
      <w:bodyDiv w:val="1"/>
      <w:marLeft w:val="0"/>
      <w:marRight w:val="0"/>
      <w:marTop w:val="0"/>
      <w:marBottom w:val="0"/>
      <w:divBdr>
        <w:top w:val="none" w:sz="0" w:space="0" w:color="auto"/>
        <w:left w:val="none" w:sz="0" w:space="0" w:color="auto"/>
        <w:bottom w:val="none" w:sz="0" w:space="0" w:color="auto"/>
        <w:right w:val="none" w:sz="0" w:space="0" w:color="auto"/>
      </w:divBdr>
    </w:div>
    <w:div w:id="708577385">
      <w:bodyDiv w:val="1"/>
      <w:marLeft w:val="0"/>
      <w:marRight w:val="0"/>
      <w:marTop w:val="0"/>
      <w:marBottom w:val="0"/>
      <w:divBdr>
        <w:top w:val="none" w:sz="0" w:space="0" w:color="auto"/>
        <w:left w:val="none" w:sz="0" w:space="0" w:color="auto"/>
        <w:bottom w:val="none" w:sz="0" w:space="0" w:color="auto"/>
        <w:right w:val="none" w:sz="0" w:space="0" w:color="auto"/>
      </w:divBdr>
    </w:div>
    <w:div w:id="710424712">
      <w:bodyDiv w:val="1"/>
      <w:marLeft w:val="0"/>
      <w:marRight w:val="0"/>
      <w:marTop w:val="0"/>
      <w:marBottom w:val="0"/>
      <w:divBdr>
        <w:top w:val="none" w:sz="0" w:space="0" w:color="auto"/>
        <w:left w:val="none" w:sz="0" w:space="0" w:color="auto"/>
        <w:bottom w:val="none" w:sz="0" w:space="0" w:color="auto"/>
        <w:right w:val="none" w:sz="0" w:space="0" w:color="auto"/>
      </w:divBdr>
    </w:div>
    <w:div w:id="722488509">
      <w:bodyDiv w:val="1"/>
      <w:marLeft w:val="0"/>
      <w:marRight w:val="0"/>
      <w:marTop w:val="0"/>
      <w:marBottom w:val="0"/>
      <w:divBdr>
        <w:top w:val="none" w:sz="0" w:space="0" w:color="auto"/>
        <w:left w:val="none" w:sz="0" w:space="0" w:color="auto"/>
        <w:bottom w:val="none" w:sz="0" w:space="0" w:color="auto"/>
        <w:right w:val="none" w:sz="0" w:space="0" w:color="auto"/>
      </w:divBdr>
    </w:div>
    <w:div w:id="722604542">
      <w:bodyDiv w:val="1"/>
      <w:marLeft w:val="0"/>
      <w:marRight w:val="0"/>
      <w:marTop w:val="0"/>
      <w:marBottom w:val="0"/>
      <w:divBdr>
        <w:top w:val="none" w:sz="0" w:space="0" w:color="auto"/>
        <w:left w:val="none" w:sz="0" w:space="0" w:color="auto"/>
        <w:bottom w:val="none" w:sz="0" w:space="0" w:color="auto"/>
        <w:right w:val="none" w:sz="0" w:space="0" w:color="auto"/>
      </w:divBdr>
    </w:div>
    <w:div w:id="723069516">
      <w:bodyDiv w:val="1"/>
      <w:marLeft w:val="0"/>
      <w:marRight w:val="0"/>
      <w:marTop w:val="0"/>
      <w:marBottom w:val="0"/>
      <w:divBdr>
        <w:top w:val="none" w:sz="0" w:space="0" w:color="auto"/>
        <w:left w:val="none" w:sz="0" w:space="0" w:color="auto"/>
        <w:bottom w:val="none" w:sz="0" w:space="0" w:color="auto"/>
        <w:right w:val="none" w:sz="0" w:space="0" w:color="auto"/>
      </w:divBdr>
    </w:div>
    <w:div w:id="726488974">
      <w:bodyDiv w:val="1"/>
      <w:marLeft w:val="0"/>
      <w:marRight w:val="0"/>
      <w:marTop w:val="0"/>
      <w:marBottom w:val="0"/>
      <w:divBdr>
        <w:top w:val="none" w:sz="0" w:space="0" w:color="auto"/>
        <w:left w:val="none" w:sz="0" w:space="0" w:color="auto"/>
        <w:bottom w:val="none" w:sz="0" w:space="0" w:color="auto"/>
        <w:right w:val="none" w:sz="0" w:space="0" w:color="auto"/>
      </w:divBdr>
    </w:div>
    <w:div w:id="727456741">
      <w:bodyDiv w:val="1"/>
      <w:marLeft w:val="0"/>
      <w:marRight w:val="0"/>
      <w:marTop w:val="0"/>
      <w:marBottom w:val="0"/>
      <w:divBdr>
        <w:top w:val="none" w:sz="0" w:space="0" w:color="auto"/>
        <w:left w:val="none" w:sz="0" w:space="0" w:color="auto"/>
        <w:bottom w:val="none" w:sz="0" w:space="0" w:color="auto"/>
        <w:right w:val="none" w:sz="0" w:space="0" w:color="auto"/>
      </w:divBdr>
    </w:div>
    <w:div w:id="729350798">
      <w:bodyDiv w:val="1"/>
      <w:marLeft w:val="0"/>
      <w:marRight w:val="0"/>
      <w:marTop w:val="0"/>
      <w:marBottom w:val="0"/>
      <w:divBdr>
        <w:top w:val="none" w:sz="0" w:space="0" w:color="auto"/>
        <w:left w:val="none" w:sz="0" w:space="0" w:color="auto"/>
        <w:bottom w:val="none" w:sz="0" w:space="0" w:color="auto"/>
        <w:right w:val="none" w:sz="0" w:space="0" w:color="auto"/>
      </w:divBdr>
    </w:div>
    <w:div w:id="730466702">
      <w:bodyDiv w:val="1"/>
      <w:marLeft w:val="0"/>
      <w:marRight w:val="0"/>
      <w:marTop w:val="0"/>
      <w:marBottom w:val="0"/>
      <w:divBdr>
        <w:top w:val="none" w:sz="0" w:space="0" w:color="auto"/>
        <w:left w:val="none" w:sz="0" w:space="0" w:color="auto"/>
        <w:bottom w:val="none" w:sz="0" w:space="0" w:color="auto"/>
        <w:right w:val="none" w:sz="0" w:space="0" w:color="auto"/>
      </w:divBdr>
    </w:div>
    <w:div w:id="731462468">
      <w:bodyDiv w:val="1"/>
      <w:marLeft w:val="0"/>
      <w:marRight w:val="0"/>
      <w:marTop w:val="0"/>
      <w:marBottom w:val="0"/>
      <w:divBdr>
        <w:top w:val="none" w:sz="0" w:space="0" w:color="auto"/>
        <w:left w:val="none" w:sz="0" w:space="0" w:color="auto"/>
        <w:bottom w:val="none" w:sz="0" w:space="0" w:color="auto"/>
        <w:right w:val="none" w:sz="0" w:space="0" w:color="auto"/>
      </w:divBdr>
    </w:div>
    <w:div w:id="734014873">
      <w:bodyDiv w:val="1"/>
      <w:marLeft w:val="0"/>
      <w:marRight w:val="0"/>
      <w:marTop w:val="0"/>
      <w:marBottom w:val="0"/>
      <w:divBdr>
        <w:top w:val="none" w:sz="0" w:space="0" w:color="auto"/>
        <w:left w:val="none" w:sz="0" w:space="0" w:color="auto"/>
        <w:bottom w:val="none" w:sz="0" w:space="0" w:color="auto"/>
        <w:right w:val="none" w:sz="0" w:space="0" w:color="auto"/>
      </w:divBdr>
    </w:div>
    <w:div w:id="738290217">
      <w:bodyDiv w:val="1"/>
      <w:marLeft w:val="0"/>
      <w:marRight w:val="0"/>
      <w:marTop w:val="0"/>
      <w:marBottom w:val="0"/>
      <w:divBdr>
        <w:top w:val="none" w:sz="0" w:space="0" w:color="auto"/>
        <w:left w:val="none" w:sz="0" w:space="0" w:color="auto"/>
        <w:bottom w:val="none" w:sz="0" w:space="0" w:color="auto"/>
        <w:right w:val="none" w:sz="0" w:space="0" w:color="auto"/>
      </w:divBdr>
    </w:div>
    <w:div w:id="739211421">
      <w:bodyDiv w:val="1"/>
      <w:marLeft w:val="0"/>
      <w:marRight w:val="0"/>
      <w:marTop w:val="0"/>
      <w:marBottom w:val="0"/>
      <w:divBdr>
        <w:top w:val="none" w:sz="0" w:space="0" w:color="auto"/>
        <w:left w:val="none" w:sz="0" w:space="0" w:color="auto"/>
        <w:bottom w:val="none" w:sz="0" w:space="0" w:color="auto"/>
        <w:right w:val="none" w:sz="0" w:space="0" w:color="auto"/>
      </w:divBdr>
    </w:div>
    <w:div w:id="739331732">
      <w:bodyDiv w:val="1"/>
      <w:marLeft w:val="0"/>
      <w:marRight w:val="0"/>
      <w:marTop w:val="0"/>
      <w:marBottom w:val="0"/>
      <w:divBdr>
        <w:top w:val="none" w:sz="0" w:space="0" w:color="auto"/>
        <w:left w:val="none" w:sz="0" w:space="0" w:color="auto"/>
        <w:bottom w:val="none" w:sz="0" w:space="0" w:color="auto"/>
        <w:right w:val="none" w:sz="0" w:space="0" w:color="auto"/>
      </w:divBdr>
    </w:div>
    <w:div w:id="740370158">
      <w:bodyDiv w:val="1"/>
      <w:marLeft w:val="0"/>
      <w:marRight w:val="0"/>
      <w:marTop w:val="0"/>
      <w:marBottom w:val="0"/>
      <w:divBdr>
        <w:top w:val="none" w:sz="0" w:space="0" w:color="auto"/>
        <w:left w:val="none" w:sz="0" w:space="0" w:color="auto"/>
        <w:bottom w:val="none" w:sz="0" w:space="0" w:color="auto"/>
        <w:right w:val="none" w:sz="0" w:space="0" w:color="auto"/>
      </w:divBdr>
    </w:div>
    <w:div w:id="741877462">
      <w:bodyDiv w:val="1"/>
      <w:marLeft w:val="0"/>
      <w:marRight w:val="0"/>
      <w:marTop w:val="0"/>
      <w:marBottom w:val="0"/>
      <w:divBdr>
        <w:top w:val="none" w:sz="0" w:space="0" w:color="auto"/>
        <w:left w:val="none" w:sz="0" w:space="0" w:color="auto"/>
        <w:bottom w:val="none" w:sz="0" w:space="0" w:color="auto"/>
        <w:right w:val="none" w:sz="0" w:space="0" w:color="auto"/>
      </w:divBdr>
    </w:div>
    <w:div w:id="742260967">
      <w:bodyDiv w:val="1"/>
      <w:marLeft w:val="0"/>
      <w:marRight w:val="0"/>
      <w:marTop w:val="0"/>
      <w:marBottom w:val="0"/>
      <w:divBdr>
        <w:top w:val="none" w:sz="0" w:space="0" w:color="auto"/>
        <w:left w:val="none" w:sz="0" w:space="0" w:color="auto"/>
        <w:bottom w:val="none" w:sz="0" w:space="0" w:color="auto"/>
        <w:right w:val="none" w:sz="0" w:space="0" w:color="auto"/>
      </w:divBdr>
    </w:div>
    <w:div w:id="743066762">
      <w:bodyDiv w:val="1"/>
      <w:marLeft w:val="0"/>
      <w:marRight w:val="0"/>
      <w:marTop w:val="0"/>
      <w:marBottom w:val="0"/>
      <w:divBdr>
        <w:top w:val="none" w:sz="0" w:space="0" w:color="auto"/>
        <w:left w:val="none" w:sz="0" w:space="0" w:color="auto"/>
        <w:bottom w:val="none" w:sz="0" w:space="0" w:color="auto"/>
        <w:right w:val="none" w:sz="0" w:space="0" w:color="auto"/>
      </w:divBdr>
    </w:div>
    <w:div w:id="743379902">
      <w:bodyDiv w:val="1"/>
      <w:marLeft w:val="0"/>
      <w:marRight w:val="0"/>
      <w:marTop w:val="0"/>
      <w:marBottom w:val="0"/>
      <w:divBdr>
        <w:top w:val="none" w:sz="0" w:space="0" w:color="auto"/>
        <w:left w:val="none" w:sz="0" w:space="0" w:color="auto"/>
        <w:bottom w:val="none" w:sz="0" w:space="0" w:color="auto"/>
        <w:right w:val="none" w:sz="0" w:space="0" w:color="auto"/>
      </w:divBdr>
    </w:div>
    <w:div w:id="746149676">
      <w:bodyDiv w:val="1"/>
      <w:marLeft w:val="0"/>
      <w:marRight w:val="0"/>
      <w:marTop w:val="0"/>
      <w:marBottom w:val="0"/>
      <w:divBdr>
        <w:top w:val="none" w:sz="0" w:space="0" w:color="auto"/>
        <w:left w:val="none" w:sz="0" w:space="0" w:color="auto"/>
        <w:bottom w:val="none" w:sz="0" w:space="0" w:color="auto"/>
        <w:right w:val="none" w:sz="0" w:space="0" w:color="auto"/>
      </w:divBdr>
    </w:div>
    <w:div w:id="749087280">
      <w:bodyDiv w:val="1"/>
      <w:marLeft w:val="0"/>
      <w:marRight w:val="0"/>
      <w:marTop w:val="0"/>
      <w:marBottom w:val="0"/>
      <w:divBdr>
        <w:top w:val="none" w:sz="0" w:space="0" w:color="auto"/>
        <w:left w:val="none" w:sz="0" w:space="0" w:color="auto"/>
        <w:bottom w:val="none" w:sz="0" w:space="0" w:color="auto"/>
        <w:right w:val="none" w:sz="0" w:space="0" w:color="auto"/>
      </w:divBdr>
    </w:div>
    <w:div w:id="753940123">
      <w:bodyDiv w:val="1"/>
      <w:marLeft w:val="0"/>
      <w:marRight w:val="0"/>
      <w:marTop w:val="0"/>
      <w:marBottom w:val="0"/>
      <w:divBdr>
        <w:top w:val="none" w:sz="0" w:space="0" w:color="auto"/>
        <w:left w:val="none" w:sz="0" w:space="0" w:color="auto"/>
        <w:bottom w:val="none" w:sz="0" w:space="0" w:color="auto"/>
        <w:right w:val="none" w:sz="0" w:space="0" w:color="auto"/>
      </w:divBdr>
    </w:div>
    <w:div w:id="754594832">
      <w:bodyDiv w:val="1"/>
      <w:marLeft w:val="0"/>
      <w:marRight w:val="0"/>
      <w:marTop w:val="0"/>
      <w:marBottom w:val="0"/>
      <w:divBdr>
        <w:top w:val="none" w:sz="0" w:space="0" w:color="auto"/>
        <w:left w:val="none" w:sz="0" w:space="0" w:color="auto"/>
        <w:bottom w:val="none" w:sz="0" w:space="0" w:color="auto"/>
        <w:right w:val="none" w:sz="0" w:space="0" w:color="auto"/>
      </w:divBdr>
    </w:div>
    <w:div w:id="755251068">
      <w:bodyDiv w:val="1"/>
      <w:marLeft w:val="0"/>
      <w:marRight w:val="0"/>
      <w:marTop w:val="0"/>
      <w:marBottom w:val="0"/>
      <w:divBdr>
        <w:top w:val="none" w:sz="0" w:space="0" w:color="auto"/>
        <w:left w:val="none" w:sz="0" w:space="0" w:color="auto"/>
        <w:bottom w:val="none" w:sz="0" w:space="0" w:color="auto"/>
        <w:right w:val="none" w:sz="0" w:space="0" w:color="auto"/>
      </w:divBdr>
    </w:div>
    <w:div w:id="759331945">
      <w:bodyDiv w:val="1"/>
      <w:marLeft w:val="0"/>
      <w:marRight w:val="0"/>
      <w:marTop w:val="0"/>
      <w:marBottom w:val="0"/>
      <w:divBdr>
        <w:top w:val="none" w:sz="0" w:space="0" w:color="auto"/>
        <w:left w:val="none" w:sz="0" w:space="0" w:color="auto"/>
        <w:bottom w:val="none" w:sz="0" w:space="0" w:color="auto"/>
        <w:right w:val="none" w:sz="0" w:space="0" w:color="auto"/>
      </w:divBdr>
    </w:div>
    <w:div w:id="765077268">
      <w:bodyDiv w:val="1"/>
      <w:marLeft w:val="0"/>
      <w:marRight w:val="0"/>
      <w:marTop w:val="0"/>
      <w:marBottom w:val="0"/>
      <w:divBdr>
        <w:top w:val="none" w:sz="0" w:space="0" w:color="auto"/>
        <w:left w:val="none" w:sz="0" w:space="0" w:color="auto"/>
        <w:bottom w:val="none" w:sz="0" w:space="0" w:color="auto"/>
        <w:right w:val="none" w:sz="0" w:space="0" w:color="auto"/>
      </w:divBdr>
    </w:div>
    <w:div w:id="765616909">
      <w:bodyDiv w:val="1"/>
      <w:marLeft w:val="0"/>
      <w:marRight w:val="0"/>
      <w:marTop w:val="0"/>
      <w:marBottom w:val="0"/>
      <w:divBdr>
        <w:top w:val="none" w:sz="0" w:space="0" w:color="auto"/>
        <w:left w:val="none" w:sz="0" w:space="0" w:color="auto"/>
        <w:bottom w:val="none" w:sz="0" w:space="0" w:color="auto"/>
        <w:right w:val="none" w:sz="0" w:space="0" w:color="auto"/>
      </w:divBdr>
    </w:div>
    <w:div w:id="767889116">
      <w:bodyDiv w:val="1"/>
      <w:marLeft w:val="0"/>
      <w:marRight w:val="0"/>
      <w:marTop w:val="0"/>
      <w:marBottom w:val="0"/>
      <w:divBdr>
        <w:top w:val="none" w:sz="0" w:space="0" w:color="auto"/>
        <w:left w:val="none" w:sz="0" w:space="0" w:color="auto"/>
        <w:bottom w:val="none" w:sz="0" w:space="0" w:color="auto"/>
        <w:right w:val="none" w:sz="0" w:space="0" w:color="auto"/>
      </w:divBdr>
    </w:div>
    <w:div w:id="768893609">
      <w:bodyDiv w:val="1"/>
      <w:marLeft w:val="0"/>
      <w:marRight w:val="0"/>
      <w:marTop w:val="0"/>
      <w:marBottom w:val="0"/>
      <w:divBdr>
        <w:top w:val="none" w:sz="0" w:space="0" w:color="auto"/>
        <w:left w:val="none" w:sz="0" w:space="0" w:color="auto"/>
        <w:bottom w:val="none" w:sz="0" w:space="0" w:color="auto"/>
        <w:right w:val="none" w:sz="0" w:space="0" w:color="auto"/>
      </w:divBdr>
    </w:div>
    <w:div w:id="770707257">
      <w:bodyDiv w:val="1"/>
      <w:marLeft w:val="0"/>
      <w:marRight w:val="0"/>
      <w:marTop w:val="0"/>
      <w:marBottom w:val="0"/>
      <w:divBdr>
        <w:top w:val="none" w:sz="0" w:space="0" w:color="auto"/>
        <w:left w:val="none" w:sz="0" w:space="0" w:color="auto"/>
        <w:bottom w:val="none" w:sz="0" w:space="0" w:color="auto"/>
        <w:right w:val="none" w:sz="0" w:space="0" w:color="auto"/>
      </w:divBdr>
    </w:div>
    <w:div w:id="772433269">
      <w:bodyDiv w:val="1"/>
      <w:marLeft w:val="0"/>
      <w:marRight w:val="0"/>
      <w:marTop w:val="0"/>
      <w:marBottom w:val="0"/>
      <w:divBdr>
        <w:top w:val="none" w:sz="0" w:space="0" w:color="auto"/>
        <w:left w:val="none" w:sz="0" w:space="0" w:color="auto"/>
        <w:bottom w:val="none" w:sz="0" w:space="0" w:color="auto"/>
        <w:right w:val="none" w:sz="0" w:space="0" w:color="auto"/>
      </w:divBdr>
    </w:div>
    <w:div w:id="774862449">
      <w:bodyDiv w:val="1"/>
      <w:marLeft w:val="0"/>
      <w:marRight w:val="0"/>
      <w:marTop w:val="0"/>
      <w:marBottom w:val="0"/>
      <w:divBdr>
        <w:top w:val="none" w:sz="0" w:space="0" w:color="auto"/>
        <w:left w:val="none" w:sz="0" w:space="0" w:color="auto"/>
        <w:bottom w:val="none" w:sz="0" w:space="0" w:color="auto"/>
        <w:right w:val="none" w:sz="0" w:space="0" w:color="auto"/>
      </w:divBdr>
    </w:div>
    <w:div w:id="776674669">
      <w:bodyDiv w:val="1"/>
      <w:marLeft w:val="0"/>
      <w:marRight w:val="0"/>
      <w:marTop w:val="0"/>
      <w:marBottom w:val="0"/>
      <w:divBdr>
        <w:top w:val="none" w:sz="0" w:space="0" w:color="auto"/>
        <w:left w:val="none" w:sz="0" w:space="0" w:color="auto"/>
        <w:bottom w:val="none" w:sz="0" w:space="0" w:color="auto"/>
        <w:right w:val="none" w:sz="0" w:space="0" w:color="auto"/>
      </w:divBdr>
    </w:div>
    <w:div w:id="777599313">
      <w:bodyDiv w:val="1"/>
      <w:marLeft w:val="0"/>
      <w:marRight w:val="0"/>
      <w:marTop w:val="0"/>
      <w:marBottom w:val="0"/>
      <w:divBdr>
        <w:top w:val="none" w:sz="0" w:space="0" w:color="auto"/>
        <w:left w:val="none" w:sz="0" w:space="0" w:color="auto"/>
        <w:bottom w:val="none" w:sz="0" w:space="0" w:color="auto"/>
        <w:right w:val="none" w:sz="0" w:space="0" w:color="auto"/>
      </w:divBdr>
    </w:div>
    <w:div w:id="777677871">
      <w:bodyDiv w:val="1"/>
      <w:marLeft w:val="0"/>
      <w:marRight w:val="0"/>
      <w:marTop w:val="0"/>
      <w:marBottom w:val="0"/>
      <w:divBdr>
        <w:top w:val="none" w:sz="0" w:space="0" w:color="auto"/>
        <w:left w:val="none" w:sz="0" w:space="0" w:color="auto"/>
        <w:bottom w:val="none" w:sz="0" w:space="0" w:color="auto"/>
        <w:right w:val="none" w:sz="0" w:space="0" w:color="auto"/>
      </w:divBdr>
    </w:div>
    <w:div w:id="779909068">
      <w:bodyDiv w:val="1"/>
      <w:marLeft w:val="0"/>
      <w:marRight w:val="0"/>
      <w:marTop w:val="0"/>
      <w:marBottom w:val="0"/>
      <w:divBdr>
        <w:top w:val="none" w:sz="0" w:space="0" w:color="auto"/>
        <w:left w:val="none" w:sz="0" w:space="0" w:color="auto"/>
        <w:bottom w:val="none" w:sz="0" w:space="0" w:color="auto"/>
        <w:right w:val="none" w:sz="0" w:space="0" w:color="auto"/>
      </w:divBdr>
    </w:div>
    <w:div w:id="782991283">
      <w:bodyDiv w:val="1"/>
      <w:marLeft w:val="0"/>
      <w:marRight w:val="0"/>
      <w:marTop w:val="0"/>
      <w:marBottom w:val="0"/>
      <w:divBdr>
        <w:top w:val="none" w:sz="0" w:space="0" w:color="auto"/>
        <w:left w:val="none" w:sz="0" w:space="0" w:color="auto"/>
        <w:bottom w:val="none" w:sz="0" w:space="0" w:color="auto"/>
        <w:right w:val="none" w:sz="0" w:space="0" w:color="auto"/>
      </w:divBdr>
    </w:div>
    <w:div w:id="786706104">
      <w:bodyDiv w:val="1"/>
      <w:marLeft w:val="0"/>
      <w:marRight w:val="0"/>
      <w:marTop w:val="0"/>
      <w:marBottom w:val="0"/>
      <w:divBdr>
        <w:top w:val="none" w:sz="0" w:space="0" w:color="auto"/>
        <w:left w:val="none" w:sz="0" w:space="0" w:color="auto"/>
        <w:bottom w:val="none" w:sz="0" w:space="0" w:color="auto"/>
        <w:right w:val="none" w:sz="0" w:space="0" w:color="auto"/>
      </w:divBdr>
    </w:div>
    <w:div w:id="789666936">
      <w:bodyDiv w:val="1"/>
      <w:marLeft w:val="0"/>
      <w:marRight w:val="0"/>
      <w:marTop w:val="0"/>
      <w:marBottom w:val="0"/>
      <w:divBdr>
        <w:top w:val="none" w:sz="0" w:space="0" w:color="auto"/>
        <w:left w:val="none" w:sz="0" w:space="0" w:color="auto"/>
        <w:bottom w:val="none" w:sz="0" w:space="0" w:color="auto"/>
        <w:right w:val="none" w:sz="0" w:space="0" w:color="auto"/>
      </w:divBdr>
    </w:div>
    <w:div w:id="791096873">
      <w:bodyDiv w:val="1"/>
      <w:marLeft w:val="0"/>
      <w:marRight w:val="0"/>
      <w:marTop w:val="0"/>
      <w:marBottom w:val="0"/>
      <w:divBdr>
        <w:top w:val="none" w:sz="0" w:space="0" w:color="auto"/>
        <w:left w:val="none" w:sz="0" w:space="0" w:color="auto"/>
        <w:bottom w:val="none" w:sz="0" w:space="0" w:color="auto"/>
        <w:right w:val="none" w:sz="0" w:space="0" w:color="auto"/>
      </w:divBdr>
    </w:div>
    <w:div w:id="795028693">
      <w:bodyDiv w:val="1"/>
      <w:marLeft w:val="0"/>
      <w:marRight w:val="0"/>
      <w:marTop w:val="0"/>
      <w:marBottom w:val="0"/>
      <w:divBdr>
        <w:top w:val="none" w:sz="0" w:space="0" w:color="auto"/>
        <w:left w:val="none" w:sz="0" w:space="0" w:color="auto"/>
        <w:bottom w:val="none" w:sz="0" w:space="0" w:color="auto"/>
        <w:right w:val="none" w:sz="0" w:space="0" w:color="auto"/>
      </w:divBdr>
    </w:div>
    <w:div w:id="800878463">
      <w:bodyDiv w:val="1"/>
      <w:marLeft w:val="0"/>
      <w:marRight w:val="0"/>
      <w:marTop w:val="0"/>
      <w:marBottom w:val="0"/>
      <w:divBdr>
        <w:top w:val="none" w:sz="0" w:space="0" w:color="auto"/>
        <w:left w:val="none" w:sz="0" w:space="0" w:color="auto"/>
        <w:bottom w:val="none" w:sz="0" w:space="0" w:color="auto"/>
        <w:right w:val="none" w:sz="0" w:space="0" w:color="auto"/>
      </w:divBdr>
    </w:div>
    <w:div w:id="806123824">
      <w:bodyDiv w:val="1"/>
      <w:marLeft w:val="0"/>
      <w:marRight w:val="0"/>
      <w:marTop w:val="0"/>
      <w:marBottom w:val="0"/>
      <w:divBdr>
        <w:top w:val="none" w:sz="0" w:space="0" w:color="auto"/>
        <w:left w:val="none" w:sz="0" w:space="0" w:color="auto"/>
        <w:bottom w:val="none" w:sz="0" w:space="0" w:color="auto"/>
        <w:right w:val="none" w:sz="0" w:space="0" w:color="auto"/>
      </w:divBdr>
    </w:div>
    <w:div w:id="807940795">
      <w:bodyDiv w:val="1"/>
      <w:marLeft w:val="0"/>
      <w:marRight w:val="0"/>
      <w:marTop w:val="0"/>
      <w:marBottom w:val="0"/>
      <w:divBdr>
        <w:top w:val="none" w:sz="0" w:space="0" w:color="auto"/>
        <w:left w:val="none" w:sz="0" w:space="0" w:color="auto"/>
        <w:bottom w:val="none" w:sz="0" w:space="0" w:color="auto"/>
        <w:right w:val="none" w:sz="0" w:space="0" w:color="auto"/>
      </w:divBdr>
    </w:div>
    <w:div w:id="810749986">
      <w:bodyDiv w:val="1"/>
      <w:marLeft w:val="0"/>
      <w:marRight w:val="0"/>
      <w:marTop w:val="0"/>
      <w:marBottom w:val="0"/>
      <w:divBdr>
        <w:top w:val="none" w:sz="0" w:space="0" w:color="auto"/>
        <w:left w:val="none" w:sz="0" w:space="0" w:color="auto"/>
        <w:bottom w:val="none" w:sz="0" w:space="0" w:color="auto"/>
        <w:right w:val="none" w:sz="0" w:space="0" w:color="auto"/>
      </w:divBdr>
    </w:div>
    <w:div w:id="814180874">
      <w:bodyDiv w:val="1"/>
      <w:marLeft w:val="0"/>
      <w:marRight w:val="0"/>
      <w:marTop w:val="0"/>
      <w:marBottom w:val="0"/>
      <w:divBdr>
        <w:top w:val="none" w:sz="0" w:space="0" w:color="auto"/>
        <w:left w:val="none" w:sz="0" w:space="0" w:color="auto"/>
        <w:bottom w:val="none" w:sz="0" w:space="0" w:color="auto"/>
        <w:right w:val="none" w:sz="0" w:space="0" w:color="auto"/>
      </w:divBdr>
    </w:div>
    <w:div w:id="814183438">
      <w:bodyDiv w:val="1"/>
      <w:marLeft w:val="0"/>
      <w:marRight w:val="0"/>
      <w:marTop w:val="0"/>
      <w:marBottom w:val="0"/>
      <w:divBdr>
        <w:top w:val="none" w:sz="0" w:space="0" w:color="auto"/>
        <w:left w:val="none" w:sz="0" w:space="0" w:color="auto"/>
        <w:bottom w:val="none" w:sz="0" w:space="0" w:color="auto"/>
        <w:right w:val="none" w:sz="0" w:space="0" w:color="auto"/>
      </w:divBdr>
    </w:div>
    <w:div w:id="817040821">
      <w:bodyDiv w:val="1"/>
      <w:marLeft w:val="0"/>
      <w:marRight w:val="0"/>
      <w:marTop w:val="0"/>
      <w:marBottom w:val="0"/>
      <w:divBdr>
        <w:top w:val="none" w:sz="0" w:space="0" w:color="auto"/>
        <w:left w:val="none" w:sz="0" w:space="0" w:color="auto"/>
        <w:bottom w:val="none" w:sz="0" w:space="0" w:color="auto"/>
        <w:right w:val="none" w:sz="0" w:space="0" w:color="auto"/>
      </w:divBdr>
    </w:div>
    <w:div w:id="819155966">
      <w:bodyDiv w:val="1"/>
      <w:marLeft w:val="0"/>
      <w:marRight w:val="0"/>
      <w:marTop w:val="0"/>
      <w:marBottom w:val="0"/>
      <w:divBdr>
        <w:top w:val="none" w:sz="0" w:space="0" w:color="auto"/>
        <w:left w:val="none" w:sz="0" w:space="0" w:color="auto"/>
        <w:bottom w:val="none" w:sz="0" w:space="0" w:color="auto"/>
        <w:right w:val="none" w:sz="0" w:space="0" w:color="auto"/>
      </w:divBdr>
    </w:div>
    <w:div w:id="823742290">
      <w:bodyDiv w:val="1"/>
      <w:marLeft w:val="0"/>
      <w:marRight w:val="0"/>
      <w:marTop w:val="0"/>
      <w:marBottom w:val="0"/>
      <w:divBdr>
        <w:top w:val="none" w:sz="0" w:space="0" w:color="auto"/>
        <w:left w:val="none" w:sz="0" w:space="0" w:color="auto"/>
        <w:bottom w:val="none" w:sz="0" w:space="0" w:color="auto"/>
        <w:right w:val="none" w:sz="0" w:space="0" w:color="auto"/>
      </w:divBdr>
    </w:div>
    <w:div w:id="826286032">
      <w:bodyDiv w:val="1"/>
      <w:marLeft w:val="0"/>
      <w:marRight w:val="0"/>
      <w:marTop w:val="0"/>
      <w:marBottom w:val="0"/>
      <w:divBdr>
        <w:top w:val="none" w:sz="0" w:space="0" w:color="auto"/>
        <w:left w:val="none" w:sz="0" w:space="0" w:color="auto"/>
        <w:bottom w:val="none" w:sz="0" w:space="0" w:color="auto"/>
        <w:right w:val="none" w:sz="0" w:space="0" w:color="auto"/>
      </w:divBdr>
    </w:div>
    <w:div w:id="829100553">
      <w:bodyDiv w:val="1"/>
      <w:marLeft w:val="0"/>
      <w:marRight w:val="0"/>
      <w:marTop w:val="0"/>
      <w:marBottom w:val="0"/>
      <w:divBdr>
        <w:top w:val="none" w:sz="0" w:space="0" w:color="auto"/>
        <w:left w:val="none" w:sz="0" w:space="0" w:color="auto"/>
        <w:bottom w:val="none" w:sz="0" w:space="0" w:color="auto"/>
        <w:right w:val="none" w:sz="0" w:space="0" w:color="auto"/>
      </w:divBdr>
    </w:div>
    <w:div w:id="829834663">
      <w:bodyDiv w:val="1"/>
      <w:marLeft w:val="0"/>
      <w:marRight w:val="0"/>
      <w:marTop w:val="0"/>
      <w:marBottom w:val="0"/>
      <w:divBdr>
        <w:top w:val="none" w:sz="0" w:space="0" w:color="auto"/>
        <w:left w:val="none" w:sz="0" w:space="0" w:color="auto"/>
        <w:bottom w:val="none" w:sz="0" w:space="0" w:color="auto"/>
        <w:right w:val="none" w:sz="0" w:space="0" w:color="auto"/>
      </w:divBdr>
    </w:div>
    <w:div w:id="831724634">
      <w:bodyDiv w:val="1"/>
      <w:marLeft w:val="0"/>
      <w:marRight w:val="0"/>
      <w:marTop w:val="0"/>
      <w:marBottom w:val="0"/>
      <w:divBdr>
        <w:top w:val="none" w:sz="0" w:space="0" w:color="auto"/>
        <w:left w:val="none" w:sz="0" w:space="0" w:color="auto"/>
        <w:bottom w:val="none" w:sz="0" w:space="0" w:color="auto"/>
        <w:right w:val="none" w:sz="0" w:space="0" w:color="auto"/>
      </w:divBdr>
    </w:div>
    <w:div w:id="832648309">
      <w:bodyDiv w:val="1"/>
      <w:marLeft w:val="0"/>
      <w:marRight w:val="0"/>
      <w:marTop w:val="0"/>
      <w:marBottom w:val="0"/>
      <w:divBdr>
        <w:top w:val="none" w:sz="0" w:space="0" w:color="auto"/>
        <w:left w:val="none" w:sz="0" w:space="0" w:color="auto"/>
        <w:bottom w:val="none" w:sz="0" w:space="0" w:color="auto"/>
        <w:right w:val="none" w:sz="0" w:space="0" w:color="auto"/>
      </w:divBdr>
    </w:div>
    <w:div w:id="835799690">
      <w:bodyDiv w:val="1"/>
      <w:marLeft w:val="0"/>
      <w:marRight w:val="0"/>
      <w:marTop w:val="0"/>
      <w:marBottom w:val="0"/>
      <w:divBdr>
        <w:top w:val="none" w:sz="0" w:space="0" w:color="auto"/>
        <w:left w:val="none" w:sz="0" w:space="0" w:color="auto"/>
        <w:bottom w:val="none" w:sz="0" w:space="0" w:color="auto"/>
        <w:right w:val="none" w:sz="0" w:space="0" w:color="auto"/>
      </w:divBdr>
    </w:div>
    <w:div w:id="839193582">
      <w:bodyDiv w:val="1"/>
      <w:marLeft w:val="0"/>
      <w:marRight w:val="0"/>
      <w:marTop w:val="0"/>
      <w:marBottom w:val="0"/>
      <w:divBdr>
        <w:top w:val="none" w:sz="0" w:space="0" w:color="auto"/>
        <w:left w:val="none" w:sz="0" w:space="0" w:color="auto"/>
        <w:bottom w:val="none" w:sz="0" w:space="0" w:color="auto"/>
        <w:right w:val="none" w:sz="0" w:space="0" w:color="auto"/>
      </w:divBdr>
    </w:div>
    <w:div w:id="840698336">
      <w:bodyDiv w:val="1"/>
      <w:marLeft w:val="0"/>
      <w:marRight w:val="0"/>
      <w:marTop w:val="0"/>
      <w:marBottom w:val="0"/>
      <w:divBdr>
        <w:top w:val="none" w:sz="0" w:space="0" w:color="auto"/>
        <w:left w:val="none" w:sz="0" w:space="0" w:color="auto"/>
        <w:bottom w:val="none" w:sz="0" w:space="0" w:color="auto"/>
        <w:right w:val="none" w:sz="0" w:space="0" w:color="auto"/>
      </w:divBdr>
    </w:div>
    <w:div w:id="844975860">
      <w:bodyDiv w:val="1"/>
      <w:marLeft w:val="0"/>
      <w:marRight w:val="0"/>
      <w:marTop w:val="0"/>
      <w:marBottom w:val="0"/>
      <w:divBdr>
        <w:top w:val="none" w:sz="0" w:space="0" w:color="auto"/>
        <w:left w:val="none" w:sz="0" w:space="0" w:color="auto"/>
        <w:bottom w:val="none" w:sz="0" w:space="0" w:color="auto"/>
        <w:right w:val="none" w:sz="0" w:space="0" w:color="auto"/>
      </w:divBdr>
    </w:div>
    <w:div w:id="844978204">
      <w:bodyDiv w:val="1"/>
      <w:marLeft w:val="0"/>
      <w:marRight w:val="0"/>
      <w:marTop w:val="0"/>
      <w:marBottom w:val="0"/>
      <w:divBdr>
        <w:top w:val="none" w:sz="0" w:space="0" w:color="auto"/>
        <w:left w:val="none" w:sz="0" w:space="0" w:color="auto"/>
        <w:bottom w:val="none" w:sz="0" w:space="0" w:color="auto"/>
        <w:right w:val="none" w:sz="0" w:space="0" w:color="auto"/>
      </w:divBdr>
    </w:div>
    <w:div w:id="846871488">
      <w:bodyDiv w:val="1"/>
      <w:marLeft w:val="0"/>
      <w:marRight w:val="0"/>
      <w:marTop w:val="0"/>
      <w:marBottom w:val="0"/>
      <w:divBdr>
        <w:top w:val="none" w:sz="0" w:space="0" w:color="auto"/>
        <w:left w:val="none" w:sz="0" w:space="0" w:color="auto"/>
        <w:bottom w:val="none" w:sz="0" w:space="0" w:color="auto"/>
        <w:right w:val="none" w:sz="0" w:space="0" w:color="auto"/>
      </w:divBdr>
    </w:div>
    <w:div w:id="851188729">
      <w:bodyDiv w:val="1"/>
      <w:marLeft w:val="0"/>
      <w:marRight w:val="0"/>
      <w:marTop w:val="0"/>
      <w:marBottom w:val="0"/>
      <w:divBdr>
        <w:top w:val="none" w:sz="0" w:space="0" w:color="auto"/>
        <w:left w:val="none" w:sz="0" w:space="0" w:color="auto"/>
        <w:bottom w:val="none" w:sz="0" w:space="0" w:color="auto"/>
        <w:right w:val="none" w:sz="0" w:space="0" w:color="auto"/>
      </w:divBdr>
    </w:div>
    <w:div w:id="865677879">
      <w:bodyDiv w:val="1"/>
      <w:marLeft w:val="0"/>
      <w:marRight w:val="0"/>
      <w:marTop w:val="0"/>
      <w:marBottom w:val="0"/>
      <w:divBdr>
        <w:top w:val="none" w:sz="0" w:space="0" w:color="auto"/>
        <w:left w:val="none" w:sz="0" w:space="0" w:color="auto"/>
        <w:bottom w:val="none" w:sz="0" w:space="0" w:color="auto"/>
        <w:right w:val="none" w:sz="0" w:space="0" w:color="auto"/>
      </w:divBdr>
    </w:div>
    <w:div w:id="867110754">
      <w:bodyDiv w:val="1"/>
      <w:marLeft w:val="0"/>
      <w:marRight w:val="0"/>
      <w:marTop w:val="0"/>
      <w:marBottom w:val="0"/>
      <w:divBdr>
        <w:top w:val="none" w:sz="0" w:space="0" w:color="auto"/>
        <w:left w:val="none" w:sz="0" w:space="0" w:color="auto"/>
        <w:bottom w:val="none" w:sz="0" w:space="0" w:color="auto"/>
        <w:right w:val="none" w:sz="0" w:space="0" w:color="auto"/>
      </w:divBdr>
    </w:div>
    <w:div w:id="868837123">
      <w:bodyDiv w:val="1"/>
      <w:marLeft w:val="0"/>
      <w:marRight w:val="0"/>
      <w:marTop w:val="0"/>
      <w:marBottom w:val="0"/>
      <w:divBdr>
        <w:top w:val="none" w:sz="0" w:space="0" w:color="auto"/>
        <w:left w:val="none" w:sz="0" w:space="0" w:color="auto"/>
        <w:bottom w:val="none" w:sz="0" w:space="0" w:color="auto"/>
        <w:right w:val="none" w:sz="0" w:space="0" w:color="auto"/>
      </w:divBdr>
    </w:div>
    <w:div w:id="871260001">
      <w:bodyDiv w:val="1"/>
      <w:marLeft w:val="0"/>
      <w:marRight w:val="0"/>
      <w:marTop w:val="0"/>
      <w:marBottom w:val="0"/>
      <w:divBdr>
        <w:top w:val="none" w:sz="0" w:space="0" w:color="auto"/>
        <w:left w:val="none" w:sz="0" w:space="0" w:color="auto"/>
        <w:bottom w:val="none" w:sz="0" w:space="0" w:color="auto"/>
        <w:right w:val="none" w:sz="0" w:space="0" w:color="auto"/>
      </w:divBdr>
    </w:div>
    <w:div w:id="871921318">
      <w:bodyDiv w:val="1"/>
      <w:marLeft w:val="0"/>
      <w:marRight w:val="0"/>
      <w:marTop w:val="0"/>
      <w:marBottom w:val="0"/>
      <w:divBdr>
        <w:top w:val="none" w:sz="0" w:space="0" w:color="auto"/>
        <w:left w:val="none" w:sz="0" w:space="0" w:color="auto"/>
        <w:bottom w:val="none" w:sz="0" w:space="0" w:color="auto"/>
        <w:right w:val="none" w:sz="0" w:space="0" w:color="auto"/>
      </w:divBdr>
    </w:div>
    <w:div w:id="873420690">
      <w:bodyDiv w:val="1"/>
      <w:marLeft w:val="0"/>
      <w:marRight w:val="0"/>
      <w:marTop w:val="0"/>
      <w:marBottom w:val="0"/>
      <w:divBdr>
        <w:top w:val="none" w:sz="0" w:space="0" w:color="auto"/>
        <w:left w:val="none" w:sz="0" w:space="0" w:color="auto"/>
        <w:bottom w:val="none" w:sz="0" w:space="0" w:color="auto"/>
        <w:right w:val="none" w:sz="0" w:space="0" w:color="auto"/>
      </w:divBdr>
    </w:div>
    <w:div w:id="875964849">
      <w:bodyDiv w:val="1"/>
      <w:marLeft w:val="0"/>
      <w:marRight w:val="0"/>
      <w:marTop w:val="0"/>
      <w:marBottom w:val="0"/>
      <w:divBdr>
        <w:top w:val="none" w:sz="0" w:space="0" w:color="auto"/>
        <w:left w:val="none" w:sz="0" w:space="0" w:color="auto"/>
        <w:bottom w:val="none" w:sz="0" w:space="0" w:color="auto"/>
        <w:right w:val="none" w:sz="0" w:space="0" w:color="auto"/>
      </w:divBdr>
    </w:div>
    <w:div w:id="876429982">
      <w:bodyDiv w:val="1"/>
      <w:marLeft w:val="0"/>
      <w:marRight w:val="0"/>
      <w:marTop w:val="0"/>
      <w:marBottom w:val="0"/>
      <w:divBdr>
        <w:top w:val="none" w:sz="0" w:space="0" w:color="auto"/>
        <w:left w:val="none" w:sz="0" w:space="0" w:color="auto"/>
        <w:bottom w:val="none" w:sz="0" w:space="0" w:color="auto"/>
        <w:right w:val="none" w:sz="0" w:space="0" w:color="auto"/>
      </w:divBdr>
    </w:div>
    <w:div w:id="877010790">
      <w:bodyDiv w:val="1"/>
      <w:marLeft w:val="0"/>
      <w:marRight w:val="0"/>
      <w:marTop w:val="0"/>
      <w:marBottom w:val="0"/>
      <w:divBdr>
        <w:top w:val="none" w:sz="0" w:space="0" w:color="auto"/>
        <w:left w:val="none" w:sz="0" w:space="0" w:color="auto"/>
        <w:bottom w:val="none" w:sz="0" w:space="0" w:color="auto"/>
        <w:right w:val="none" w:sz="0" w:space="0" w:color="auto"/>
      </w:divBdr>
    </w:div>
    <w:div w:id="877864032">
      <w:bodyDiv w:val="1"/>
      <w:marLeft w:val="0"/>
      <w:marRight w:val="0"/>
      <w:marTop w:val="0"/>
      <w:marBottom w:val="0"/>
      <w:divBdr>
        <w:top w:val="none" w:sz="0" w:space="0" w:color="auto"/>
        <w:left w:val="none" w:sz="0" w:space="0" w:color="auto"/>
        <w:bottom w:val="none" w:sz="0" w:space="0" w:color="auto"/>
        <w:right w:val="none" w:sz="0" w:space="0" w:color="auto"/>
      </w:divBdr>
    </w:div>
    <w:div w:id="882131053">
      <w:bodyDiv w:val="1"/>
      <w:marLeft w:val="0"/>
      <w:marRight w:val="0"/>
      <w:marTop w:val="0"/>
      <w:marBottom w:val="0"/>
      <w:divBdr>
        <w:top w:val="none" w:sz="0" w:space="0" w:color="auto"/>
        <w:left w:val="none" w:sz="0" w:space="0" w:color="auto"/>
        <w:bottom w:val="none" w:sz="0" w:space="0" w:color="auto"/>
        <w:right w:val="none" w:sz="0" w:space="0" w:color="auto"/>
      </w:divBdr>
    </w:div>
    <w:div w:id="882718711">
      <w:bodyDiv w:val="1"/>
      <w:marLeft w:val="0"/>
      <w:marRight w:val="0"/>
      <w:marTop w:val="0"/>
      <w:marBottom w:val="0"/>
      <w:divBdr>
        <w:top w:val="none" w:sz="0" w:space="0" w:color="auto"/>
        <w:left w:val="none" w:sz="0" w:space="0" w:color="auto"/>
        <w:bottom w:val="none" w:sz="0" w:space="0" w:color="auto"/>
        <w:right w:val="none" w:sz="0" w:space="0" w:color="auto"/>
      </w:divBdr>
    </w:div>
    <w:div w:id="886188477">
      <w:bodyDiv w:val="1"/>
      <w:marLeft w:val="0"/>
      <w:marRight w:val="0"/>
      <w:marTop w:val="0"/>
      <w:marBottom w:val="0"/>
      <w:divBdr>
        <w:top w:val="none" w:sz="0" w:space="0" w:color="auto"/>
        <w:left w:val="none" w:sz="0" w:space="0" w:color="auto"/>
        <w:bottom w:val="none" w:sz="0" w:space="0" w:color="auto"/>
        <w:right w:val="none" w:sz="0" w:space="0" w:color="auto"/>
      </w:divBdr>
    </w:div>
    <w:div w:id="889878770">
      <w:bodyDiv w:val="1"/>
      <w:marLeft w:val="0"/>
      <w:marRight w:val="0"/>
      <w:marTop w:val="0"/>
      <w:marBottom w:val="0"/>
      <w:divBdr>
        <w:top w:val="none" w:sz="0" w:space="0" w:color="auto"/>
        <w:left w:val="none" w:sz="0" w:space="0" w:color="auto"/>
        <w:bottom w:val="none" w:sz="0" w:space="0" w:color="auto"/>
        <w:right w:val="none" w:sz="0" w:space="0" w:color="auto"/>
      </w:divBdr>
    </w:div>
    <w:div w:id="893656277">
      <w:bodyDiv w:val="1"/>
      <w:marLeft w:val="0"/>
      <w:marRight w:val="0"/>
      <w:marTop w:val="0"/>
      <w:marBottom w:val="0"/>
      <w:divBdr>
        <w:top w:val="none" w:sz="0" w:space="0" w:color="auto"/>
        <w:left w:val="none" w:sz="0" w:space="0" w:color="auto"/>
        <w:bottom w:val="none" w:sz="0" w:space="0" w:color="auto"/>
        <w:right w:val="none" w:sz="0" w:space="0" w:color="auto"/>
      </w:divBdr>
    </w:div>
    <w:div w:id="894388119">
      <w:bodyDiv w:val="1"/>
      <w:marLeft w:val="0"/>
      <w:marRight w:val="0"/>
      <w:marTop w:val="0"/>
      <w:marBottom w:val="0"/>
      <w:divBdr>
        <w:top w:val="none" w:sz="0" w:space="0" w:color="auto"/>
        <w:left w:val="none" w:sz="0" w:space="0" w:color="auto"/>
        <w:bottom w:val="none" w:sz="0" w:space="0" w:color="auto"/>
        <w:right w:val="none" w:sz="0" w:space="0" w:color="auto"/>
      </w:divBdr>
    </w:div>
    <w:div w:id="895238692">
      <w:bodyDiv w:val="1"/>
      <w:marLeft w:val="0"/>
      <w:marRight w:val="0"/>
      <w:marTop w:val="0"/>
      <w:marBottom w:val="0"/>
      <w:divBdr>
        <w:top w:val="none" w:sz="0" w:space="0" w:color="auto"/>
        <w:left w:val="none" w:sz="0" w:space="0" w:color="auto"/>
        <w:bottom w:val="none" w:sz="0" w:space="0" w:color="auto"/>
        <w:right w:val="none" w:sz="0" w:space="0" w:color="auto"/>
      </w:divBdr>
    </w:div>
    <w:div w:id="898052871">
      <w:bodyDiv w:val="1"/>
      <w:marLeft w:val="0"/>
      <w:marRight w:val="0"/>
      <w:marTop w:val="0"/>
      <w:marBottom w:val="0"/>
      <w:divBdr>
        <w:top w:val="none" w:sz="0" w:space="0" w:color="auto"/>
        <w:left w:val="none" w:sz="0" w:space="0" w:color="auto"/>
        <w:bottom w:val="none" w:sz="0" w:space="0" w:color="auto"/>
        <w:right w:val="none" w:sz="0" w:space="0" w:color="auto"/>
      </w:divBdr>
    </w:div>
    <w:div w:id="899050433">
      <w:bodyDiv w:val="1"/>
      <w:marLeft w:val="0"/>
      <w:marRight w:val="0"/>
      <w:marTop w:val="0"/>
      <w:marBottom w:val="0"/>
      <w:divBdr>
        <w:top w:val="none" w:sz="0" w:space="0" w:color="auto"/>
        <w:left w:val="none" w:sz="0" w:space="0" w:color="auto"/>
        <w:bottom w:val="none" w:sz="0" w:space="0" w:color="auto"/>
        <w:right w:val="none" w:sz="0" w:space="0" w:color="auto"/>
      </w:divBdr>
    </w:div>
    <w:div w:id="899903179">
      <w:bodyDiv w:val="1"/>
      <w:marLeft w:val="0"/>
      <w:marRight w:val="0"/>
      <w:marTop w:val="0"/>
      <w:marBottom w:val="0"/>
      <w:divBdr>
        <w:top w:val="none" w:sz="0" w:space="0" w:color="auto"/>
        <w:left w:val="none" w:sz="0" w:space="0" w:color="auto"/>
        <w:bottom w:val="none" w:sz="0" w:space="0" w:color="auto"/>
        <w:right w:val="none" w:sz="0" w:space="0" w:color="auto"/>
      </w:divBdr>
    </w:div>
    <w:div w:id="900562611">
      <w:bodyDiv w:val="1"/>
      <w:marLeft w:val="0"/>
      <w:marRight w:val="0"/>
      <w:marTop w:val="0"/>
      <w:marBottom w:val="0"/>
      <w:divBdr>
        <w:top w:val="none" w:sz="0" w:space="0" w:color="auto"/>
        <w:left w:val="none" w:sz="0" w:space="0" w:color="auto"/>
        <w:bottom w:val="none" w:sz="0" w:space="0" w:color="auto"/>
        <w:right w:val="none" w:sz="0" w:space="0" w:color="auto"/>
      </w:divBdr>
    </w:div>
    <w:div w:id="900865505">
      <w:bodyDiv w:val="1"/>
      <w:marLeft w:val="0"/>
      <w:marRight w:val="0"/>
      <w:marTop w:val="0"/>
      <w:marBottom w:val="0"/>
      <w:divBdr>
        <w:top w:val="none" w:sz="0" w:space="0" w:color="auto"/>
        <w:left w:val="none" w:sz="0" w:space="0" w:color="auto"/>
        <w:bottom w:val="none" w:sz="0" w:space="0" w:color="auto"/>
        <w:right w:val="none" w:sz="0" w:space="0" w:color="auto"/>
      </w:divBdr>
    </w:div>
    <w:div w:id="900872899">
      <w:bodyDiv w:val="1"/>
      <w:marLeft w:val="0"/>
      <w:marRight w:val="0"/>
      <w:marTop w:val="0"/>
      <w:marBottom w:val="0"/>
      <w:divBdr>
        <w:top w:val="none" w:sz="0" w:space="0" w:color="auto"/>
        <w:left w:val="none" w:sz="0" w:space="0" w:color="auto"/>
        <w:bottom w:val="none" w:sz="0" w:space="0" w:color="auto"/>
        <w:right w:val="none" w:sz="0" w:space="0" w:color="auto"/>
      </w:divBdr>
    </w:div>
    <w:div w:id="903686339">
      <w:bodyDiv w:val="1"/>
      <w:marLeft w:val="0"/>
      <w:marRight w:val="0"/>
      <w:marTop w:val="0"/>
      <w:marBottom w:val="0"/>
      <w:divBdr>
        <w:top w:val="none" w:sz="0" w:space="0" w:color="auto"/>
        <w:left w:val="none" w:sz="0" w:space="0" w:color="auto"/>
        <w:bottom w:val="none" w:sz="0" w:space="0" w:color="auto"/>
        <w:right w:val="none" w:sz="0" w:space="0" w:color="auto"/>
      </w:divBdr>
    </w:div>
    <w:div w:id="906914495">
      <w:bodyDiv w:val="1"/>
      <w:marLeft w:val="0"/>
      <w:marRight w:val="0"/>
      <w:marTop w:val="0"/>
      <w:marBottom w:val="0"/>
      <w:divBdr>
        <w:top w:val="none" w:sz="0" w:space="0" w:color="auto"/>
        <w:left w:val="none" w:sz="0" w:space="0" w:color="auto"/>
        <w:bottom w:val="none" w:sz="0" w:space="0" w:color="auto"/>
        <w:right w:val="none" w:sz="0" w:space="0" w:color="auto"/>
      </w:divBdr>
    </w:div>
    <w:div w:id="908879616">
      <w:bodyDiv w:val="1"/>
      <w:marLeft w:val="0"/>
      <w:marRight w:val="0"/>
      <w:marTop w:val="0"/>
      <w:marBottom w:val="0"/>
      <w:divBdr>
        <w:top w:val="none" w:sz="0" w:space="0" w:color="auto"/>
        <w:left w:val="none" w:sz="0" w:space="0" w:color="auto"/>
        <w:bottom w:val="none" w:sz="0" w:space="0" w:color="auto"/>
        <w:right w:val="none" w:sz="0" w:space="0" w:color="auto"/>
      </w:divBdr>
    </w:div>
    <w:div w:id="910499947">
      <w:bodyDiv w:val="1"/>
      <w:marLeft w:val="0"/>
      <w:marRight w:val="0"/>
      <w:marTop w:val="0"/>
      <w:marBottom w:val="0"/>
      <w:divBdr>
        <w:top w:val="none" w:sz="0" w:space="0" w:color="auto"/>
        <w:left w:val="none" w:sz="0" w:space="0" w:color="auto"/>
        <w:bottom w:val="none" w:sz="0" w:space="0" w:color="auto"/>
        <w:right w:val="none" w:sz="0" w:space="0" w:color="auto"/>
      </w:divBdr>
    </w:div>
    <w:div w:id="912351000">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914515125">
      <w:bodyDiv w:val="1"/>
      <w:marLeft w:val="0"/>
      <w:marRight w:val="0"/>
      <w:marTop w:val="0"/>
      <w:marBottom w:val="0"/>
      <w:divBdr>
        <w:top w:val="none" w:sz="0" w:space="0" w:color="auto"/>
        <w:left w:val="none" w:sz="0" w:space="0" w:color="auto"/>
        <w:bottom w:val="none" w:sz="0" w:space="0" w:color="auto"/>
        <w:right w:val="none" w:sz="0" w:space="0" w:color="auto"/>
      </w:divBdr>
    </w:div>
    <w:div w:id="919559217">
      <w:bodyDiv w:val="1"/>
      <w:marLeft w:val="0"/>
      <w:marRight w:val="0"/>
      <w:marTop w:val="0"/>
      <w:marBottom w:val="0"/>
      <w:divBdr>
        <w:top w:val="none" w:sz="0" w:space="0" w:color="auto"/>
        <w:left w:val="none" w:sz="0" w:space="0" w:color="auto"/>
        <w:bottom w:val="none" w:sz="0" w:space="0" w:color="auto"/>
        <w:right w:val="none" w:sz="0" w:space="0" w:color="auto"/>
      </w:divBdr>
    </w:div>
    <w:div w:id="919826957">
      <w:bodyDiv w:val="1"/>
      <w:marLeft w:val="0"/>
      <w:marRight w:val="0"/>
      <w:marTop w:val="0"/>
      <w:marBottom w:val="0"/>
      <w:divBdr>
        <w:top w:val="none" w:sz="0" w:space="0" w:color="auto"/>
        <w:left w:val="none" w:sz="0" w:space="0" w:color="auto"/>
        <w:bottom w:val="none" w:sz="0" w:space="0" w:color="auto"/>
        <w:right w:val="none" w:sz="0" w:space="0" w:color="auto"/>
      </w:divBdr>
    </w:div>
    <w:div w:id="920140724">
      <w:bodyDiv w:val="1"/>
      <w:marLeft w:val="0"/>
      <w:marRight w:val="0"/>
      <w:marTop w:val="0"/>
      <w:marBottom w:val="0"/>
      <w:divBdr>
        <w:top w:val="none" w:sz="0" w:space="0" w:color="auto"/>
        <w:left w:val="none" w:sz="0" w:space="0" w:color="auto"/>
        <w:bottom w:val="none" w:sz="0" w:space="0" w:color="auto"/>
        <w:right w:val="none" w:sz="0" w:space="0" w:color="auto"/>
      </w:divBdr>
    </w:div>
    <w:div w:id="923026665">
      <w:bodyDiv w:val="1"/>
      <w:marLeft w:val="0"/>
      <w:marRight w:val="0"/>
      <w:marTop w:val="0"/>
      <w:marBottom w:val="0"/>
      <w:divBdr>
        <w:top w:val="none" w:sz="0" w:space="0" w:color="auto"/>
        <w:left w:val="none" w:sz="0" w:space="0" w:color="auto"/>
        <w:bottom w:val="none" w:sz="0" w:space="0" w:color="auto"/>
        <w:right w:val="none" w:sz="0" w:space="0" w:color="auto"/>
      </w:divBdr>
    </w:div>
    <w:div w:id="923999003">
      <w:bodyDiv w:val="1"/>
      <w:marLeft w:val="0"/>
      <w:marRight w:val="0"/>
      <w:marTop w:val="0"/>
      <w:marBottom w:val="0"/>
      <w:divBdr>
        <w:top w:val="none" w:sz="0" w:space="0" w:color="auto"/>
        <w:left w:val="none" w:sz="0" w:space="0" w:color="auto"/>
        <w:bottom w:val="none" w:sz="0" w:space="0" w:color="auto"/>
        <w:right w:val="none" w:sz="0" w:space="0" w:color="auto"/>
      </w:divBdr>
    </w:div>
    <w:div w:id="925698553">
      <w:bodyDiv w:val="1"/>
      <w:marLeft w:val="0"/>
      <w:marRight w:val="0"/>
      <w:marTop w:val="0"/>
      <w:marBottom w:val="0"/>
      <w:divBdr>
        <w:top w:val="none" w:sz="0" w:space="0" w:color="auto"/>
        <w:left w:val="none" w:sz="0" w:space="0" w:color="auto"/>
        <w:bottom w:val="none" w:sz="0" w:space="0" w:color="auto"/>
        <w:right w:val="none" w:sz="0" w:space="0" w:color="auto"/>
      </w:divBdr>
    </w:div>
    <w:div w:id="928655784">
      <w:bodyDiv w:val="1"/>
      <w:marLeft w:val="0"/>
      <w:marRight w:val="0"/>
      <w:marTop w:val="0"/>
      <w:marBottom w:val="0"/>
      <w:divBdr>
        <w:top w:val="none" w:sz="0" w:space="0" w:color="auto"/>
        <w:left w:val="none" w:sz="0" w:space="0" w:color="auto"/>
        <w:bottom w:val="none" w:sz="0" w:space="0" w:color="auto"/>
        <w:right w:val="none" w:sz="0" w:space="0" w:color="auto"/>
      </w:divBdr>
    </w:div>
    <w:div w:id="931548949">
      <w:bodyDiv w:val="1"/>
      <w:marLeft w:val="0"/>
      <w:marRight w:val="0"/>
      <w:marTop w:val="0"/>
      <w:marBottom w:val="0"/>
      <w:divBdr>
        <w:top w:val="none" w:sz="0" w:space="0" w:color="auto"/>
        <w:left w:val="none" w:sz="0" w:space="0" w:color="auto"/>
        <w:bottom w:val="none" w:sz="0" w:space="0" w:color="auto"/>
        <w:right w:val="none" w:sz="0" w:space="0" w:color="auto"/>
      </w:divBdr>
    </w:div>
    <w:div w:id="933441969">
      <w:bodyDiv w:val="1"/>
      <w:marLeft w:val="0"/>
      <w:marRight w:val="0"/>
      <w:marTop w:val="0"/>
      <w:marBottom w:val="0"/>
      <w:divBdr>
        <w:top w:val="none" w:sz="0" w:space="0" w:color="auto"/>
        <w:left w:val="none" w:sz="0" w:space="0" w:color="auto"/>
        <w:bottom w:val="none" w:sz="0" w:space="0" w:color="auto"/>
        <w:right w:val="none" w:sz="0" w:space="0" w:color="auto"/>
      </w:divBdr>
    </w:div>
    <w:div w:id="935555425">
      <w:bodyDiv w:val="1"/>
      <w:marLeft w:val="0"/>
      <w:marRight w:val="0"/>
      <w:marTop w:val="0"/>
      <w:marBottom w:val="0"/>
      <w:divBdr>
        <w:top w:val="none" w:sz="0" w:space="0" w:color="auto"/>
        <w:left w:val="none" w:sz="0" w:space="0" w:color="auto"/>
        <w:bottom w:val="none" w:sz="0" w:space="0" w:color="auto"/>
        <w:right w:val="none" w:sz="0" w:space="0" w:color="auto"/>
      </w:divBdr>
    </w:div>
    <w:div w:id="935557214">
      <w:bodyDiv w:val="1"/>
      <w:marLeft w:val="0"/>
      <w:marRight w:val="0"/>
      <w:marTop w:val="0"/>
      <w:marBottom w:val="0"/>
      <w:divBdr>
        <w:top w:val="none" w:sz="0" w:space="0" w:color="auto"/>
        <w:left w:val="none" w:sz="0" w:space="0" w:color="auto"/>
        <w:bottom w:val="none" w:sz="0" w:space="0" w:color="auto"/>
        <w:right w:val="none" w:sz="0" w:space="0" w:color="auto"/>
      </w:divBdr>
    </w:div>
    <w:div w:id="938759302">
      <w:bodyDiv w:val="1"/>
      <w:marLeft w:val="0"/>
      <w:marRight w:val="0"/>
      <w:marTop w:val="0"/>
      <w:marBottom w:val="0"/>
      <w:divBdr>
        <w:top w:val="none" w:sz="0" w:space="0" w:color="auto"/>
        <w:left w:val="none" w:sz="0" w:space="0" w:color="auto"/>
        <w:bottom w:val="none" w:sz="0" w:space="0" w:color="auto"/>
        <w:right w:val="none" w:sz="0" w:space="0" w:color="auto"/>
      </w:divBdr>
    </w:div>
    <w:div w:id="939752827">
      <w:bodyDiv w:val="1"/>
      <w:marLeft w:val="0"/>
      <w:marRight w:val="0"/>
      <w:marTop w:val="0"/>
      <w:marBottom w:val="0"/>
      <w:divBdr>
        <w:top w:val="none" w:sz="0" w:space="0" w:color="auto"/>
        <w:left w:val="none" w:sz="0" w:space="0" w:color="auto"/>
        <w:bottom w:val="none" w:sz="0" w:space="0" w:color="auto"/>
        <w:right w:val="none" w:sz="0" w:space="0" w:color="auto"/>
      </w:divBdr>
    </w:div>
    <w:div w:id="943924299">
      <w:bodyDiv w:val="1"/>
      <w:marLeft w:val="0"/>
      <w:marRight w:val="0"/>
      <w:marTop w:val="0"/>
      <w:marBottom w:val="0"/>
      <w:divBdr>
        <w:top w:val="none" w:sz="0" w:space="0" w:color="auto"/>
        <w:left w:val="none" w:sz="0" w:space="0" w:color="auto"/>
        <w:bottom w:val="none" w:sz="0" w:space="0" w:color="auto"/>
        <w:right w:val="none" w:sz="0" w:space="0" w:color="auto"/>
      </w:divBdr>
    </w:div>
    <w:div w:id="944191757">
      <w:bodyDiv w:val="1"/>
      <w:marLeft w:val="0"/>
      <w:marRight w:val="0"/>
      <w:marTop w:val="0"/>
      <w:marBottom w:val="0"/>
      <w:divBdr>
        <w:top w:val="none" w:sz="0" w:space="0" w:color="auto"/>
        <w:left w:val="none" w:sz="0" w:space="0" w:color="auto"/>
        <w:bottom w:val="none" w:sz="0" w:space="0" w:color="auto"/>
        <w:right w:val="none" w:sz="0" w:space="0" w:color="auto"/>
      </w:divBdr>
    </w:div>
    <w:div w:id="944383430">
      <w:bodyDiv w:val="1"/>
      <w:marLeft w:val="0"/>
      <w:marRight w:val="0"/>
      <w:marTop w:val="0"/>
      <w:marBottom w:val="0"/>
      <w:divBdr>
        <w:top w:val="none" w:sz="0" w:space="0" w:color="auto"/>
        <w:left w:val="none" w:sz="0" w:space="0" w:color="auto"/>
        <w:bottom w:val="none" w:sz="0" w:space="0" w:color="auto"/>
        <w:right w:val="none" w:sz="0" w:space="0" w:color="auto"/>
      </w:divBdr>
    </w:div>
    <w:div w:id="945161262">
      <w:bodyDiv w:val="1"/>
      <w:marLeft w:val="0"/>
      <w:marRight w:val="0"/>
      <w:marTop w:val="0"/>
      <w:marBottom w:val="0"/>
      <w:divBdr>
        <w:top w:val="none" w:sz="0" w:space="0" w:color="auto"/>
        <w:left w:val="none" w:sz="0" w:space="0" w:color="auto"/>
        <w:bottom w:val="none" w:sz="0" w:space="0" w:color="auto"/>
        <w:right w:val="none" w:sz="0" w:space="0" w:color="auto"/>
      </w:divBdr>
    </w:div>
    <w:div w:id="950279437">
      <w:bodyDiv w:val="1"/>
      <w:marLeft w:val="0"/>
      <w:marRight w:val="0"/>
      <w:marTop w:val="0"/>
      <w:marBottom w:val="0"/>
      <w:divBdr>
        <w:top w:val="none" w:sz="0" w:space="0" w:color="auto"/>
        <w:left w:val="none" w:sz="0" w:space="0" w:color="auto"/>
        <w:bottom w:val="none" w:sz="0" w:space="0" w:color="auto"/>
        <w:right w:val="none" w:sz="0" w:space="0" w:color="auto"/>
      </w:divBdr>
    </w:div>
    <w:div w:id="951744254">
      <w:bodyDiv w:val="1"/>
      <w:marLeft w:val="0"/>
      <w:marRight w:val="0"/>
      <w:marTop w:val="0"/>
      <w:marBottom w:val="0"/>
      <w:divBdr>
        <w:top w:val="none" w:sz="0" w:space="0" w:color="auto"/>
        <w:left w:val="none" w:sz="0" w:space="0" w:color="auto"/>
        <w:bottom w:val="none" w:sz="0" w:space="0" w:color="auto"/>
        <w:right w:val="none" w:sz="0" w:space="0" w:color="auto"/>
      </w:divBdr>
    </w:div>
    <w:div w:id="952133441">
      <w:bodyDiv w:val="1"/>
      <w:marLeft w:val="0"/>
      <w:marRight w:val="0"/>
      <w:marTop w:val="0"/>
      <w:marBottom w:val="0"/>
      <w:divBdr>
        <w:top w:val="none" w:sz="0" w:space="0" w:color="auto"/>
        <w:left w:val="none" w:sz="0" w:space="0" w:color="auto"/>
        <w:bottom w:val="none" w:sz="0" w:space="0" w:color="auto"/>
        <w:right w:val="none" w:sz="0" w:space="0" w:color="auto"/>
      </w:divBdr>
    </w:div>
    <w:div w:id="954098963">
      <w:bodyDiv w:val="1"/>
      <w:marLeft w:val="0"/>
      <w:marRight w:val="0"/>
      <w:marTop w:val="0"/>
      <w:marBottom w:val="0"/>
      <w:divBdr>
        <w:top w:val="none" w:sz="0" w:space="0" w:color="auto"/>
        <w:left w:val="none" w:sz="0" w:space="0" w:color="auto"/>
        <w:bottom w:val="none" w:sz="0" w:space="0" w:color="auto"/>
        <w:right w:val="none" w:sz="0" w:space="0" w:color="auto"/>
      </w:divBdr>
    </w:div>
    <w:div w:id="955253988">
      <w:bodyDiv w:val="1"/>
      <w:marLeft w:val="0"/>
      <w:marRight w:val="0"/>
      <w:marTop w:val="0"/>
      <w:marBottom w:val="0"/>
      <w:divBdr>
        <w:top w:val="none" w:sz="0" w:space="0" w:color="auto"/>
        <w:left w:val="none" w:sz="0" w:space="0" w:color="auto"/>
        <w:bottom w:val="none" w:sz="0" w:space="0" w:color="auto"/>
        <w:right w:val="none" w:sz="0" w:space="0" w:color="auto"/>
      </w:divBdr>
    </w:div>
    <w:div w:id="960843351">
      <w:bodyDiv w:val="1"/>
      <w:marLeft w:val="0"/>
      <w:marRight w:val="0"/>
      <w:marTop w:val="0"/>
      <w:marBottom w:val="0"/>
      <w:divBdr>
        <w:top w:val="none" w:sz="0" w:space="0" w:color="auto"/>
        <w:left w:val="none" w:sz="0" w:space="0" w:color="auto"/>
        <w:bottom w:val="none" w:sz="0" w:space="0" w:color="auto"/>
        <w:right w:val="none" w:sz="0" w:space="0" w:color="auto"/>
      </w:divBdr>
    </w:div>
    <w:div w:id="964891477">
      <w:bodyDiv w:val="1"/>
      <w:marLeft w:val="0"/>
      <w:marRight w:val="0"/>
      <w:marTop w:val="0"/>
      <w:marBottom w:val="0"/>
      <w:divBdr>
        <w:top w:val="none" w:sz="0" w:space="0" w:color="auto"/>
        <w:left w:val="none" w:sz="0" w:space="0" w:color="auto"/>
        <w:bottom w:val="none" w:sz="0" w:space="0" w:color="auto"/>
        <w:right w:val="none" w:sz="0" w:space="0" w:color="auto"/>
      </w:divBdr>
    </w:div>
    <w:div w:id="968435501">
      <w:bodyDiv w:val="1"/>
      <w:marLeft w:val="0"/>
      <w:marRight w:val="0"/>
      <w:marTop w:val="0"/>
      <w:marBottom w:val="0"/>
      <w:divBdr>
        <w:top w:val="none" w:sz="0" w:space="0" w:color="auto"/>
        <w:left w:val="none" w:sz="0" w:space="0" w:color="auto"/>
        <w:bottom w:val="none" w:sz="0" w:space="0" w:color="auto"/>
        <w:right w:val="none" w:sz="0" w:space="0" w:color="auto"/>
      </w:divBdr>
    </w:div>
    <w:div w:id="982201829">
      <w:bodyDiv w:val="1"/>
      <w:marLeft w:val="0"/>
      <w:marRight w:val="0"/>
      <w:marTop w:val="0"/>
      <w:marBottom w:val="0"/>
      <w:divBdr>
        <w:top w:val="none" w:sz="0" w:space="0" w:color="auto"/>
        <w:left w:val="none" w:sz="0" w:space="0" w:color="auto"/>
        <w:bottom w:val="none" w:sz="0" w:space="0" w:color="auto"/>
        <w:right w:val="none" w:sz="0" w:space="0" w:color="auto"/>
      </w:divBdr>
    </w:div>
    <w:div w:id="983118885">
      <w:bodyDiv w:val="1"/>
      <w:marLeft w:val="0"/>
      <w:marRight w:val="0"/>
      <w:marTop w:val="0"/>
      <w:marBottom w:val="0"/>
      <w:divBdr>
        <w:top w:val="none" w:sz="0" w:space="0" w:color="auto"/>
        <w:left w:val="none" w:sz="0" w:space="0" w:color="auto"/>
        <w:bottom w:val="none" w:sz="0" w:space="0" w:color="auto"/>
        <w:right w:val="none" w:sz="0" w:space="0" w:color="auto"/>
      </w:divBdr>
    </w:div>
    <w:div w:id="986009884">
      <w:bodyDiv w:val="1"/>
      <w:marLeft w:val="0"/>
      <w:marRight w:val="0"/>
      <w:marTop w:val="0"/>
      <w:marBottom w:val="0"/>
      <w:divBdr>
        <w:top w:val="none" w:sz="0" w:space="0" w:color="auto"/>
        <w:left w:val="none" w:sz="0" w:space="0" w:color="auto"/>
        <w:bottom w:val="none" w:sz="0" w:space="0" w:color="auto"/>
        <w:right w:val="none" w:sz="0" w:space="0" w:color="auto"/>
      </w:divBdr>
    </w:div>
    <w:div w:id="991560143">
      <w:bodyDiv w:val="1"/>
      <w:marLeft w:val="0"/>
      <w:marRight w:val="0"/>
      <w:marTop w:val="0"/>
      <w:marBottom w:val="0"/>
      <w:divBdr>
        <w:top w:val="none" w:sz="0" w:space="0" w:color="auto"/>
        <w:left w:val="none" w:sz="0" w:space="0" w:color="auto"/>
        <w:bottom w:val="none" w:sz="0" w:space="0" w:color="auto"/>
        <w:right w:val="none" w:sz="0" w:space="0" w:color="auto"/>
      </w:divBdr>
    </w:div>
    <w:div w:id="993067644">
      <w:bodyDiv w:val="1"/>
      <w:marLeft w:val="0"/>
      <w:marRight w:val="0"/>
      <w:marTop w:val="0"/>
      <w:marBottom w:val="0"/>
      <w:divBdr>
        <w:top w:val="none" w:sz="0" w:space="0" w:color="auto"/>
        <w:left w:val="none" w:sz="0" w:space="0" w:color="auto"/>
        <w:bottom w:val="none" w:sz="0" w:space="0" w:color="auto"/>
        <w:right w:val="none" w:sz="0" w:space="0" w:color="auto"/>
      </w:divBdr>
    </w:div>
    <w:div w:id="996614848">
      <w:bodyDiv w:val="1"/>
      <w:marLeft w:val="0"/>
      <w:marRight w:val="0"/>
      <w:marTop w:val="0"/>
      <w:marBottom w:val="0"/>
      <w:divBdr>
        <w:top w:val="none" w:sz="0" w:space="0" w:color="auto"/>
        <w:left w:val="none" w:sz="0" w:space="0" w:color="auto"/>
        <w:bottom w:val="none" w:sz="0" w:space="0" w:color="auto"/>
        <w:right w:val="none" w:sz="0" w:space="0" w:color="auto"/>
      </w:divBdr>
    </w:div>
    <w:div w:id="1000163208">
      <w:bodyDiv w:val="1"/>
      <w:marLeft w:val="0"/>
      <w:marRight w:val="0"/>
      <w:marTop w:val="0"/>
      <w:marBottom w:val="0"/>
      <w:divBdr>
        <w:top w:val="none" w:sz="0" w:space="0" w:color="auto"/>
        <w:left w:val="none" w:sz="0" w:space="0" w:color="auto"/>
        <w:bottom w:val="none" w:sz="0" w:space="0" w:color="auto"/>
        <w:right w:val="none" w:sz="0" w:space="0" w:color="auto"/>
      </w:divBdr>
    </w:div>
    <w:div w:id="1001742051">
      <w:bodyDiv w:val="1"/>
      <w:marLeft w:val="0"/>
      <w:marRight w:val="0"/>
      <w:marTop w:val="0"/>
      <w:marBottom w:val="0"/>
      <w:divBdr>
        <w:top w:val="none" w:sz="0" w:space="0" w:color="auto"/>
        <w:left w:val="none" w:sz="0" w:space="0" w:color="auto"/>
        <w:bottom w:val="none" w:sz="0" w:space="0" w:color="auto"/>
        <w:right w:val="none" w:sz="0" w:space="0" w:color="auto"/>
      </w:divBdr>
    </w:div>
    <w:div w:id="1004212954">
      <w:bodyDiv w:val="1"/>
      <w:marLeft w:val="0"/>
      <w:marRight w:val="0"/>
      <w:marTop w:val="0"/>
      <w:marBottom w:val="0"/>
      <w:divBdr>
        <w:top w:val="none" w:sz="0" w:space="0" w:color="auto"/>
        <w:left w:val="none" w:sz="0" w:space="0" w:color="auto"/>
        <w:bottom w:val="none" w:sz="0" w:space="0" w:color="auto"/>
        <w:right w:val="none" w:sz="0" w:space="0" w:color="auto"/>
      </w:divBdr>
    </w:div>
    <w:div w:id="1004549781">
      <w:bodyDiv w:val="1"/>
      <w:marLeft w:val="0"/>
      <w:marRight w:val="0"/>
      <w:marTop w:val="0"/>
      <w:marBottom w:val="0"/>
      <w:divBdr>
        <w:top w:val="none" w:sz="0" w:space="0" w:color="auto"/>
        <w:left w:val="none" w:sz="0" w:space="0" w:color="auto"/>
        <w:bottom w:val="none" w:sz="0" w:space="0" w:color="auto"/>
        <w:right w:val="none" w:sz="0" w:space="0" w:color="auto"/>
      </w:divBdr>
    </w:div>
    <w:div w:id="1005716491">
      <w:bodyDiv w:val="1"/>
      <w:marLeft w:val="0"/>
      <w:marRight w:val="0"/>
      <w:marTop w:val="0"/>
      <w:marBottom w:val="0"/>
      <w:divBdr>
        <w:top w:val="none" w:sz="0" w:space="0" w:color="auto"/>
        <w:left w:val="none" w:sz="0" w:space="0" w:color="auto"/>
        <w:bottom w:val="none" w:sz="0" w:space="0" w:color="auto"/>
        <w:right w:val="none" w:sz="0" w:space="0" w:color="auto"/>
      </w:divBdr>
    </w:div>
    <w:div w:id="1013342332">
      <w:bodyDiv w:val="1"/>
      <w:marLeft w:val="0"/>
      <w:marRight w:val="0"/>
      <w:marTop w:val="0"/>
      <w:marBottom w:val="0"/>
      <w:divBdr>
        <w:top w:val="none" w:sz="0" w:space="0" w:color="auto"/>
        <w:left w:val="none" w:sz="0" w:space="0" w:color="auto"/>
        <w:bottom w:val="none" w:sz="0" w:space="0" w:color="auto"/>
        <w:right w:val="none" w:sz="0" w:space="0" w:color="auto"/>
      </w:divBdr>
    </w:div>
    <w:div w:id="1017151076">
      <w:bodyDiv w:val="1"/>
      <w:marLeft w:val="0"/>
      <w:marRight w:val="0"/>
      <w:marTop w:val="0"/>
      <w:marBottom w:val="0"/>
      <w:divBdr>
        <w:top w:val="none" w:sz="0" w:space="0" w:color="auto"/>
        <w:left w:val="none" w:sz="0" w:space="0" w:color="auto"/>
        <w:bottom w:val="none" w:sz="0" w:space="0" w:color="auto"/>
        <w:right w:val="none" w:sz="0" w:space="0" w:color="auto"/>
      </w:divBdr>
    </w:div>
    <w:div w:id="1028408818">
      <w:bodyDiv w:val="1"/>
      <w:marLeft w:val="0"/>
      <w:marRight w:val="0"/>
      <w:marTop w:val="0"/>
      <w:marBottom w:val="0"/>
      <w:divBdr>
        <w:top w:val="none" w:sz="0" w:space="0" w:color="auto"/>
        <w:left w:val="none" w:sz="0" w:space="0" w:color="auto"/>
        <w:bottom w:val="none" w:sz="0" w:space="0" w:color="auto"/>
        <w:right w:val="none" w:sz="0" w:space="0" w:color="auto"/>
      </w:divBdr>
    </w:div>
    <w:div w:id="1031110410">
      <w:bodyDiv w:val="1"/>
      <w:marLeft w:val="0"/>
      <w:marRight w:val="0"/>
      <w:marTop w:val="0"/>
      <w:marBottom w:val="0"/>
      <w:divBdr>
        <w:top w:val="none" w:sz="0" w:space="0" w:color="auto"/>
        <w:left w:val="none" w:sz="0" w:space="0" w:color="auto"/>
        <w:bottom w:val="none" w:sz="0" w:space="0" w:color="auto"/>
        <w:right w:val="none" w:sz="0" w:space="0" w:color="auto"/>
      </w:divBdr>
    </w:div>
    <w:div w:id="1038244051">
      <w:bodyDiv w:val="1"/>
      <w:marLeft w:val="0"/>
      <w:marRight w:val="0"/>
      <w:marTop w:val="0"/>
      <w:marBottom w:val="0"/>
      <w:divBdr>
        <w:top w:val="none" w:sz="0" w:space="0" w:color="auto"/>
        <w:left w:val="none" w:sz="0" w:space="0" w:color="auto"/>
        <w:bottom w:val="none" w:sz="0" w:space="0" w:color="auto"/>
        <w:right w:val="none" w:sz="0" w:space="0" w:color="auto"/>
      </w:divBdr>
    </w:div>
    <w:div w:id="1047413686">
      <w:bodyDiv w:val="1"/>
      <w:marLeft w:val="0"/>
      <w:marRight w:val="0"/>
      <w:marTop w:val="0"/>
      <w:marBottom w:val="0"/>
      <w:divBdr>
        <w:top w:val="none" w:sz="0" w:space="0" w:color="auto"/>
        <w:left w:val="none" w:sz="0" w:space="0" w:color="auto"/>
        <w:bottom w:val="none" w:sz="0" w:space="0" w:color="auto"/>
        <w:right w:val="none" w:sz="0" w:space="0" w:color="auto"/>
      </w:divBdr>
    </w:div>
    <w:div w:id="1047609508">
      <w:bodyDiv w:val="1"/>
      <w:marLeft w:val="0"/>
      <w:marRight w:val="0"/>
      <w:marTop w:val="0"/>
      <w:marBottom w:val="0"/>
      <w:divBdr>
        <w:top w:val="none" w:sz="0" w:space="0" w:color="auto"/>
        <w:left w:val="none" w:sz="0" w:space="0" w:color="auto"/>
        <w:bottom w:val="none" w:sz="0" w:space="0" w:color="auto"/>
        <w:right w:val="none" w:sz="0" w:space="0" w:color="auto"/>
      </w:divBdr>
    </w:div>
    <w:div w:id="1048071512">
      <w:bodyDiv w:val="1"/>
      <w:marLeft w:val="0"/>
      <w:marRight w:val="0"/>
      <w:marTop w:val="0"/>
      <w:marBottom w:val="0"/>
      <w:divBdr>
        <w:top w:val="none" w:sz="0" w:space="0" w:color="auto"/>
        <w:left w:val="none" w:sz="0" w:space="0" w:color="auto"/>
        <w:bottom w:val="none" w:sz="0" w:space="0" w:color="auto"/>
        <w:right w:val="none" w:sz="0" w:space="0" w:color="auto"/>
      </w:divBdr>
    </w:div>
    <w:div w:id="1048724044">
      <w:bodyDiv w:val="1"/>
      <w:marLeft w:val="0"/>
      <w:marRight w:val="0"/>
      <w:marTop w:val="0"/>
      <w:marBottom w:val="0"/>
      <w:divBdr>
        <w:top w:val="none" w:sz="0" w:space="0" w:color="auto"/>
        <w:left w:val="none" w:sz="0" w:space="0" w:color="auto"/>
        <w:bottom w:val="none" w:sz="0" w:space="0" w:color="auto"/>
        <w:right w:val="none" w:sz="0" w:space="0" w:color="auto"/>
      </w:divBdr>
    </w:div>
    <w:div w:id="1051929216">
      <w:bodyDiv w:val="1"/>
      <w:marLeft w:val="0"/>
      <w:marRight w:val="0"/>
      <w:marTop w:val="0"/>
      <w:marBottom w:val="0"/>
      <w:divBdr>
        <w:top w:val="none" w:sz="0" w:space="0" w:color="auto"/>
        <w:left w:val="none" w:sz="0" w:space="0" w:color="auto"/>
        <w:bottom w:val="none" w:sz="0" w:space="0" w:color="auto"/>
        <w:right w:val="none" w:sz="0" w:space="0" w:color="auto"/>
      </w:divBdr>
    </w:div>
    <w:div w:id="1055735352">
      <w:bodyDiv w:val="1"/>
      <w:marLeft w:val="0"/>
      <w:marRight w:val="0"/>
      <w:marTop w:val="0"/>
      <w:marBottom w:val="0"/>
      <w:divBdr>
        <w:top w:val="none" w:sz="0" w:space="0" w:color="auto"/>
        <w:left w:val="none" w:sz="0" w:space="0" w:color="auto"/>
        <w:bottom w:val="none" w:sz="0" w:space="0" w:color="auto"/>
        <w:right w:val="none" w:sz="0" w:space="0" w:color="auto"/>
      </w:divBdr>
    </w:div>
    <w:div w:id="1056197327">
      <w:bodyDiv w:val="1"/>
      <w:marLeft w:val="0"/>
      <w:marRight w:val="0"/>
      <w:marTop w:val="0"/>
      <w:marBottom w:val="0"/>
      <w:divBdr>
        <w:top w:val="none" w:sz="0" w:space="0" w:color="auto"/>
        <w:left w:val="none" w:sz="0" w:space="0" w:color="auto"/>
        <w:bottom w:val="none" w:sz="0" w:space="0" w:color="auto"/>
        <w:right w:val="none" w:sz="0" w:space="0" w:color="auto"/>
      </w:divBdr>
    </w:div>
    <w:div w:id="1057165119">
      <w:bodyDiv w:val="1"/>
      <w:marLeft w:val="0"/>
      <w:marRight w:val="0"/>
      <w:marTop w:val="0"/>
      <w:marBottom w:val="0"/>
      <w:divBdr>
        <w:top w:val="none" w:sz="0" w:space="0" w:color="auto"/>
        <w:left w:val="none" w:sz="0" w:space="0" w:color="auto"/>
        <w:bottom w:val="none" w:sz="0" w:space="0" w:color="auto"/>
        <w:right w:val="none" w:sz="0" w:space="0" w:color="auto"/>
      </w:divBdr>
    </w:div>
    <w:div w:id="1067386187">
      <w:bodyDiv w:val="1"/>
      <w:marLeft w:val="0"/>
      <w:marRight w:val="0"/>
      <w:marTop w:val="0"/>
      <w:marBottom w:val="0"/>
      <w:divBdr>
        <w:top w:val="none" w:sz="0" w:space="0" w:color="auto"/>
        <w:left w:val="none" w:sz="0" w:space="0" w:color="auto"/>
        <w:bottom w:val="none" w:sz="0" w:space="0" w:color="auto"/>
        <w:right w:val="none" w:sz="0" w:space="0" w:color="auto"/>
      </w:divBdr>
    </w:div>
    <w:div w:id="1072772977">
      <w:bodyDiv w:val="1"/>
      <w:marLeft w:val="0"/>
      <w:marRight w:val="0"/>
      <w:marTop w:val="0"/>
      <w:marBottom w:val="0"/>
      <w:divBdr>
        <w:top w:val="none" w:sz="0" w:space="0" w:color="auto"/>
        <w:left w:val="none" w:sz="0" w:space="0" w:color="auto"/>
        <w:bottom w:val="none" w:sz="0" w:space="0" w:color="auto"/>
        <w:right w:val="none" w:sz="0" w:space="0" w:color="auto"/>
      </w:divBdr>
    </w:div>
    <w:div w:id="1076242829">
      <w:bodyDiv w:val="1"/>
      <w:marLeft w:val="0"/>
      <w:marRight w:val="0"/>
      <w:marTop w:val="0"/>
      <w:marBottom w:val="0"/>
      <w:divBdr>
        <w:top w:val="none" w:sz="0" w:space="0" w:color="auto"/>
        <w:left w:val="none" w:sz="0" w:space="0" w:color="auto"/>
        <w:bottom w:val="none" w:sz="0" w:space="0" w:color="auto"/>
        <w:right w:val="none" w:sz="0" w:space="0" w:color="auto"/>
      </w:divBdr>
    </w:div>
    <w:div w:id="1077358533">
      <w:bodyDiv w:val="1"/>
      <w:marLeft w:val="0"/>
      <w:marRight w:val="0"/>
      <w:marTop w:val="0"/>
      <w:marBottom w:val="0"/>
      <w:divBdr>
        <w:top w:val="none" w:sz="0" w:space="0" w:color="auto"/>
        <w:left w:val="none" w:sz="0" w:space="0" w:color="auto"/>
        <w:bottom w:val="none" w:sz="0" w:space="0" w:color="auto"/>
        <w:right w:val="none" w:sz="0" w:space="0" w:color="auto"/>
      </w:divBdr>
    </w:div>
    <w:div w:id="1077674472">
      <w:bodyDiv w:val="1"/>
      <w:marLeft w:val="0"/>
      <w:marRight w:val="0"/>
      <w:marTop w:val="0"/>
      <w:marBottom w:val="0"/>
      <w:divBdr>
        <w:top w:val="none" w:sz="0" w:space="0" w:color="auto"/>
        <w:left w:val="none" w:sz="0" w:space="0" w:color="auto"/>
        <w:bottom w:val="none" w:sz="0" w:space="0" w:color="auto"/>
        <w:right w:val="none" w:sz="0" w:space="0" w:color="auto"/>
      </w:divBdr>
    </w:div>
    <w:div w:id="1079206437">
      <w:bodyDiv w:val="1"/>
      <w:marLeft w:val="0"/>
      <w:marRight w:val="0"/>
      <w:marTop w:val="0"/>
      <w:marBottom w:val="0"/>
      <w:divBdr>
        <w:top w:val="none" w:sz="0" w:space="0" w:color="auto"/>
        <w:left w:val="none" w:sz="0" w:space="0" w:color="auto"/>
        <w:bottom w:val="none" w:sz="0" w:space="0" w:color="auto"/>
        <w:right w:val="none" w:sz="0" w:space="0" w:color="auto"/>
      </w:divBdr>
    </w:div>
    <w:div w:id="1083717327">
      <w:bodyDiv w:val="1"/>
      <w:marLeft w:val="0"/>
      <w:marRight w:val="0"/>
      <w:marTop w:val="0"/>
      <w:marBottom w:val="0"/>
      <w:divBdr>
        <w:top w:val="none" w:sz="0" w:space="0" w:color="auto"/>
        <w:left w:val="none" w:sz="0" w:space="0" w:color="auto"/>
        <w:bottom w:val="none" w:sz="0" w:space="0" w:color="auto"/>
        <w:right w:val="none" w:sz="0" w:space="0" w:color="auto"/>
      </w:divBdr>
    </w:div>
    <w:div w:id="1088116493">
      <w:bodyDiv w:val="1"/>
      <w:marLeft w:val="0"/>
      <w:marRight w:val="0"/>
      <w:marTop w:val="0"/>
      <w:marBottom w:val="0"/>
      <w:divBdr>
        <w:top w:val="none" w:sz="0" w:space="0" w:color="auto"/>
        <w:left w:val="none" w:sz="0" w:space="0" w:color="auto"/>
        <w:bottom w:val="none" w:sz="0" w:space="0" w:color="auto"/>
        <w:right w:val="none" w:sz="0" w:space="0" w:color="auto"/>
      </w:divBdr>
    </w:div>
    <w:div w:id="1090008912">
      <w:bodyDiv w:val="1"/>
      <w:marLeft w:val="0"/>
      <w:marRight w:val="0"/>
      <w:marTop w:val="0"/>
      <w:marBottom w:val="0"/>
      <w:divBdr>
        <w:top w:val="none" w:sz="0" w:space="0" w:color="auto"/>
        <w:left w:val="none" w:sz="0" w:space="0" w:color="auto"/>
        <w:bottom w:val="none" w:sz="0" w:space="0" w:color="auto"/>
        <w:right w:val="none" w:sz="0" w:space="0" w:color="auto"/>
      </w:divBdr>
    </w:div>
    <w:div w:id="1093818208">
      <w:bodyDiv w:val="1"/>
      <w:marLeft w:val="0"/>
      <w:marRight w:val="0"/>
      <w:marTop w:val="0"/>
      <w:marBottom w:val="0"/>
      <w:divBdr>
        <w:top w:val="none" w:sz="0" w:space="0" w:color="auto"/>
        <w:left w:val="none" w:sz="0" w:space="0" w:color="auto"/>
        <w:bottom w:val="none" w:sz="0" w:space="0" w:color="auto"/>
        <w:right w:val="none" w:sz="0" w:space="0" w:color="auto"/>
      </w:divBdr>
    </w:div>
    <w:div w:id="1094669620">
      <w:bodyDiv w:val="1"/>
      <w:marLeft w:val="0"/>
      <w:marRight w:val="0"/>
      <w:marTop w:val="0"/>
      <w:marBottom w:val="0"/>
      <w:divBdr>
        <w:top w:val="none" w:sz="0" w:space="0" w:color="auto"/>
        <w:left w:val="none" w:sz="0" w:space="0" w:color="auto"/>
        <w:bottom w:val="none" w:sz="0" w:space="0" w:color="auto"/>
        <w:right w:val="none" w:sz="0" w:space="0" w:color="auto"/>
      </w:divBdr>
    </w:div>
    <w:div w:id="1095711007">
      <w:bodyDiv w:val="1"/>
      <w:marLeft w:val="0"/>
      <w:marRight w:val="0"/>
      <w:marTop w:val="0"/>
      <w:marBottom w:val="0"/>
      <w:divBdr>
        <w:top w:val="none" w:sz="0" w:space="0" w:color="auto"/>
        <w:left w:val="none" w:sz="0" w:space="0" w:color="auto"/>
        <w:bottom w:val="none" w:sz="0" w:space="0" w:color="auto"/>
        <w:right w:val="none" w:sz="0" w:space="0" w:color="auto"/>
      </w:divBdr>
    </w:div>
    <w:div w:id="1097210718">
      <w:bodyDiv w:val="1"/>
      <w:marLeft w:val="0"/>
      <w:marRight w:val="0"/>
      <w:marTop w:val="0"/>
      <w:marBottom w:val="0"/>
      <w:divBdr>
        <w:top w:val="none" w:sz="0" w:space="0" w:color="auto"/>
        <w:left w:val="none" w:sz="0" w:space="0" w:color="auto"/>
        <w:bottom w:val="none" w:sz="0" w:space="0" w:color="auto"/>
        <w:right w:val="none" w:sz="0" w:space="0" w:color="auto"/>
      </w:divBdr>
    </w:div>
    <w:div w:id="1100757970">
      <w:bodyDiv w:val="1"/>
      <w:marLeft w:val="0"/>
      <w:marRight w:val="0"/>
      <w:marTop w:val="0"/>
      <w:marBottom w:val="0"/>
      <w:divBdr>
        <w:top w:val="none" w:sz="0" w:space="0" w:color="auto"/>
        <w:left w:val="none" w:sz="0" w:space="0" w:color="auto"/>
        <w:bottom w:val="none" w:sz="0" w:space="0" w:color="auto"/>
        <w:right w:val="none" w:sz="0" w:space="0" w:color="auto"/>
      </w:divBdr>
    </w:div>
    <w:div w:id="1105921801">
      <w:bodyDiv w:val="1"/>
      <w:marLeft w:val="0"/>
      <w:marRight w:val="0"/>
      <w:marTop w:val="0"/>
      <w:marBottom w:val="0"/>
      <w:divBdr>
        <w:top w:val="none" w:sz="0" w:space="0" w:color="auto"/>
        <w:left w:val="none" w:sz="0" w:space="0" w:color="auto"/>
        <w:bottom w:val="none" w:sz="0" w:space="0" w:color="auto"/>
        <w:right w:val="none" w:sz="0" w:space="0" w:color="auto"/>
      </w:divBdr>
    </w:div>
    <w:div w:id="1111434987">
      <w:bodyDiv w:val="1"/>
      <w:marLeft w:val="0"/>
      <w:marRight w:val="0"/>
      <w:marTop w:val="0"/>
      <w:marBottom w:val="0"/>
      <w:divBdr>
        <w:top w:val="none" w:sz="0" w:space="0" w:color="auto"/>
        <w:left w:val="none" w:sz="0" w:space="0" w:color="auto"/>
        <w:bottom w:val="none" w:sz="0" w:space="0" w:color="auto"/>
        <w:right w:val="none" w:sz="0" w:space="0" w:color="auto"/>
      </w:divBdr>
    </w:div>
    <w:div w:id="1112164973">
      <w:bodyDiv w:val="1"/>
      <w:marLeft w:val="0"/>
      <w:marRight w:val="0"/>
      <w:marTop w:val="0"/>
      <w:marBottom w:val="0"/>
      <w:divBdr>
        <w:top w:val="none" w:sz="0" w:space="0" w:color="auto"/>
        <w:left w:val="none" w:sz="0" w:space="0" w:color="auto"/>
        <w:bottom w:val="none" w:sz="0" w:space="0" w:color="auto"/>
        <w:right w:val="none" w:sz="0" w:space="0" w:color="auto"/>
      </w:divBdr>
    </w:div>
    <w:div w:id="1114445045">
      <w:bodyDiv w:val="1"/>
      <w:marLeft w:val="0"/>
      <w:marRight w:val="0"/>
      <w:marTop w:val="0"/>
      <w:marBottom w:val="0"/>
      <w:divBdr>
        <w:top w:val="none" w:sz="0" w:space="0" w:color="auto"/>
        <w:left w:val="none" w:sz="0" w:space="0" w:color="auto"/>
        <w:bottom w:val="none" w:sz="0" w:space="0" w:color="auto"/>
        <w:right w:val="none" w:sz="0" w:space="0" w:color="auto"/>
      </w:divBdr>
    </w:div>
    <w:div w:id="1118526988">
      <w:bodyDiv w:val="1"/>
      <w:marLeft w:val="0"/>
      <w:marRight w:val="0"/>
      <w:marTop w:val="0"/>
      <w:marBottom w:val="0"/>
      <w:divBdr>
        <w:top w:val="none" w:sz="0" w:space="0" w:color="auto"/>
        <w:left w:val="none" w:sz="0" w:space="0" w:color="auto"/>
        <w:bottom w:val="none" w:sz="0" w:space="0" w:color="auto"/>
        <w:right w:val="none" w:sz="0" w:space="0" w:color="auto"/>
      </w:divBdr>
    </w:div>
    <w:div w:id="1120346426">
      <w:bodyDiv w:val="1"/>
      <w:marLeft w:val="0"/>
      <w:marRight w:val="0"/>
      <w:marTop w:val="0"/>
      <w:marBottom w:val="0"/>
      <w:divBdr>
        <w:top w:val="none" w:sz="0" w:space="0" w:color="auto"/>
        <w:left w:val="none" w:sz="0" w:space="0" w:color="auto"/>
        <w:bottom w:val="none" w:sz="0" w:space="0" w:color="auto"/>
        <w:right w:val="none" w:sz="0" w:space="0" w:color="auto"/>
      </w:divBdr>
    </w:div>
    <w:div w:id="1122387178">
      <w:bodyDiv w:val="1"/>
      <w:marLeft w:val="0"/>
      <w:marRight w:val="0"/>
      <w:marTop w:val="0"/>
      <w:marBottom w:val="0"/>
      <w:divBdr>
        <w:top w:val="none" w:sz="0" w:space="0" w:color="auto"/>
        <w:left w:val="none" w:sz="0" w:space="0" w:color="auto"/>
        <w:bottom w:val="none" w:sz="0" w:space="0" w:color="auto"/>
        <w:right w:val="none" w:sz="0" w:space="0" w:color="auto"/>
      </w:divBdr>
    </w:div>
    <w:div w:id="1128427723">
      <w:bodyDiv w:val="1"/>
      <w:marLeft w:val="0"/>
      <w:marRight w:val="0"/>
      <w:marTop w:val="0"/>
      <w:marBottom w:val="0"/>
      <w:divBdr>
        <w:top w:val="none" w:sz="0" w:space="0" w:color="auto"/>
        <w:left w:val="none" w:sz="0" w:space="0" w:color="auto"/>
        <w:bottom w:val="none" w:sz="0" w:space="0" w:color="auto"/>
        <w:right w:val="none" w:sz="0" w:space="0" w:color="auto"/>
      </w:divBdr>
    </w:div>
    <w:div w:id="1131943465">
      <w:bodyDiv w:val="1"/>
      <w:marLeft w:val="0"/>
      <w:marRight w:val="0"/>
      <w:marTop w:val="0"/>
      <w:marBottom w:val="0"/>
      <w:divBdr>
        <w:top w:val="none" w:sz="0" w:space="0" w:color="auto"/>
        <w:left w:val="none" w:sz="0" w:space="0" w:color="auto"/>
        <w:bottom w:val="none" w:sz="0" w:space="0" w:color="auto"/>
        <w:right w:val="none" w:sz="0" w:space="0" w:color="auto"/>
      </w:divBdr>
    </w:div>
    <w:div w:id="1132091805">
      <w:bodyDiv w:val="1"/>
      <w:marLeft w:val="0"/>
      <w:marRight w:val="0"/>
      <w:marTop w:val="0"/>
      <w:marBottom w:val="0"/>
      <w:divBdr>
        <w:top w:val="none" w:sz="0" w:space="0" w:color="auto"/>
        <w:left w:val="none" w:sz="0" w:space="0" w:color="auto"/>
        <w:bottom w:val="none" w:sz="0" w:space="0" w:color="auto"/>
        <w:right w:val="none" w:sz="0" w:space="0" w:color="auto"/>
      </w:divBdr>
    </w:div>
    <w:div w:id="1134441448">
      <w:bodyDiv w:val="1"/>
      <w:marLeft w:val="0"/>
      <w:marRight w:val="0"/>
      <w:marTop w:val="0"/>
      <w:marBottom w:val="0"/>
      <w:divBdr>
        <w:top w:val="none" w:sz="0" w:space="0" w:color="auto"/>
        <w:left w:val="none" w:sz="0" w:space="0" w:color="auto"/>
        <w:bottom w:val="none" w:sz="0" w:space="0" w:color="auto"/>
        <w:right w:val="none" w:sz="0" w:space="0" w:color="auto"/>
      </w:divBdr>
    </w:div>
    <w:div w:id="1140807367">
      <w:bodyDiv w:val="1"/>
      <w:marLeft w:val="0"/>
      <w:marRight w:val="0"/>
      <w:marTop w:val="0"/>
      <w:marBottom w:val="0"/>
      <w:divBdr>
        <w:top w:val="none" w:sz="0" w:space="0" w:color="auto"/>
        <w:left w:val="none" w:sz="0" w:space="0" w:color="auto"/>
        <w:bottom w:val="none" w:sz="0" w:space="0" w:color="auto"/>
        <w:right w:val="none" w:sz="0" w:space="0" w:color="auto"/>
      </w:divBdr>
    </w:div>
    <w:div w:id="1143618460">
      <w:bodyDiv w:val="1"/>
      <w:marLeft w:val="0"/>
      <w:marRight w:val="0"/>
      <w:marTop w:val="0"/>
      <w:marBottom w:val="0"/>
      <w:divBdr>
        <w:top w:val="none" w:sz="0" w:space="0" w:color="auto"/>
        <w:left w:val="none" w:sz="0" w:space="0" w:color="auto"/>
        <w:bottom w:val="none" w:sz="0" w:space="0" w:color="auto"/>
        <w:right w:val="none" w:sz="0" w:space="0" w:color="auto"/>
      </w:divBdr>
    </w:div>
    <w:div w:id="1148668723">
      <w:bodyDiv w:val="1"/>
      <w:marLeft w:val="0"/>
      <w:marRight w:val="0"/>
      <w:marTop w:val="0"/>
      <w:marBottom w:val="0"/>
      <w:divBdr>
        <w:top w:val="none" w:sz="0" w:space="0" w:color="auto"/>
        <w:left w:val="none" w:sz="0" w:space="0" w:color="auto"/>
        <w:bottom w:val="none" w:sz="0" w:space="0" w:color="auto"/>
        <w:right w:val="none" w:sz="0" w:space="0" w:color="auto"/>
      </w:divBdr>
    </w:div>
    <w:div w:id="1149320654">
      <w:bodyDiv w:val="1"/>
      <w:marLeft w:val="0"/>
      <w:marRight w:val="0"/>
      <w:marTop w:val="0"/>
      <w:marBottom w:val="0"/>
      <w:divBdr>
        <w:top w:val="none" w:sz="0" w:space="0" w:color="auto"/>
        <w:left w:val="none" w:sz="0" w:space="0" w:color="auto"/>
        <w:bottom w:val="none" w:sz="0" w:space="0" w:color="auto"/>
        <w:right w:val="none" w:sz="0" w:space="0" w:color="auto"/>
      </w:divBdr>
    </w:div>
    <w:div w:id="1151748775">
      <w:bodyDiv w:val="1"/>
      <w:marLeft w:val="0"/>
      <w:marRight w:val="0"/>
      <w:marTop w:val="0"/>
      <w:marBottom w:val="0"/>
      <w:divBdr>
        <w:top w:val="none" w:sz="0" w:space="0" w:color="auto"/>
        <w:left w:val="none" w:sz="0" w:space="0" w:color="auto"/>
        <w:bottom w:val="none" w:sz="0" w:space="0" w:color="auto"/>
        <w:right w:val="none" w:sz="0" w:space="0" w:color="auto"/>
      </w:divBdr>
    </w:div>
    <w:div w:id="1154299172">
      <w:bodyDiv w:val="1"/>
      <w:marLeft w:val="0"/>
      <w:marRight w:val="0"/>
      <w:marTop w:val="0"/>
      <w:marBottom w:val="0"/>
      <w:divBdr>
        <w:top w:val="none" w:sz="0" w:space="0" w:color="auto"/>
        <w:left w:val="none" w:sz="0" w:space="0" w:color="auto"/>
        <w:bottom w:val="none" w:sz="0" w:space="0" w:color="auto"/>
        <w:right w:val="none" w:sz="0" w:space="0" w:color="auto"/>
      </w:divBdr>
    </w:div>
    <w:div w:id="1158578150">
      <w:bodyDiv w:val="1"/>
      <w:marLeft w:val="0"/>
      <w:marRight w:val="0"/>
      <w:marTop w:val="0"/>
      <w:marBottom w:val="0"/>
      <w:divBdr>
        <w:top w:val="none" w:sz="0" w:space="0" w:color="auto"/>
        <w:left w:val="none" w:sz="0" w:space="0" w:color="auto"/>
        <w:bottom w:val="none" w:sz="0" w:space="0" w:color="auto"/>
        <w:right w:val="none" w:sz="0" w:space="0" w:color="auto"/>
      </w:divBdr>
    </w:div>
    <w:div w:id="1160072888">
      <w:bodyDiv w:val="1"/>
      <w:marLeft w:val="0"/>
      <w:marRight w:val="0"/>
      <w:marTop w:val="0"/>
      <w:marBottom w:val="0"/>
      <w:divBdr>
        <w:top w:val="none" w:sz="0" w:space="0" w:color="auto"/>
        <w:left w:val="none" w:sz="0" w:space="0" w:color="auto"/>
        <w:bottom w:val="none" w:sz="0" w:space="0" w:color="auto"/>
        <w:right w:val="none" w:sz="0" w:space="0" w:color="auto"/>
      </w:divBdr>
    </w:div>
    <w:div w:id="1163399924">
      <w:bodyDiv w:val="1"/>
      <w:marLeft w:val="0"/>
      <w:marRight w:val="0"/>
      <w:marTop w:val="0"/>
      <w:marBottom w:val="0"/>
      <w:divBdr>
        <w:top w:val="none" w:sz="0" w:space="0" w:color="auto"/>
        <w:left w:val="none" w:sz="0" w:space="0" w:color="auto"/>
        <w:bottom w:val="none" w:sz="0" w:space="0" w:color="auto"/>
        <w:right w:val="none" w:sz="0" w:space="0" w:color="auto"/>
      </w:divBdr>
    </w:div>
    <w:div w:id="1165243736">
      <w:bodyDiv w:val="1"/>
      <w:marLeft w:val="0"/>
      <w:marRight w:val="0"/>
      <w:marTop w:val="0"/>
      <w:marBottom w:val="0"/>
      <w:divBdr>
        <w:top w:val="none" w:sz="0" w:space="0" w:color="auto"/>
        <w:left w:val="none" w:sz="0" w:space="0" w:color="auto"/>
        <w:bottom w:val="none" w:sz="0" w:space="0" w:color="auto"/>
        <w:right w:val="none" w:sz="0" w:space="0" w:color="auto"/>
      </w:divBdr>
    </w:div>
    <w:div w:id="1165701987">
      <w:bodyDiv w:val="1"/>
      <w:marLeft w:val="0"/>
      <w:marRight w:val="0"/>
      <w:marTop w:val="0"/>
      <w:marBottom w:val="0"/>
      <w:divBdr>
        <w:top w:val="none" w:sz="0" w:space="0" w:color="auto"/>
        <w:left w:val="none" w:sz="0" w:space="0" w:color="auto"/>
        <w:bottom w:val="none" w:sz="0" w:space="0" w:color="auto"/>
        <w:right w:val="none" w:sz="0" w:space="0" w:color="auto"/>
      </w:divBdr>
    </w:div>
    <w:div w:id="1169323520">
      <w:bodyDiv w:val="1"/>
      <w:marLeft w:val="0"/>
      <w:marRight w:val="0"/>
      <w:marTop w:val="0"/>
      <w:marBottom w:val="0"/>
      <w:divBdr>
        <w:top w:val="none" w:sz="0" w:space="0" w:color="auto"/>
        <w:left w:val="none" w:sz="0" w:space="0" w:color="auto"/>
        <w:bottom w:val="none" w:sz="0" w:space="0" w:color="auto"/>
        <w:right w:val="none" w:sz="0" w:space="0" w:color="auto"/>
      </w:divBdr>
    </w:div>
    <w:div w:id="1173453412">
      <w:bodyDiv w:val="1"/>
      <w:marLeft w:val="0"/>
      <w:marRight w:val="0"/>
      <w:marTop w:val="0"/>
      <w:marBottom w:val="0"/>
      <w:divBdr>
        <w:top w:val="none" w:sz="0" w:space="0" w:color="auto"/>
        <w:left w:val="none" w:sz="0" w:space="0" w:color="auto"/>
        <w:bottom w:val="none" w:sz="0" w:space="0" w:color="auto"/>
        <w:right w:val="none" w:sz="0" w:space="0" w:color="auto"/>
      </w:divBdr>
    </w:div>
    <w:div w:id="1176770106">
      <w:bodyDiv w:val="1"/>
      <w:marLeft w:val="0"/>
      <w:marRight w:val="0"/>
      <w:marTop w:val="0"/>
      <w:marBottom w:val="0"/>
      <w:divBdr>
        <w:top w:val="none" w:sz="0" w:space="0" w:color="auto"/>
        <w:left w:val="none" w:sz="0" w:space="0" w:color="auto"/>
        <w:bottom w:val="none" w:sz="0" w:space="0" w:color="auto"/>
        <w:right w:val="none" w:sz="0" w:space="0" w:color="auto"/>
      </w:divBdr>
    </w:div>
    <w:div w:id="1182664841">
      <w:bodyDiv w:val="1"/>
      <w:marLeft w:val="0"/>
      <w:marRight w:val="0"/>
      <w:marTop w:val="0"/>
      <w:marBottom w:val="0"/>
      <w:divBdr>
        <w:top w:val="none" w:sz="0" w:space="0" w:color="auto"/>
        <w:left w:val="none" w:sz="0" w:space="0" w:color="auto"/>
        <w:bottom w:val="none" w:sz="0" w:space="0" w:color="auto"/>
        <w:right w:val="none" w:sz="0" w:space="0" w:color="auto"/>
      </w:divBdr>
    </w:div>
    <w:div w:id="1183475450">
      <w:bodyDiv w:val="1"/>
      <w:marLeft w:val="0"/>
      <w:marRight w:val="0"/>
      <w:marTop w:val="0"/>
      <w:marBottom w:val="0"/>
      <w:divBdr>
        <w:top w:val="none" w:sz="0" w:space="0" w:color="auto"/>
        <w:left w:val="none" w:sz="0" w:space="0" w:color="auto"/>
        <w:bottom w:val="none" w:sz="0" w:space="0" w:color="auto"/>
        <w:right w:val="none" w:sz="0" w:space="0" w:color="auto"/>
      </w:divBdr>
    </w:div>
    <w:div w:id="1184125521">
      <w:bodyDiv w:val="1"/>
      <w:marLeft w:val="0"/>
      <w:marRight w:val="0"/>
      <w:marTop w:val="0"/>
      <w:marBottom w:val="0"/>
      <w:divBdr>
        <w:top w:val="none" w:sz="0" w:space="0" w:color="auto"/>
        <w:left w:val="none" w:sz="0" w:space="0" w:color="auto"/>
        <w:bottom w:val="none" w:sz="0" w:space="0" w:color="auto"/>
        <w:right w:val="none" w:sz="0" w:space="0" w:color="auto"/>
      </w:divBdr>
    </w:div>
    <w:div w:id="1189023727">
      <w:bodyDiv w:val="1"/>
      <w:marLeft w:val="0"/>
      <w:marRight w:val="0"/>
      <w:marTop w:val="0"/>
      <w:marBottom w:val="0"/>
      <w:divBdr>
        <w:top w:val="none" w:sz="0" w:space="0" w:color="auto"/>
        <w:left w:val="none" w:sz="0" w:space="0" w:color="auto"/>
        <w:bottom w:val="none" w:sz="0" w:space="0" w:color="auto"/>
        <w:right w:val="none" w:sz="0" w:space="0" w:color="auto"/>
      </w:divBdr>
    </w:div>
    <w:div w:id="1190996697">
      <w:bodyDiv w:val="1"/>
      <w:marLeft w:val="0"/>
      <w:marRight w:val="0"/>
      <w:marTop w:val="0"/>
      <w:marBottom w:val="0"/>
      <w:divBdr>
        <w:top w:val="none" w:sz="0" w:space="0" w:color="auto"/>
        <w:left w:val="none" w:sz="0" w:space="0" w:color="auto"/>
        <w:bottom w:val="none" w:sz="0" w:space="0" w:color="auto"/>
        <w:right w:val="none" w:sz="0" w:space="0" w:color="auto"/>
      </w:divBdr>
    </w:div>
    <w:div w:id="1192567516">
      <w:bodyDiv w:val="1"/>
      <w:marLeft w:val="0"/>
      <w:marRight w:val="0"/>
      <w:marTop w:val="0"/>
      <w:marBottom w:val="0"/>
      <w:divBdr>
        <w:top w:val="none" w:sz="0" w:space="0" w:color="auto"/>
        <w:left w:val="none" w:sz="0" w:space="0" w:color="auto"/>
        <w:bottom w:val="none" w:sz="0" w:space="0" w:color="auto"/>
        <w:right w:val="none" w:sz="0" w:space="0" w:color="auto"/>
      </w:divBdr>
    </w:div>
    <w:div w:id="1200581305">
      <w:bodyDiv w:val="1"/>
      <w:marLeft w:val="0"/>
      <w:marRight w:val="0"/>
      <w:marTop w:val="0"/>
      <w:marBottom w:val="0"/>
      <w:divBdr>
        <w:top w:val="none" w:sz="0" w:space="0" w:color="auto"/>
        <w:left w:val="none" w:sz="0" w:space="0" w:color="auto"/>
        <w:bottom w:val="none" w:sz="0" w:space="0" w:color="auto"/>
        <w:right w:val="none" w:sz="0" w:space="0" w:color="auto"/>
      </w:divBdr>
    </w:div>
    <w:div w:id="1201746338">
      <w:bodyDiv w:val="1"/>
      <w:marLeft w:val="0"/>
      <w:marRight w:val="0"/>
      <w:marTop w:val="0"/>
      <w:marBottom w:val="0"/>
      <w:divBdr>
        <w:top w:val="none" w:sz="0" w:space="0" w:color="auto"/>
        <w:left w:val="none" w:sz="0" w:space="0" w:color="auto"/>
        <w:bottom w:val="none" w:sz="0" w:space="0" w:color="auto"/>
        <w:right w:val="none" w:sz="0" w:space="0" w:color="auto"/>
      </w:divBdr>
    </w:div>
    <w:div w:id="1202550360">
      <w:bodyDiv w:val="1"/>
      <w:marLeft w:val="0"/>
      <w:marRight w:val="0"/>
      <w:marTop w:val="0"/>
      <w:marBottom w:val="0"/>
      <w:divBdr>
        <w:top w:val="none" w:sz="0" w:space="0" w:color="auto"/>
        <w:left w:val="none" w:sz="0" w:space="0" w:color="auto"/>
        <w:bottom w:val="none" w:sz="0" w:space="0" w:color="auto"/>
        <w:right w:val="none" w:sz="0" w:space="0" w:color="auto"/>
      </w:divBdr>
    </w:div>
    <w:div w:id="1204446758">
      <w:bodyDiv w:val="1"/>
      <w:marLeft w:val="0"/>
      <w:marRight w:val="0"/>
      <w:marTop w:val="0"/>
      <w:marBottom w:val="0"/>
      <w:divBdr>
        <w:top w:val="none" w:sz="0" w:space="0" w:color="auto"/>
        <w:left w:val="none" w:sz="0" w:space="0" w:color="auto"/>
        <w:bottom w:val="none" w:sz="0" w:space="0" w:color="auto"/>
        <w:right w:val="none" w:sz="0" w:space="0" w:color="auto"/>
      </w:divBdr>
    </w:div>
    <w:div w:id="1204949535">
      <w:bodyDiv w:val="1"/>
      <w:marLeft w:val="0"/>
      <w:marRight w:val="0"/>
      <w:marTop w:val="0"/>
      <w:marBottom w:val="0"/>
      <w:divBdr>
        <w:top w:val="none" w:sz="0" w:space="0" w:color="auto"/>
        <w:left w:val="none" w:sz="0" w:space="0" w:color="auto"/>
        <w:bottom w:val="none" w:sz="0" w:space="0" w:color="auto"/>
        <w:right w:val="none" w:sz="0" w:space="0" w:color="auto"/>
      </w:divBdr>
    </w:div>
    <w:div w:id="1206454751">
      <w:bodyDiv w:val="1"/>
      <w:marLeft w:val="0"/>
      <w:marRight w:val="0"/>
      <w:marTop w:val="0"/>
      <w:marBottom w:val="0"/>
      <w:divBdr>
        <w:top w:val="none" w:sz="0" w:space="0" w:color="auto"/>
        <w:left w:val="none" w:sz="0" w:space="0" w:color="auto"/>
        <w:bottom w:val="none" w:sz="0" w:space="0" w:color="auto"/>
        <w:right w:val="none" w:sz="0" w:space="0" w:color="auto"/>
      </w:divBdr>
    </w:div>
    <w:div w:id="1208838514">
      <w:bodyDiv w:val="1"/>
      <w:marLeft w:val="0"/>
      <w:marRight w:val="0"/>
      <w:marTop w:val="0"/>
      <w:marBottom w:val="0"/>
      <w:divBdr>
        <w:top w:val="none" w:sz="0" w:space="0" w:color="auto"/>
        <w:left w:val="none" w:sz="0" w:space="0" w:color="auto"/>
        <w:bottom w:val="none" w:sz="0" w:space="0" w:color="auto"/>
        <w:right w:val="none" w:sz="0" w:space="0" w:color="auto"/>
      </w:divBdr>
    </w:div>
    <w:div w:id="1214194445">
      <w:bodyDiv w:val="1"/>
      <w:marLeft w:val="0"/>
      <w:marRight w:val="0"/>
      <w:marTop w:val="0"/>
      <w:marBottom w:val="0"/>
      <w:divBdr>
        <w:top w:val="none" w:sz="0" w:space="0" w:color="auto"/>
        <w:left w:val="none" w:sz="0" w:space="0" w:color="auto"/>
        <w:bottom w:val="none" w:sz="0" w:space="0" w:color="auto"/>
        <w:right w:val="none" w:sz="0" w:space="0" w:color="auto"/>
      </w:divBdr>
    </w:div>
    <w:div w:id="1215387142">
      <w:bodyDiv w:val="1"/>
      <w:marLeft w:val="0"/>
      <w:marRight w:val="0"/>
      <w:marTop w:val="0"/>
      <w:marBottom w:val="0"/>
      <w:divBdr>
        <w:top w:val="none" w:sz="0" w:space="0" w:color="auto"/>
        <w:left w:val="none" w:sz="0" w:space="0" w:color="auto"/>
        <w:bottom w:val="none" w:sz="0" w:space="0" w:color="auto"/>
        <w:right w:val="none" w:sz="0" w:space="0" w:color="auto"/>
      </w:divBdr>
    </w:div>
    <w:div w:id="1215889636">
      <w:bodyDiv w:val="1"/>
      <w:marLeft w:val="0"/>
      <w:marRight w:val="0"/>
      <w:marTop w:val="0"/>
      <w:marBottom w:val="0"/>
      <w:divBdr>
        <w:top w:val="none" w:sz="0" w:space="0" w:color="auto"/>
        <w:left w:val="none" w:sz="0" w:space="0" w:color="auto"/>
        <w:bottom w:val="none" w:sz="0" w:space="0" w:color="auto"/>
        <w:right w:val="none" w:sz="0" w:space="0" w:color="auto"/>
      </w:divBdr>
    </w:div>
    <w:div w:id="1217814217">
      <w:bodyDiv w:val="1"/>
      <w:marLeft w:val="0"/>
      <w:marRight w:val="0"/>
      <w:marTop w:val="0"/>
      <w:marBottom w:val="0"/>
      <w:divBdr>
        <w:top w:val="none" w:sz="0" w:space="0" w:color="auto"/>
        <w:left w:val="none" w:sz="0" w:space="0" w:color="auto"/>
        <w:bottom w:val="none" w:sz="0" w:space="0" w:color="auto"/>
        <w:right w:val="none" w:sz="0" w:space="0" w:color="auto"/>
      </w:divBdr>
    </w:div>
    <w:div w:id="1217936349">
      <w:bodyDiv w:val="1"/>
      <w:marLeft w:val="0"/>
      <w:marRight w:val="0"/>
      <w:marTop w:val="0"/>
      <w:marBottom w:val="0"/>
      <w:divBdr>
        <w:top w:val="none" w:sz="0" w:space="0" w:color="auto"/>
        <w:left w:val="none" w:sz="0" w:space="0" w:color="auto"/>
        <w:bottom w:val="none" w:sz="0" w:space="0" w:color="auto"/>
        <w:right w:val="none" w:sz="0" w:space="0" w:color="auto"/>
      </w:divBdr>
    </w:div>
    <w:div w:id="1218856902">
      <w:bodyDiv w:val="1"/>
      <w:marLeft w:val="0"/>
      <w:marRight w:val="0"/>
      <w:marTop w:val="0"/>
      <w:marBottom w:val="0"/>
      <w:divBdr>
        <w:top w:val="none" w:sz="0" w:space="0" w:color="auto"/>
        <w:left w:val="none" w:sz="0" w:space="0" w:color="auto"/>
        <w:bottom w:val="none" w:sz="0" w:space="0" w:color="auto"/>
        <w:right w:val="none" w:sz="0" w:space="0" w:color="auto"/>
      </w:divBdr>
    </w:div>
    <w:div w:id="1228956039">
      <w:bodyDiv w:val="1"/>
      <w:marLeft w:val="0"/>
      <w:marRight w:val="0"/>
      <w:marTop w:val="0"/>
      <w:marBottom w:val="0"/>
      <w:divBdr>
        <w:top w:val="none" w:sz="0" w:space="0" w:color="auto"/>
        <w:left w:val="none" w:sz="0" w:space="0" w:color="auto"/>
        <w:bottom w:val="none" w:sz="0" w:space="0" w:color="auto"/>
        <w:right w:val="none" w:sz="0" w:space="0" w:color="auto"/>
      </w:divBdr>
    </w:div>
    <w:div w:id="1232501474">
      <w:bodyDiv w:val="1"/>
      <w:marLeft w:val="0"/>
      <w:marRight w:val="0"/>
      <w:marTop w:val="0"/>
      <w:marBottom w:val="0"/>
      <w:divBdr>
        <w:top w:val="none" w:sz="0" w:space="0" w:color="auto"/>
        <w:left w:val="none" w:sz="0" w:space="0" w:color="auto"/>
        <w:bottom w:val="none" w:sz="0" w:space="0" w:color="auto"/>
        <w:right w:val="none" w:sz="0" w:space="0" w:color="auto"/>
      </w:divBdr>
    </w:div>
    <w:div w:id="1233589271">
      <w:bodyDiv w:val="1"/>
      <w:marLeft w:val="0"/>
      <w:marRight w:val="0"/>
      <w:marTop w:val="0"/>
      <w:marBottom w:val="0"/>
      <w:divBdr>
        <w:top w:val="none" w:sz="0" w:space="0" w:color="auto"/>
        <w:left w:val="none" w:sz="0" w:space="0" w:color="auto"/>
        <w:bottom w:val="none" w:sz="0" w:space="0" w:color="auto"/>
        <w:right w:val="none" w:sz="0" w:space="0" w:color="auto"/>
      </w:divBdr>
    </w:div>
    <w:div w:id="1235625566">
      <w:bodyDiv w:val="1"/>
      <w:marLeft w:val="0"/>
      <w:marRight w:val="0"/>
      <w:marTop w:val="0"/>
      <w:marBottom w:val="0"/>
      <w:divBdr>
        <w:top w:val="none" w:sz="0" w:space="0" w:color="auto"/>
        <w:left w:val="none" w:sz="0" w:space="0" w:color="auto"/>
        <w:bottom w:val="none" w:sz="0" w:space="0" w:color="auto"/>
        <w:right w:val="none" w:sz="0" w:space="0" w:color="auto"/>
      </w:divBdr>
    </w:div>
    <w:div w:id="1239513932">
      <w:bodyDiv w:val="1"/>
      <w:marLeft w:val="0"/>
      <w:marRight w:val="0"/>
      <w:marTop w:val="0"/>
      <w:marBottom w:val="0"/>
      <w:divBdr>
        <w:top w:val="none" w:sz="0" w:space="0" w:color="auto"/>
        <w:left w:val="none" w:sz="0" w:space="0" w:color="auto"/>
        <w:bottom w:val="none" w:sz="0" w:space="0" w:color="auto"/>
        <w:right w:val="none" w:sz="0" w:space="0" w:color="auto"/>
      </w:divBdr>
    </w:div>
    <w:div w:id="1240751792">
      <w:bodyDiv w:val="1"/>
      <w:marLeft w:val="0"/>
      <w:marRight w:val="0"/>
      <w:marTop w:val="0"/>
      <w:marBottom w:val="0"/>
      <w:divBdr>
        <w:top w:val="none" w:sz="0" w:space="0" w:color="auto"/>
        <w:left w:val="none" w:sz="0" w:space="0" w:color="auto"/>
        <w:bottom w:val="none" w:sz="0" w:space="0" w:color="auto"/>
        <w:right w:val="none" w:sz="0" w:space="0" w:color="auto"/>
      </w:divBdr>
    </w:div>
    <w:div w:id="1241210118">
      <w:bodyDiv w:val="1"/>
      <w:marLeft w:val="0"/>
      <w:marRight w:val="0"/>
      <w:marTop w:val="0"/>
      <w:marBottom w:val="0"/>
      <w:divBdr>
        <w:top w:val="none" w:sz="0" w:space="0" w:color="auto"/>
        <w:left w:val="none" w:sz="0" w:space="0" w:color="auto"/>
        <w:bottom w:val="none" w:sz="0" w:space="0" w:color="auto"/>
        <w:right w:val="none" w:sz="0" w:space="0" w:color="auto"/>
      </w:divBdr>
    </w:div>
    <w:div w:id="1241451376">
      <w:bodyDiv w:val="1"/>
      <w:marLeft w:val="0"/>
      <w:marRight w:val="0"/>
      <w:marTop w:val="0"/>
      <w:marBottom w:val="0"/>
      <w:divBdr>
        <w:top w:val="none" w:sz="0" w:space="0" w:color="auto"/>
        <w:left w:val="none" w:sz="0" w:space="0" w:color="auto"/>
        <w:bottom w:val="none" w:sz="0" w:space="0" w:color="auto"/>
        <w:right w:val="none" w:sz="0" w:space="0" w:color="auto"/>
      </w:divBdr>
    </w:div>
    <w:div w:id="1247421853">
      <w:bodyDiv w:val="1"/>
      <w:marLeft w:val="0"/>
      <w:marRight w:val="0"/>
      <w:marTop w:val="0"/>
      <w:marBottom w:val="0"/>
      <w:divBdr>
        <w:top w:val="none" w:sz="0" w:space="0" w:color="auto"/>
        <w:left w:val="none" w:sz="0" w:space="0" w:color="auto"/>
        <w:bottom w:val="none" w:sz="0" w:space="0" w:color="auto"/>
        <w:right w:val="none" w:sz="0" w:space="0" w:color="auto"/>
      </w:divBdr>
    </w:div>
    <w:div w:id="1252010336">
      <w:bodyDiv w:val="1"/>
      <w:marLeft w:val="0"/>
      <w:marRight w:val="0"/>
      <w:marTop w:val="0"/>
      <w:marBottom w:val="0"/>
      <w:divBdr>
        <w:top w:val="none" w:sz="0" w:space="0" w:color="auto"/>
        <w:left w:val="none" w:sz="0" w:space="0" w:color="auto"/>
        <w:bottom w:val="none" w:sz="0" w:space="0" w:color="auto"/>
        <w:right w:val="none" w:sz="0" w:space="0" w:color="auto"/>
      </w:divBdr>
    </w:div>
    <w:div w:id="1260945339">
      <w:bodyDiv w:val="1"/>
      <w:marLeft w:val="0"/>
      <w:marRight w:val="0"/>
      <w:marTop w:val="0"/>
      <w:marBottom w:val="0"/>
      <w:divBdr>
        <w:top w:val="none" w:sz="0" w:space="0" w:color="auto"/>
        <w:left w:val="none" w:sz="0" w:space="0" w:color="auto"/>
        <w:bottom w:val="none" w:sz="0" w:space="0" w:color="auto"/>
        <w:right w:val="none" w:sz="0" w:space="0" w:color="auto"/>
      </w:divBdr>
    </w:div>
    <w:div w:id="1263027465">
      <w:bodyDiv w:val="1"/>
      <w:marLeft w:val="0"/>
      <w:marRight w:val="0"/>
      <w:marTop w:val="0"/>
      <w:marBottom w:val="0"/>
      <w:divBdr>
        <w:top w:val="none" w:sz="0" w:space="0" w:color="auto"/>
        <w:left w:val="none" w:sz="0" w:space="0" w:color="auto"/>
        <w:bottom w:val="none" w:sz="0" w:space="0" w:color="auto"/>
        <w:right w:val="none" w:sz="0" w:space="0" w:color="auto"/>
      </w:divBdr>
    </w:div>
    <w:div w:id="1263952867">
      <w:bodyDiv w:val="1"/>
      <w:marLeft w:val="0"/>
      <w:marRight w:val="0"/>
      <w:marTop w:val="0"/>
      <w:marBottom w:val="0"/>
      <w:divBdr>
        <w:top w:val="none" w:sz="0" w:space="0" w:color="auto"/>
        <w:left w:val="none" w:sz="0" w:space="0" w:color="auto"/>
        <w:bottom w:val="none" w:sz="0" w:space="0" w:color="auto"/>
        <w:right w:val="none" w:sz="0" w:space="0" w:color="auto"/>
      </w:divBdr>
    </w:div>
    <w:div w:id="1267956855">
      <w:bodyDiv w:val="1"/>
      <w:marLeft w:val="0"/>
      <w:marRight w:val="0"/>
      <w:marTop w:val="0"/>
      <w:marBottom w:val="0"/>
      <w:divBdr>
        <w:top w:val="none" w:sz="0" w:space="0" w:color="auto"/>
        <w:left w:val="none" w:sz="0" w:space="0" w:color="auto"/>
        <w:bottom w:val="none" w:sz="0" w:space="0" w:color="auto"/>
        <w:right w:val="none" w:sz="0" w:space="0" w:color="auto"/>
      </w:divBdr>
    </w:div>
    <w:div w:id="1272081001">
      <w:bodyDiv w:val="1"/>
      <w:marLeft w:val="0"/>
      <w:marRight w:val="0"/>
      <w:marTop w:val="0"/>
      <w:marBottom w:val="0"/>
      <w:divBdr>
        <w:top w:val="none" w:sz="0" w:space="0" w:color="auto"/>
        <w:left w:val="none" w:sz="0" w:space="0" w:color="auto"/>
        <w:bottom w:val="none" w:sz="0" w:space="0" w:color="auto"/>
        <w:right w:val="none" w:sz="0" w:space="0" w:color="auto"/>
      </w:divBdr>
    </w:div>
    <w:div w:id="1274240139">
      <w:bodyDiv w:val="1"/>
      <w:marLeft w:val="0"/>
      <w:marRight w:val="0"/>
      <w:marTop w:val="0"/>
      <w:marBottom w:val="0"/>
      <w:divBdr>
        <w:top w:val="none" w:sz="0" w:space="0" w:color="auto"/>
        <w:left w:val="none" w:sz="0" w:space="0" w:color="auto"/>
        <w:bottom w:val="none" w:sz="0" w:space="0" w:color="auto"/>
        <w:right w:val="none" w:sz="0" w:space="0" w:color="auto"/>
      </w:divBdr>
    </w:div>
    <w:div w:id="1280263453">
      <w:bodyDiv w:val="1"/>
      <w:marLeft w:val="0"/>
      <w:marRight w:val="0"/>
      <w:marTop w:val="0"/>
      <w:marBottom w:val="0"/>
      <w:divBdr>
        <w:top w:val="none" w:sz="0" w:space="0" w:color="auto"/>
        <w:left w:val="none" w:sz="0" w:space="0" w:color="auto"/>
        <w:bottom w:val="none" w:sz="0" w:space="0" w:color="auto"/>
        <w:right w:val="none" w:sz="0" w:space="0" w:color="auto"/>
      </w:divBdr>
    </w:div>
    <w:div w:id="1280338854">
      <w:bodyDiv w:val="1"/>
      <w:marLeft w:val="0"/>
      <w:marRight w:val="0"/>
      <w:marTop w:val="0"/>
      <w:marBottom w:val="0"/>
      <w:divBdr>
        <w:top w:val="none" w:sz="0" w:space="0" w:color="auto"/>
        <w:left w:val="none" w:sz="0" w:space="0" w:color="auto"/>
        <w:bottom w:val="none" w:sz="0" w:space="0" w:color="auto"/>
        <w:right w:val="none" w:sz="0" w:space="0" w:color="auto"/>
      </w:divBdr>
    </w:div>
    <w:div w:id="1280450077">
      <w:bodyDiv w:val="1"/>
      <w:marLeft w:val="0"/>
      <w:marRight w:val="0"/>
      <w:marTop w:val="0"/>
      <w:marBottom w:val="0"/>
      <w:divBdr>
        <w:top w:val="none" w:sz="0" w:space="0" w:color="auto"/>
        <w:left w:val="none" w:sz="0" w:space="0" w:color="auto"/>
        <w:bottom w:val="none" w:sz="0" w:space="0" w:color="auto"/>
        <w:right w:val="none" w:sz="0" w:space="0" w:color="auto"/>
      </w:divBdr>
    </w:div>
    <w:div w:id="1280455139">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284144337">
      <w:bodyDiv w:val="1"/>
      <w:marLeft w:val="0"/>
      <w:marRight w:val="0"/>
      <w:marTop w:val="0"/>
      <w:marBottom w:val="0"/>
      <w:divBdr>
        <w:top w:val="none" w:sz="0" w:space="0" w:color="auto"/>
        <w:left w:val="none" w:sz="0" w:space="0" w:color="auto"/>
        <w:bottom w:val="none" w:sz="0" w:space="0" w:color="auto"/>
        <w:right w:val="none" w:sz="0" w:space="0" w:color="auto"/>
      </w:divBdr>
    </w:div>
    <w:div w:id="1285841306">
      <w:bodyDiv w:val="1"/>
      <w:marLeft w:val="0"/>
      <w:marRight w:val="0"/>
      <w:marTop w:val="0"/>
      <w:marBottom w:val="0"/>
      <w:divBdr>
        <w:top w:val="none" w:sz="0" w:space="0" w:color="auto"/>
        <w:left w:val="none" w:sz="0" w:space="0" w:color="auto"/>
        <w:bottom w:val="none" w:sz="0" w:space="0" w:color="auto"/>
        <w:right w:val="none" w:sz="0" w:space="0" w:color="auto"/>
      </w:divBdr>
    </w:div>
    <w:div w:id="1292983169">
      <w:bodyDiv w:val="1"/>
      <w:marLeft w:val="0"/>
      <w:marRight w:val="0"/>
      <w:marTop w:val="0"/>
      <w:marBottom w:val="0"/>
      <w:divBdr>
        <w:top w:val="none" w:sz="0" w:space="0" w:color="auto"/>
        <w:left w:val="none" w:sz="0" w:space="0" w:color="auto"/>
        <w:bottom w:val="none" w:sz="0" w:space="0" w:color="auto"/>
        <w:right w:val="none" w:sz="0" w:space="0" w:color="auto"/>
      </w:divBdr>
    </w:div>
    <w:div w:id="1297174769">
      <w:bodyDiv w:val="1"/>
      <w:marLeft w:val="0"/>
      <w:marRight w:val="0"/>
      <w:marTop w:val="0"/>
      <w:marBottom w:val="0"/>
      <w:divBdr>
        <w:top w:val="none" w:sz="0" w:space="0" w:color="auto"/>
        <w:left w:val="none" w:sz="0" w:space="0" w:color="auto"/>
        <w:bottom w:val="none" w:sz="0" w:space="0" w:color="auto"/>
        <w:right w:val="none" w:sz="0" w:space="0" w:color="auto"/>
      </w:divBdr>
    </w:div>
    <w:div w:id="1300454224">
      <w:bodyDiv w:val="1"/>
      <w:marLeft w:val="0"/>
      <w:marRight w:val="0"/>
      <w:marTop w:val="0"/>
      <w:marBottom w:val="0"/>
      <w:divBdr>
        <w:top w:val="none" w:sz="0" w:space="0" w:color="auto"/>
        <w:left w:val="none" w:sz="0" w:space="0" w:color="auto"/>
        <w:bottom w:val="none" w:sz="0" w:space="0" w:color="auto"/>
        <w:right w:val="none" w:sz="0" w:space="0" w:color="auto"/>
      </w:divBdr>
    </w:div>
    <w:div w:id="1306933749">
      <w:bodyDiv w:val="1"/>
      <w:marLeft w:val="0"/>
      <w:marRight w:val="0"/>
      <w:marTop w:val="0"/>
      <w:marBottom w:val="0"/>
      <w:divBdr>
        <w:top w:val="none" w:sz="0" w:space="0" w:color="auto"/>
        <w:left w:val="none" w:sz="0" w:space="0" w:color="auto"/>
        <w:bottom w:val="none" w:sz="0" w:space="0" w:color="auto"/>
        <w:right w:val="none" w:sz="0" w:space="0" w:color="auto"/>
      </w:divBdr>
    </w:div>
    <w:div w:id="1308702880">
      <w:bodyDiv w:val="1"/>
      <w:marLeft w:val="0"/>
      <w:marRight w:val="0"/>
      <w:marTop w:val="0"/>
      <w:marBottom w:val="0"/>
      <w:divBdr>
        <w:top w:val="none" w:sz="0" w:space="0" w:color="auto"/>
        <w:left w:val="none" w:sz="0" w:space="0" w:color="auto"/>
        <w:bottom w:val="none" w:sz="0" w:space="0" w:color="auto"/>
        <w:right w:val="none" w:sz="0" w:space="0" w:color="auto"/>
      </w:divBdr>
    </w:div>
    <w:div w:id="1314069184">
      <w:bodyDiv w:val="1"/>
      <w:marLeft w:val="0"/>
      <w:marRight w:val="0"/>
      <w:marTop w:val="0"/>
      <w:marBottom w:val="0"/>
      <w:divBdr>
        <w:top w:val="none" w:sz="0" w:space="0" w:color="auto"/>
        <w:left w:val="none" w:sz="0" w:space="0" w:color="auto"/>
        <w:bottom w:val="none" w:sz="0" w:space="0" w:color="auto"/>
        <w:right w:val="none" w:sz="0" w:space="0" w:color="auto"/>
      </w:divBdr>
    </w:div>
    <w:div w:id="1316496066">
      <w:bodyDiv w:val="1"/>
      <w:marLeft w:val="0"/>
      <w:marRight w:val="0"/>
      <w:marTop w:val="0"/>
      <w:marBottom w:val="0"/>
      <w:divBdr>
        <w:top w:val="none" w:sz="0" w:space="0" w:color="auto"/>
        <w:left w:val="none" w:sz="0" w:space="0" w:color="auto"/>
        <w:bottom w:val="none" w:sz="0" w:space="0" w:color="auto"/>
        <w:right w:val="none" w:sz="0" w:space="0" w:color="auto"/>
      </w:divBdr>
    </w:div>
    <w:div w:id="1318608233">
      <w:bodyDiv w:val="1"/>
      <w:marLeft w:val="0"/>
      <w:marRight w:val="0"/>
      <w:marTop w:val="0"/>
      <w:marBottom w:val="0"/>
      <w:divBdr>
        <w:top w:val="none" w:sz="0" w:space="0" w:color="auto"/>
        <w:left w:val="none" w:sz="0" w:space="0" w:color="auto"/>
        <w:bottom w:val="none" w:sz="0" w:space="0" w:color="auto"/>
        <w:right w:val="none" w:sz="0" w:space="0" w:color="auto"/>
      </w:divBdr>
    </w:div>
    <w:div w:id="1320964226">
      <w:bodyDiv w:val="1"/>
      <w:marLeft w:val="0"/>
      <w:marRight w:val="0"/>
      <w:marTop w:val="0"/>
      <w:marBottom w:val="0"/>
      <w:divBdr>
        <w:top w:val="none" w:sz="0" w:space="0" w:color="auto"/>
        <w:left w:val="none" w:sz="0" w:space="0" w:color="auto"/>
        <w:bottom w:val="none" w:sz="0" w:space="0" w:color="auto"/>
        <w:right w:val="none" w:sz="0" w:space="0" w:color="auto"/>
      </w:divBdr>
    </w:div>
    <w:div w:id="1321155262">
      <w:bodyDiv w:val="1"/>
      <w:marLeft w:val="0"/>
      <w:marRight w:val="0"/>
      <w:marTop w:val="0"/>
      <w:marBottom w:val="0"/>
      <w:divBdr>
        <w:top w:val="none" w:sz="0" w:space="0" w:color="auto"/>
        <w:left w:val="none" w:sz="0" w:space="0" w:color="auto"/>
        <w:bottom w:val="none" w:sz="0" w:space="0" w:color="auto"/>
        <w:right w:val="none" w:sz="0" w:space="0" w:color="auto"/>
      </w:divBdr>
    </w:div>
    <w:div w:id="1322345125">
      <w:bodyDiv w:val="1"/>
      <w:marLeft w:val="0"/>
      <w:marRight w:val="0"/>
      <w:marTop w:val="0"/>
      <w:marBottom w:val="0"/>
      <w:divBdr>
        <w:top w:val="none" w:sz="0" w:space="0" w:color="auto"/>
        <w:left w:val="none" w:sz="0" w:space="0" w:color="auto"/>
        <w:bottom w:val="none" w:sz="0" w:space="0" w:color="auto"/>
        <w:right w:val="none" w:sz="0" w:space="0" w:color="auto"/>
      </w:divBdr>
      <w:divsChild>
        <w:div w:id="696853185">
          <w:marLeft w:val="0"/>
          <w:marRight w:val="0"/>
          <w:marTop w:val="0"/>
          <w:marBottom w:val="0"/>
          <w:divBdr>
            <w:top w:val="none" w:sz="0" w:space="0" w:color="auto"/>
            <w:left w:val="none" w:sz="0" w:space="0" w:color="auto"/>
            <w:bottom w:val="none" w:sz="0" w:space="0" w:color="auto"/>
            <w:right w:val="none" w:sz="0" w:space="0" w:color="auto"/>
          </w:divBdr>
          <w:divsChild>
            <w:div w:id="286548178">
              <w:marLeft w:val="0"/>
              <w:marRight w:val="0"/>
              <w:marTop w:val="0"/>
              <w:marBottom w:val="0"/>
              <w:divBdr>
                <w:top w:val="none" w:sz="0" w:space="0" w:color="auto"/>
                <w:left w:val="none" w:sz="0" w:space="0" w:color="auto"/>
                <w:bottom w:val="none" w:sz="0" w:space="0" w:color="auto"/>
                <w:right w:val="none" w:sz="0" w:space="0" w:color="auto"/>
              </w:divBdr>
            </w:div>
            <w:div w:id="425343875">
              <w:marLeft w:val="0"/>
              <w:marRight w:val="0"/>
              <w:marTop w:val="0"/>
              <w:marBottom w:val="0"/>
              <w:divBdr>
                <w:top w:val="none" w:sz="0" w:space="0" w:color="auto"/>
                <w:left w:val="none" w:sz="0" w:space="0" w:color="auto"/>
                <w:bottom w:val="none" w:sz="0" w:space="0" w:color="auto"/>
                <w:right w:val="none" w:sz="0" w:space="0" w:color="auto"/>
              </w:divBdr>
            </w:div>
            <w:div w:id="664939227">
              <w:marLeft w:val="0"/>
              <w:marRight w:val="0"/>
              <w:marTop w:val="0"/>
              <w:marBottom w:val="0"/>
              <w:divBdr>
                <w:top w:val="none" w:sz="0" w:space="0" w:color="auto"/>
                <w:left w:val="none" w:sz="0" w:space="0" w:color="auto"/>
                <w:bottom w:val="none" w:sz="0" w:space="0" w:color="auto"/>
                <w:right w:val="none" w:sz="0" w:space="0" w:color="auto"/>
              </w:divBdr>
            </w:div>
            <w:div w:id="789320645">
              <w:marLeft w:val="0"/>
              <w:marRight w:val="0"/>
              <w:marTop w:val="0"/>
              <w:marBottom w:val="0"/>
              <w:divBdr>
                <w:top w:val="none" w:sz="0" w:space="0" w:color="auto"/>
                <w:left w:val="none" w:sz="0" w:space="0" w:color="auto"/>
                <w:bottom w:val="none" w:sz="0" w:space="0" w:color="auto"/>
                <w:right w:val="none" w:sz="0" w:space="0" w:color="auto"/>
              </w:divBdr>
            </w:div>
            <w:div w:id="1036465073">
              <w:marLeft w:val="0"/>
              <w:marRight w:val="0"/>
              <w:marTop w:val="0"/>
              <w:marBottom w:val="0"/>
              <w:divBdr>
                <w:top w:val="none" w:sz="0" w:space="0" w:color="auto"/>
                <w:left w:val="none" w:sz="0" w:space="0" w:color="auto"/>
                <w:bottom w:val="none" w:sz="0" w:space="0" w:color="auto"/>
                <w:right w:val="none" w:sz="0" w:space="0" w:color="auto"/>
              </w:divBdr>
            </w:div>
            <w:div w:id="1939170392">
              <w:marLeft w:val="0"/>
              <w:marRight w:val="0"/>
              <w:marTop w:val="0"/>
              <w:marBottom w:val="0"/>
              <w:divBdr>
                <w:top w:val="none" w:sz="0" w:space="0" w:color="auto"/>
                <w:left w:val="none" w:sz="0" w:space="0" w:color="auto"/>
                <w:bottom w:val="none" w:sz="0" w:space="0" w:color="auto"/>
                <w:right w:val="none" w:sz="0" w:space="0" w:color="auto"/>
              </w:divBdr>
            </w:div>
            <w:div w:id="2137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717">
      <w:bodyDiv w:val="1"/>
      <w:marLeft w:val="0"/>
      <w:marRight w:val="0"/>
      <w:marTop w:val="0"/>
      <w:marBottom w:val="0"/>
      <w:divBdr>
        <w:top w:val="none" w:sz="0" w:space="0" w:color="auto"/>
        <w:left w:val="none" w:sz="0" w:space="0" w:color="auto"/>
        <w:bottom w:val="none" w:sz="0" w:space="0" w:color="auto"/>
        <w:right w:val="none" w:sz="0" w:space="0" w:color="auto"/>
      </w:divBdr>
    </w:div>
    <w:div w:id="1327515777">
      <w:bodyDiv w:val="1"/>
      <w:marLeft w:val="0"/>
      <w:marRight w:val="0"/>
      <w:marTop w:val="0"/>
      <w:marBottom w:val="0"/>
      <w:divBdr>
        <w:top w:val="none" w:sz="0" w:space="0" w:color="auto"/>
        <w:left w:val="none" w:sz="0" w:space="0" w:color="auto"/>
        <w:bottom w:val="none" w:sz="0" w:space="0" w:color="auto"/>
        <w:right w:val="none" w:sz="0" w:space="0" w:color="auto"/>
      </w:divBdr>
    </w:div>
    <w:div w:id="1328559828">
      <w:bodyDiv w:val="1"/>
      <w:marLeft w:val="0"/>
      <w:marRight w:val="0"/>
      <w:marTop w:val="0"/>
      <w:marBottom w:val="0"/>
      <w:divBdr>
        <w:top w:val="none" w:sz="0" w:space="0" w:color="auto"/>
        <w:left w:val="none" w:sz="0" w:space="0" w:color="auto"/>
        <w:bottom w:val="none" w:sz="0" w:space="0" w:color="auto"/>
        <w:right w:val="none" w:sz="0" w:space="0" w:color="auto"/>
      </w:divBdr>
    </w:div>
    <w:div w:id="1333414366">
      <w:bodyDiv w:val="1"/>
      <w:marLeft w:val="0"/>
      <w:marRight w:val="0"/>
      <w:marTop w:val="0"/>
      <w:marBottom w:val="0"/>
      <w:divBdr>
        <w:top w:val="none" w:sz="0" w:space="0" w:color="auto"/>
        <w:left w:val="none" w:sz="0" w:space="0" w:color="auto"/>
        <w:bottom w:val="none" w:sz="0" w:space="0" w:color="auto"/>
        <w:right w:val="none" w:sz="0" w:space="0" w:color="auto"/>
      </w:divBdr>
    </w:div>
    <w:div w:id="1342930669">
      <w:bodyDiv w:val="1"/>
      <w:marLeft w:val="0"/>
      <w:marRight w:val="0"/>
      <w:marTop w:val="0"/>
      <w:marBottom w:val="0"/>
      <w:divBdr>
        <w:top w:val="none" w:sz="0" w:space="0" w:color="auto"/>
        <w:left w:val="none" w:sz="0" w:space="0" w:color="auto"/>
        <w:bottom w:val="none" w:sz="0" w:space="0" w:color="auto"/>
        <w:right w:val="none" w:sz="0" w:space="0" w:color="auto"/>
      </w:divBdr>
    </w:div>
    <w:div w:id="1344361824">
      <w:bodyDiv w:val="1"/>
      <w:marLeft w:val="0"/>
      <w:marRight w:val="0"/>
      <w:marTop w:val="0"/>
      <w:marBottom w:val="0"/>
      <w:divBdr>
        <w:top w:val="none" w:sz="0" w:space="0" w:color="auto"/>
        <w:left w:val="none" w:sz="0" w:space="0" w:color="auto"/>
        <w:bottom w:val="none" w:sz="0" w:space="0" w:color="auto"/>
        <w:right w:val="none" w:sz="0" w:space="0" w:color="auto"/>
      </w:divBdr>
    </w:div>
    <w:div w:id="1345863180">
      <w:bodyDiv w:val="1"/>
      <w:marLeft w:val="0"/>
      <w:marRight w:val="0"/>
      <w:marTop w:val="0"/>
      <w:marBottom w:val="0"/>
      <w:divBdr>
        <w:top w:val="none" w:sz="0" w:space="0" w:color="auto"/>
        <w:left w:val="none" w:sz="0" w:space="0" w:color="auto"/>
        <w:bottom w:val="none" w:sz="0" w:space="0" w:color="auto"/>
        <w:right w:val="none" w:sz="0" w:space="0" w:color="auto"/>
      </w:divBdr>
    </w:div>
    <w:div w:id="1348167300">
      <w:bodyDiv w:val="1"/>
      <w:marLeft w:val="0"/>
      <w:marRight w:val="0"/>
      <w:marTop w:val="0"/>
      <w:marBottom w:val="0"/>
      <w:divBdr>
        <w:top w:val="none" w:sz="0" w:space="0" w:color="auto"/>
        <w:left w:val="none" w:sz="0" w:space="0" w:color="auto"/>
        <w:bottom w:val="none" w:sz="0" w:space="0" w:color="auto"/>
        <w:right w:val="none" w:sz="0" w:space="0" w:color="auto"/>
      </w:divBdr>
    </w:div>
    <w:div w:id="1353995546">
      <w:bodyDiv w:val="1"/>
      <w:marLeft w:val="0"/>
      <w:marRight w:val="0"/>
      <w:marTop w:val="0"/>
      <w:marBottom w:val="0"/>
      <w:divBdr>
        <w:top w:val="none" w:sz="0" w:space="0" w:color="auto"/>
        <w:left w:val="none" w:sz="0" w:space="0" w:color="auto"/>
        <w:bottom w:val="none" w:sz="0" w:space="0" w:color="auto"/>
        <w:right w:val="none" w:sz="0" w:space="0" w:color="auto"/>
      </w:divBdr>
    </w:div>
    <w:div w:id="1354380446">
      <w:bodyDiv w:val="1"/>
      <w:marLeft w:val="0"/>
      <w:marRight w:val="0"/>
      <w:marTop w:val="0"/>
      <w:marBottom w:val="0"/>
      <w:divBdr>
        <w:top w:val="none" w:sz="0" w:space="0" w:color="auto"/>
        <w:left w:val="none" w:sz="0" w:space="0" w:color="auto"/>
        <w:bottom w:val="none" w:sz="0" w:space="0" w:color="auto"/>
        <w:right w:val="none" w:sz="0" w:space="0" w:color="auto"/>
      </w:divBdr>
    </w:div>
    <w:div w:id="1355182924">
      <w:bodyDiv w:val="1"/>
      <w:marLeft w:val="0"/>
      <w:marRight w:val="0"/>
      <w:marTop w:val="0"/>
      <w:marBottom w:val="0"/>
      <w:divBdr>
        <w:top w:val="none" w:sz="0" w:space="0" w:color="auto"/>
        <w:left w:val="none" w:sz="0" w:space="0" w:color="auto"/>
        <w:bottom w:val="none" w:sz="0" w:space="0" w:color="auto"/>
        <w:right w:val="none" w:sz="0" w:space="0" w:color="auto"/>
      </w:divBdr>
    </w:div>
    <w:div w:id="1355614992">
      <w:bodyDiv w:val="1"/>
      <w:marLeft w:val="0"/>
      <w:marRight w:val="0"/>
      <w:marTop w:val="0"/>
      <w:marBottom w:val="0"/>
      <w:divBdr>
        <w:top w:val="none" w:sz="0" w:space="0" w:color="auto"/>
        <w:left w:val="none" w:sz="0" w:space="0" w:color="auto"/>
        <w:bottom w:val="none" w:sz="0" w:space="0" w:color="auto"/>
        <w:right w:val="none" w:sz="0" w:space="0" w:color="auto"/>
      </w:divBdr>
    </w:div>
    <w:div w:id="1356734677">
      <w:bodyDiv w:val="1"/>
      <w:marLeft w:val="0"/>
      <w:marRight w:val="0"/>
      <w:marTop w:val="0"/>
      <w:marBottom w:val="0"/>
      <w:divBdr>
        <w:top w:val="none" w:sz="0" w:space="0" w:color="auto"/>
        <w:left w:val="none" w:sz="0" w:space="0" w:color="auto"/>
        <w:bottom w:val="none" w:sz="0" w:space="0" w:color="auto"/>
        <w:right w:val="none" w:sz="0" w:space="0" w:color="auto"/>
      </w:divBdr>
    </w:div>
    <w:div w:id="1357387872">
      <w:bodyDiv w:val="1"/>
      <w:marLeft w:val="0"/>
      <w:marRight w:val="0"/>
      <w:marTop w:val="0"/>
      <w:marBottom w:val="0"/>
      <w:divBdr>
        <w:top w:val="none" w:sz="0" w:space="0" w:color="auto"/>
        <w:left w:val="none" w:sz="0" w:space="0" w:color="auto"/>
        <w:bottom w:val="none" w:sz="0" w:space="0" w:color="auto"/>
        <w:right w:val="none" w:sz="0" w:space="0" w:color="auto"/>
      </w:divBdr>
    </w:div>
    <w:div w:id="1358003870">
      <w:bodyDiv w:val="1"/>
      <w:marLeft w:val="0"/>
      <w:marRight w:val="0"/>
      <w:marTop w:val="0"/>
      <w:marBottom w:val="0"/>
      <w:divBdr>
        <w:top w:val="none" w:sz="0" w:space="0" w:color="auto"/>
        <w:left w:val="none" w:sz="0" w:space="0" w:color="auto"/>
        <w:bottom w:val="none" w:sz="0" w:space="0" w:color="auto"/>
        <w:right w:val="none" w:sz="0" w:space="0" w:color="auto"/>
      </w:divBdr>
    </w:div>
    <w:div w:id="1359306829">
      <w:bodyDiv w:val="1"/>
      <w:marLeft w:val="0"/>
      <w:marRight w:val="0"/>
      <w:marTop w:val="0"/>
      <w:marBottom w:val="0"/>
      <w:divBdr>
        <w:top w:val="none" w:sz="0" w:space="0" w:color="auto"/>
        <w:left w:val="none" w:sz="0" w:space="0" w:color="auto"/>
        <w:bottom w:val="none" w:sz="0" w:space="0" w:color="auto"/>
        <w:right w:val="none" w:sz="0" w:space="0" w:color="auto"/>
      </w:divBdr>
    </w:div>
    <w:div w:id="13598208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361855867">
      <w:bodyDiv w:val="1"/>
      <w:marLeft w:val="0"/>
      <w:marRight w:val="0"/>
      <w:marTop w:val="0"/>
      <w:marBottom w:val="0"/>
      <w:divBdr>
        <w:top w:val="none" w:sz="0" w:space="0" w:color="auto"/>
        <w:left w:val="none" w:sz="0" w:space="0" w:color="auto"/>
        <w:bottom w:val="none" w:sz="0" w:space="0" w:color="auto"/>
        <w:right w:val="none" w:sz="0" w:space="0" w:color="auto"/>
      </w:divBdr>
    </w:div>
    <w:div w:id="1369800279">
      <w:bodyDiv w:val="1"/>
      <w:marLeft w:val="0"/>
      <w:marRight w:val="0"/>
      <w:marTop w:val="0"/>
      <w:marBottom w:val="0"/>
      <w:divBdr>
        <w:top w:val="none" w:sz="0" w:space="0" w:color="auto"/>
        <w:left w:val="none" w:sz="0" w:space="0" w:color="auto"/>
        <w:bottom w:val="none" w:sz="0" w:space="0" w:color="auto"/>
        <w:right w:val="none" w:sz="0" w:space="0" w:color="auto"/>
      </w:divBdr>
    </w:div>
    <w:div w:id="1374422735">
      <w:bodyDiv w:val="1"/>
      <w:marLeft w:val="0"/>
      <w:marRight w:val="0"/>
      <w:marTop w:val="0"/>
      <w:marBottom w:val="0"/>
      <w:divBdr>
        <w:top w:val="none" w:sz="0" w:space="0" w:color="auto"/>
        <w:left w:val="none" w:sz="0" w:space="0" w:color="auto"/>
        <w:bottom w:val="none" w:sz="0" w:space="0" w:color="auto"/>
        <w:right w:val="none" w:sz="0" w:space="0" w:color="auto"/>
      </w:divBdr>
    </w:div>
    <w:div w:id="1375542746">
      <w:bodyDiv w:val="1"/>
      <w:marLeft w:val="0"/>
      <w:marRight w:val="0"/>
      <w:marTop w:val="0"/>
      <w:marBottom w:val="0"/>
      <w:divBdr>
        <w:top w:val="none" w:sz="0" w:space="0" w:color="auto"/>
        <w:left w:val="none" w:sz="0" w:space="0" w:color="auto"/>
        <w:bottom w:val="none" w:sz="0" w:space="0" w:color="auto"/>
        <w:right w:val="none" w:sz="0" w:space="0" w:color="auto"/>
      </w:divBdr>
    </w:div>
    <w:div w:id="1377316096">
      <w:bodyDiv w:val="1"/>
      <w:marLeft w:val="0"/>
      <w:marRight w:val="0"/>
      <w:marTop w:val="0"/>
      <w:marBottom w:val="0"/>
      <w:divBdr>
        <w:top w:val="none" w:sz="0" w:space="0" w:color="auto"/>
        <w:left w:val="none" w:sz="0" w:space="0" w:color="auto"/>
        <w:bottom w:val="none" w:sz="0" w:space="0" w:color="auto"/>
        <w:right w:val="none" w:sz="0" w:space="0" w:color="auto"/>
      </w:divBdr>
    </w:div>
    <w:div w:id="1381056098">
      <w:bodyDiv w:val="1"/>
      <w:marLeft w:val="0"/>
      <w:marRight w:val="0"/>
      <w:marTop w:val="0"/>
      <w:marBottom w:val="0"/>
      <w:divBdr>
        <w:top w:val="none" w:sz="0" w:space="0" w:color="auto"/>
        <w:left w:val="none" w:sz="0" w:space="0" w:color="auto"/>
        <w:bottom w:val="none" w:sz="0" w:space="0" w:color="auto"/>
        <w:right w:val="none" w:sz="0" w:space="0" w:color="auto"/>
      </w:divBdr>
    </w:div>
    <w:div w:id="1384987769">
      <w:bodyDiv w:val="1"/>
      <w:marLeft w:val="0"/>
      <w:marRight w:val="0"/>
      <w:marTop w:val="0"/>
      <w:marBottom w:val="0"/>
      <w:divBdr>
        <w:top w:val="none" w:sz="0" w:space="0" w:color="auto"/>
        <w:left w:val="none" w:sz="0" w:space="0" w:color="auto"/>
        <w:bottom w:val="none" w:sz="0" w:space="0" w:color="auto"/>
        <w:right w:val="none" w:sz="0" w:space="0" w:color="auto"/>
      </w:divBdr>
    </w:div>
    <w:div w:id="1386175023">
      <w:bodyDiv w:val="1"/>
      <w:marLeft w:val="0"/>
      <w:marRight w:val="0"/>
      <w:marTop w:val="0"/>
      <w:marBottom w:val="0"/>
      <w:divBdr>
        <w:top w:val="none" w:sz="0" w:space="0" w:color="auto"/>
        <w:left w:val="none" w:sz="0" w:space="0" w:color="auto"/>
        <w:bottom w:val="none" w:sz="0" w:space="0" w:color="auto"/>
        <w:right w:val="none" w:sz="0" w:space="0" w:color="auto"/>
      </w:divBdr>
    </w:div>
    <w:div w:id="1386681207">
      <w:bodyDiv w:val="1"/>
      <w:marLeft w:val="0"/>
      <w:marRight w:val="0"/>
      <w:marTop w:val="0"/>
      <w:marBottom w:val="0"/>
      <w:divBdr>
        <w:top w:val="none" w:sz="0" w:space="0" w:color="auto"/>
        <w:left w:val="none" w:sz="0" w:space="0" w:color="auto"/>
        <w:bottom w:val="none" w:sz="0" w:space="0" w:color="auto"/>
        <w:right w:val="none" w:sz="0" w:space="0" w:color="auto"/>
      </w:divBdr>
    </w:div>
    <w:div w:id="1387100846">
      <w:bodyDiv w:val="1"/>
      <w:marLeft w:val="0"/>
      <w:marRight w:val="0"/>
      <w:marTop w:val="0"/>
      <w:marBottom w:val="0"/>
      <w:divBdr>
        <w:top w:val="none" w:sz="0" w:space="0" w:color="auto"/>
        <w:left w:val="none" w:sz="0" w:space="0" w:color="auto"/>
        <w:bottom w:val="none" w:sz="0" w:space="0" w:color="auto"/>
        <w:right w:val="none" w:sz="0" w:space="0" w:color="auto"/>
      </w:divBdr>
    </w:div>
    <w:div w:id="1389188572">
      <w:bodyDiv w:val="1"/>
      <w:marLeft w:val="0"/>
      <w:marRight w:val="0"/>
      <w:marTop w:val="0"/>
      <w:marBottom w:val="0"/>
      <w:divBdr>
        <w:top w:val="none" w:sz="0" w:space="0" w:color="auto"/>
        <w:left w:val="none" w:sz="0" w:space="0" w:color="auto"/>
        <w:bottom w:val="none" w:sz="0" w:space="0" w:color="auto"/>
        <w:right w:val="none" w:sz="0" w:space="0" w:color="auto"/>
      </w:divBdr>
    </w:div>
    <w:div w:id="1390962532">
      <w:bodyDiv w:val="1"/>
      <w:marLeft w:val="0"/>
      <w:marRight w:val="0"/>
      <w:marTop w:val="0"/>
      <w:marBottom w:val="0"/>
      <w:divBdr>
        <w:top w:val="none" w:sz="0" w:space="0" w:color="auto"/>
        <w:left w:val="none" w:sz="0" w:space="0" w:color="auto"/>
        <w:bottom w:val="none" w:sz="0" w:space="0" w:color="auto"/>
        <w:right w:val="none" w:sz="0" w:space="0" w:color="auto"/>
      </w:divBdr>
    </w:div>
    <w:div w:id="1392459564">
      <w:bodyDiv w:val="1"/>
      <w:marLeft w:val="0"/>
      <w:marRight w:val="0"/>
      <w:marTop w:val="0"/>
      <w:marBottom w:val="0"/>
      <w:divBdr>
        <w:top w:val="none" w:sz="0" w:space="0" w:color="auto"/>
        <w:left w:val="none" w:sz="0" w:space="0" w:color="auto"/>
        <w:bottom w:val="none" w:sz="0" w:space="0" w:color="auto"/>
        <w:right w:val="none" w:sz="0" w:space="0" w:color="auto"/>
      </w:divBdr>
    </w:div>
    <w:div w:id="1394036885">
      <w:bodyDiv w:val="1"/>
      <w:marLeft w:val="0"/>
      <w:marRight w:val="0"/>
      <w:marTop w:val="0"/>
      <w:marBottom w:val="0"/>
      <w:divBdr>
        <w:top w:val="none" w:sz="0" w:space="0" w:color="auto"/>
        <w:left w:val="none" w:sz="0" w:space="0" w:color="auto"/>
        <w:bottom w:val="none" w:sz="0" w:space="0" w:color="auto"/>
        <w:right w:val="none" w:sz="0" w:space="0" w:color="auto"/>
      </w:divBdr>
    </w:div>
    <w:div w:id="1394157200">
      <w:bodyDiv w:val="1"/>
      <w:marLeft w:val="0"/>
      <w:marRight w:val="0"/>
      <w:marTop w:val="0"/>
      <w:marBottom w:val="0"/>
      <w:divBdr>
        <w:top w:val="none" w:sz="0" w:space="0" w:color="auto"/>
        <w:left w:val="none" w:sz="0" w:space="0" w:color="auto"/>
        <w:bottom w:val="none" w:sz="0" w:space="0" w:color="auto"/>
        <w:right w:val="none" w:sz="0" w:space="0" w:color="auto"/>
      </w:divBdr>
    </w:div>
    <w:div w:id="1395589156">
      <w:bodyDiv w:val="1"/>
      <w:marLeft w:val="0"/>
      <w:marRight w:val="0"/>
      <w:marTop w:val="0"/>
      <w:marBottom w:val="0"/>
      <w:divBdr>
        <w:top w:val="none" w:sz="0" w:space="0" w:color="auto"/>
        <w:left w:val="none" w:sz="0" w:space="0" w:color="auto"/>
        <w:bottom w:val="none" w:sz="0" w:space="0" w:color="auto"/>
        <w:right w:val="none" w:sz="0" w:space="0" w:color="auto"/>
      </w:divBdr>
    </w:div>
    <w:div w:id="1399086185">
      <w:bodyDiv w:val="1"/>
      <w:marLeft w:val="0"/>
      <w:marRight w:val="0"/>
      <w:marTop w:val="0"/>
      <w:marBottom w:val="0"/>
      <w:divBdr>
        <w:top w:val="none" w:sz="0" w:space="0" w:color="auto"/>
        <w:left w:val="none" w:sz="0" w:space="0" w:color="auto"/>
        <w:bottom w:val="none" w:sz="0" w:space="0" w:color="auto"/>
        <w:right w:val="none" w:sz="0" w:space="0" w:color="auto"/>
      </w:divBdr>
    </w:div>
    <w:div w:id="1399523817">
      <w:bodyDiv w:val="1"/>
      <w:marLeft w:val="0"/>
      <w:marRight w:val="0"/>
      <w:marTop w:val="0"/>
      <w:marBottom w:val="0"/>
      <w:divBdr>
        <w:top w:val="none" w:sz="0" w:space="0" w:color="auto"/>
        <w:left w:val="none" w:sz="0" w:space="0" w:color="auto"/>
        <w:bottom w:val="none" w:sz="0" w:space="0" w:color="auto"/>
        <w:right w:val="none" w:sz="0" w:space="0" w:color="auto"/>
      </w:divBdr>
    </w:div>
    <w:div w:id="1402371039">
      <w:bodyDiv w:val="1"/>
      <w:marLeft w:val="0"/>
      <w:marRight w:val="0"/>
      <w:marTop w:val="0"/>
      <w:marBottom w:val="0"/>
      <w:divBdr>
        <w:top w:val="none" w:sz="0" w:space="0" w:color="auto"/>
        <w:left w:val="none" w:sz="0" w:space="0" w:color="auto"/>
        <w:bottom w:val="none" w:sz="0" w:space="0" w:color="auto"/>
        <w:right w:val="none" w:sz="0" w:space="0" w:color="auto"/>
      </w:divBdr>
    </w:div>
    <w:div w:id="1403596459">
      <w:bodyDiv w:val="1"/>
      <w:marLeft w:val="0"/>
      <w:marRight w:val="0"/>
      <w:marTop w:val="0"/>
      <w:marBottom w:val="0"/>
      <w:divBdr>
        <w:top w:val="none" w:sz="0" w:space="0" w:color="auto"/>
        <w:left w:val="none" w:sz="0" w:space="0" w:color="auto"/>
        <w:bottom w:val="none" w:sz="0" w:space="0" w:color="auto"/>
        <w:right w:val="none" w:sz="0" w:space="0" w:color="auto"/>
      </w:divBdr>
    </w:div>
    <w:div w:id="1403991343">
      <w:bodyDiv w:val="1"/>
      <w:marLeft w:val="0"/>
      <w:marRight w:val="0"/>
      <w:marTop w:val="0"/>
      <w:marBottom w:val="0"/>
      <w:divBdr>
        <w:top w:val="none" w:sz="0" w:space="0" w:color="auto"/>
        <w:left w:val="none" w:sz="0" w:space="0" w:color="auto"/>
        <w:bottom w:val="none" w:sz="0" w:space="0" w:color="auto"/>
        <w:right w:val="none" w:sz="0" w:space="0" w:color="auto"/>
      </w:divBdr>
    </w:div>
    <w:div w:id="1405685150">
      <w:bodyDiv w:val="1"/>
      <w:marLeft w:val="0"/>
      <w:marRight w:val="0"/>
      <w:marTop w:val="0"/>
      <w:marBottom w:val="0"/>
      <w:divBdr>
        <w:top w:val="none" w:sz="0" w:space="0" w:color="auto"/>
        <w:left w:val="none" w:sz="0" w:space="0" w:color="auto"/>
        <w:bottom w:val="none" w:sz="0" w:space="0" w:color="auto"/>
        <w:right w:val="none" w:sz="0" w:space="0" w:color="auto"/>
      </w:divBdr>
    </w:div>
    <w:div w:id="1407074188">
      <w:bodyDiv w:val="1"/>
      <w:marLeft w:val="0"/>
      <w:marRight w:val="0"/>
      <w:marTop w:val="0"/>
      <w:marBottom w:val="0"/>
      <w:divBdr>
        <w:top w:val="none" w:sz="0" w:space="0" w:color="auto"/>
        <w:left w:val="none" w:sz="0" w:space="0" w:color="auto"/>
        <w:bottom w:val="none" w:sz="0" w:space="0" w:color="auto"/>
        <w:right w:val="none" w:sz="0" w:space="0" w:color="auto"/>
      </w:divBdr>
    </w:div>
    <w:div w:id="1409619473">
      <w:bodyDiv w:val="1"/>
      <w:marLeft w:val="0"/>
      <w:marRight w:val="0"/>
      <w:marTop w:val="0"/>
      <w:marBottom w:val="0"/>
      <w:divBdr>
        <w:top w:val="none" w:sz="0" w:space="0" w:color="auto"/>
        <w:left w:val="none" w:sz="0" w:space="0" w:color="auto"/>
        <w:bottom w:val="none" w:sz="0" w:space="0" w:color="auto"/>
        <w:right w:val="none" w:sz="0" w:space="0" w:color="auto"/>
      </w:divBdr>
    </w:div>
    <w:div w:id="1411343780">
      <w:bodyDiv w:val="1"/>
      <w:marLeft w:val="0"/>
      <w:marRight w:val="0"/>
      <w:marTop w:val="0"/>
      <w:marBottom w:val="0"/>
      <w:divBdr>
        <w:top w:val="none" w:sz="0" w:space="0" w:color="auto"/>
        <w:left w:val="none" w:sz="0" w:space="0" w:color="auto"/>
        <w:bottom w:val="none" w:sz="0" w:space="0" w:color="auto"/>
        <w:right w:val="none" w:sz="0" w:space="0" w:color="auto"/>
      </w:divBdr>
    </w:div>
    <w:div w:id="1417945042">
      <w:bodyDiv w:val="1"/>
      <w:marLeft w:val="0"/>
      <w:marRight w:val="0"/>
      <w:marTop w:val="0"/>
      <w:marBottom w:val="0"/>
      <w:divBdr>
        <w:top w:val="none" w:sz="0" w:space="0" w:color="auto"/>
        <w:left w:val="none" w:sz="0" w:space="0" w:color="auto"/>
        <w:bottom w:val="none" w:sz="0" w:space="0" w:color="auto"/>
        <w:right w:val="none" w:sz="0" w:space="0" w:color="auto"/>
      </w:divBdr>
    </w:div>
    <w:div w:id="1422070420">
      <w:bodyDiv w:val="1"/>
      <w:marLeft w:val="0"/>
      <w:marRight w:val="0"/>
      <w:marTop w:val="0"/>
      <w:marBottom w:val="0"/>
      <w:divBdr>
        <w:top w:val="none" w:sz="0" w:space="0" w:color="auto"/>
        <w:left w:val="none" w:sz="0" w:space="0" w:color="auto"/>
        <w:bottom w:val="none" w:sz="0" w:space="0" w:color="auto"/>
        <w:right w:val="none" w:sz="0" w:space="0" w:color="auto"/>
      </w:divBdr>
    </w:div>
    <w:div w:id="1423139127">
      <w:bodyDiv w:val="1"/>
      <w:marLeft w:val="0"/>
      <w:marRight w:val="0"/>
      <w:marTop w:val="0"/>
      <w:marBottom w:val="0"/>
      <w:divBdr>
        <w:top w:val="none" w:sz="0" w:space="0" w:color="auto"/>
        <w:left w:val="none" w:sz="0" w:space="0" w:color="auto"/>
        <w:bottom w:val="none" w:sz="0" w:space="0" w:color="auto"/>
        <w:right w:val="none" w:sz="0" w:space="0" w:color="auto"/>
      </w:divBdr>
    </w:div>
    <w:div w:id="1428621940">
      <w:bodyDiv w:val="1"/>
      <w:marLeft w:val="0"/>
      <w:marRight w:val="0"/>
      <w:marTop w:val="0"/>
      <w:marBottom w:val="0"/>
      <w:divBdr>
        <w:top w:val="none" w:sz="0" w:space="0" w:color="auto"/>
        <w:left w:val="none" w:sz="0" w:space="0" w:color="auto"/>
        <w:bottom w:val="none" w:sz="0" w:space="0" w:color="auto"/>
        <w:right w:val="none" w:sz="0" w:space="0" w:color="auto"/>
      </w:divBdr>
    </w:div>
    <w:div w:id="1429304731">
      <w:bodyDiv w:val="1"/>
      <w:marLeft w:val="0"/>
      <w:marRight w:val="0"/>
      <w:marTop w:val="0"/>
      <w:marBottom w:val="0"/>
      <w:divBdr>
        <w:top w:val="none" w:sz="0" w:space="0" w:color="auto"/>
        <w:left w:val="none" w:sz="0" w:space="0" w:color="auto"/>
        <w:bottom w:val="none" w:sz="0" w:space="0" w:color="auto"/>
        <w:right w:val="none" w:sz="0" w:space="0" w:color="auto"/>
      </w:divBdr>
    </w:div>
    <w:div w:id="1429693694">
      <w:bodyDiv w:val="1"/>
      <w:marLeft w:val="0"/>
      <w:marRight w:val="0"/>
      <w:marTop w:val="0"/>
      <w:marBottom w:val="0"/>
      <w:divBdr>
        <w:top w:val="none" w:sz="0" w:space="0" w:color="auto"/>
        <w:left w:val="none" w:sz="0" w:space="0" w:color="auto"/>
        <w:bottom w:val="none" w:sz="0" w:space="0" w:color="auto"/>
        <w:right w:val="none" w:sz="0" w:space="0" w:color="auto"/>
      </w:divBdr>
    </w:div>
    <w:div w:id="1432243859">
      <w:bodyDiv w:val="1"/>
      <w:marLeft w:val="0"/>
      <w:marRight w:val="0"/>
      <w:marTop w:val="0"/>
      <w:marBottom w:val="0"/>
      <w:divBdr>
        <w:top w:val="none" w:sz="0" w:space="0" w:color="auto"/>
        <w:left w:val="none" w:sz="0" w:space="0" w:color="auto"/>
        <w:bottom w:val="none" w:sz="0" w:space="0" w:color="auto"/>
        <w:right w:val="none" w:sz="0" w:space="0" w:color="auto"/>
      </w:divBdr>
    </w:div>
    <w:div w:id="1434982265">
      <w:bodyDiv w:val="1"/>
      <w:marLeft w:val="0"/>
      <w:marRight w:val="0"/>
      <w:marTop w:val="0"/>
      <w:marBottom w:val="0"/>
      <w:divBdr>
        <w:top w:val="none" w:sz="0" w:space="0" w:color="auto"/>
        <w:left w:val="none" w:sz="0" w:space="0" w:color="auto"/>
        <w:bottom w:val="none" w:sz="0" w:space="0" w:color="auto"/>
        <w:right w:val="none" w:sz="0" w:space="0" w:color="auto"/>
      </w:divBdr>
    </w:div>
    <w:div w:id="1436368454">
      <w:bodyDiv w:val="1"/>
      <w:marLeft w:val="0"/>
      <w:marRight w:val="0"/>
      <w:marTop w:val="0"/>
      <w:marBottom w:val="0"/>
      <w:divBdr>
        <w:top w:val="none" w:sz="0" w:space="0" w:color="auto"/>
        <w:left w:val="none" w:sz="0" w:space="0" w:color="auto"/>
        <w:bottom w:val="none" w:sz="0" w:space="0" w:color="auto"/>
        <w:right w:val="none" w:sz="0" w:space="0" w:color="auto"/>
      </w:divBdr>
    </w:div>
    <w:div w:id="1445729178">
      <w:bodyDiv w:val="1"/>
      <w:marLeft w:val="0"/>
      <w:marRight w:val="0"/>
      <w:marTop w:val="0"/>
      <w:marBottom w:val="0"/>
      <w:divBdr>
        <w:top w:val="none" w:sz="0" w:space="0" w:color="auto"/>
        <w:left w:val="none" w:sz="0" w:space="0" w:color="auto"/>
        <w:bottom w:val="none" w:sz="0" w:space="0" w:color="auto"/>
        <w:right w:val="none" w:sz="0" w:space="0" w:color="auto"/>
      </w:divBdr>
    </w:div>
    <w:div w:id="1448622286">
      <w:bodyDiv w:val="1"/>
      <w:marLeft w:val="0"/>
      <w:marRight w:val="0"/>
      <w:marTop w:val="0"/>
      <w:marBottom w:val="0"/>
      <w:divBdr>
        <w:top w:val="none" w:sz="0" w:space="0" w:color="auto"/>
        <w:left w:val="none" w:sz="0" w:space="0" w:color="auto"/>
        <w:bottom w:val="none" w:sz="0" w:space="0" w:color="auto"/>
        <w:right w:val="none" w:sz="0" w:space="0" w:color="auto"/>
      </w:divBdr>
    </w:div>
    <w:div w:id="1453211454">
      <w:bodyDiv w:val="1"/>
      <w:marLeft w:val="0"/>
      <w:marRight w:val="0"/>
      <w:marTop w:val="0"/>
      <w:marBottom w:val="0"/>
      <w:divBdr>
        <w:top w:val="none" w:sz="0" w:space="0" w:color="auto"/>
        <w:left w:val="none" w:sz="0" w:space="0" w:color="auto"/>
        <w:bottom w:val="none" w:sz="0" w:space="0" w:color="auto"/>
        <w:right w:val="none" w:sz="0" w:space="0" w:color="auto"/>
      </w:divBdr>
    </w:div>
    <w:div w:id="1456407269">
      <w:bodyDiv w:val="1"/>
      <w:marLeft w:val="0"/>
      <w:marRight w:val="0"/>
      <w:marTop w:val="0"/>
      <w:marBottom w:val="0"/>
      <w:divBdr>
        <w:top w:val="none" w:sz="0" w:space="0" w:color="auto"/>
        <w:left w:val="none" w:sz="0" w:space="0" w:color="auto"/>
        <w:bottom w:val="none" w:sz="0" w:space="0" w:color="auto"/>
        <w:right w:val="none" w:sz="0" w:space="0" w:color="auto"/>
      </w:divBdr>
    </w:div>
    <w:div w:id="1462578200">
      <w:bodyDiv w:val="1"/>
      <w:marLeft w:val="0"/>
      <w:marRight w:val="0"/>
      <w:marTop w:val="0"/>
      <w:marBottom w:val="0"/>
      <w:divBdr>
        <w:top w:val="none" w:sz="0" w:space="0" w:color="auto"/>
        <w:left w:val="none" w:sz="0" w:space="0" w:color="auto"/>
        <w:bottom w:val="none" w:sz="0" w:space="0" w:color="auto"/>
        <w:right w:val="none" w:sz="0" w:space="0" w:color="auto"/>
      </w:divBdr>
    </w:div>
    <w:div w:id="1463157213">
      <w:bodyDiv w:val="1"/>
      <w:marLeft w:val="0"/>
      <w:marRight w:val="0"/>
      <w:marTop w:val="0"/>
      <w:marBottom w:val="0"/>
      <w:divBdr>
        <w:top w:val="none" w:sz="0" w:space="0" w:color="auto"/>
        <w:left w:val="none" w:sz="0" w:space="0" w:color="auto"/>
        <w:bottom w:val="none" w:sz="0" w:space="0" w:color="auto"/>
        <w:right w:val="none" w:sz="0" w:space="0" w:color="auto"/>
      </w:divBdr>
    </w:div>
    <w:div w:id="1463843050">
      <w:bodyDiv w:val="1"/>
      <w:marLeft w:val="0"/>
      <w:marRight w:val="0"/>
      <w:marTop w:val="0"/>
      <w:marBottom w:val="0"/>
      <w:divBdr>
        <w:top w:val="none" w:sz="0" w:space="0" w:color="auto"/>
        <w:left w:val="none" w:sz="0" w:space="0" w:color="auto"/>
        <w:bottom w:val="none" w:sz="0" w:space="0" w:color="auto"/>
        <w:right w:val="none" w:sz="0" w:space="0" w:color="auto"/>
      </w:divBdr>
    </w:div>
    <w:div w:id="1465076775">
      <w:bodyDiv w:val="1"/>
      <w:marLeft w:val="0"/>
      <w:marRight w:val="0"/>
      <w:marTop w:val="0"/>
      <w:marBottom w:val="0"/>
      <w:divBdr>
        <w:top w:val="none" w:sz="0" w:space="0" w:color="auto"/>
        <w:left w:val="none" w:sz="0" w:space="0" w:color="auto"/>
        <w:bottom w:val="none" w:sz="0" w:space="0" w:color="auto"/>
        <w:right w:val="none" w:sz="0" w:space="0" w:color="auto"/>
      </w:divBdr>
    </w:div>
    <w:div w:id="1471749735">
      <w:bodyDiv w:val="1"/>
      <w:marLeft w:val="0"/>
      <w:marRight w:val="0"/>
      <w:marTop w:val="0"/>
      <w:marBottom w:val="0"/>
      <w:divBdr>
        <w:top w:val="none" w:sz="0" w:space="0" w:color="auto"/>
        <w:left w:val="none" w:sz="0" w:space="0" w:color="auto"/>
        <w:bottom w:val="none" w:sz="0" w:space="0" w:color="auto"/>
        <w:right w:val="none" w:sz="0" w:space="0" w:color="auto"/>
      </w:divBdr>
    </w:div>
    <w:div w:id="1471750557">
      <w:bodyDiv w:val="1"/>
      <w:marLeft w:val="0"/>
      <w:marRight w:val="0"/>
      <w:marTop w:val="0"/>
      <w:marBottom w:val="0"/>
      <w:divBdr>
        <w:top w:val="none" w:sz="0" w:space="0" w:color="auto"/>
        <w:left w:val="none" w:sz="0" w:space="0" w:color="auto"/>
        <w:bottom w:val="none" w:sz="0" w:space="0" w:color="auto"/>
        <w:right w:val="none" w:sz="0" w:space="0" w:color="auto"/>
      </w:divBdr>
    </w:div>
    <w:div w:id="1473911854">
      <w:bodyDiv w:val="1"/>
      <w:marLeft w:val="0"/>
      <w:marRight w:val="0"/>
      <w:marTop w:val="0"/>
      <w:marBottom w:val="0"/>
      <w:divBdr>
        <w:top w:val="none" w:sz="0" w:space="0" w:color="auto"/>
        <w:left w:val="none" w:sz="0" w:space="0" w:color="auto"/>
        <w:bottom w:val="none" w:sz="0" w:space="0" w:color="auto"/>
        <w:right w:val="none" w:sz="0" w:space="0" w:color="auto"/>
      </w:divBdr>
    </w:div>
    <w:div w:id="1473981800">
      <w:bodyDiv w:val="1"/>
      <w:marLeft w:val="0"/>
      <w:marRight w:val="0"/>
      <w:marTop w:val="0"/>
      <w:marBottom w:val="0"/>
      <w:divBdr>
        <w:top w:val="none" w:sz="0" w:space="0" w:color="auto"/>
        <w:left w:val="none" w:sz="0" w:space="0" w:color="auto"/>
        <w:bottom w:val="none" w:sz="0" w:space="0" w:color="auto"/>
        <w:right w:val="none" w:sz="0" w:space="0" w:color="auto"/>
      </w:divBdr>
      <w:divsChild>
        <w:div w:id="2074428680">
          <w:marLeft w:val="0"/>
          <w:marRight w:val="0"/>
          <w:marTop w:val="0"/>
          <w:marBottom w:val="0"/>
          <w:divBdr>
            <w:top w:val="none" w:sz="0" w:space="0" w:color="auto"/>
            <w:left w:val="none" w:sz="0" w:space="0" w:color="auto"/>
            <w:bottom w:val="none" w:sz="0" w:space="0" w:color="auto"/>
            <w:right w:val="none" w:sz="0" w:space="0" w:color="auto"/>
          </w:divBdr>
          <w:divsChild>
            <w:div w:id="7159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5746">
      <w:bodyDiv w:val="1"/>
      <w:marLeft w:val="0"/>
      <w:marRight w:val="0"/>
      <w:marTop w:val="0"/>
      <w:marBottom w:val="0"/>
      <w:divBdr>
        <w:top w:val="none" w:sz="0" w:space="0" w:color="auto"/>
        <w:left w:val="none" w:sz="0" w:space="0" w:color="auto"/>
        <w:bottom w:val="none" w:sz="0" w:space="0" w:color="auto"/>
        <w:right w:val="none" w:sz="0" w:space="0" w:color="auto"/>
      </w:divBdr>
    </w:div>
    <w:div w:id="1474524673">
      <w:bodyDiv w:val="1"/>
      <w:marLeft w:val="0"/>
      <w:marRight w:val="0"/>
      <w:marTop w:val="0"/>
      <w:marBottom w:val="0"/>
      <w:divBdr>
        <w:top w:val="none" w:sz="0" w:space="0" w:color="auto"/>
        <w:left w:val="none" w:sz="0" w:space="0" w:color="auto"/>
        <w:bottom w:val="none" w:sz="0" w:space="0" w:color="auto"/>
        <w:right w:val="none" w:sz="0" w:space="0" w:color="auto"/>
      </w:divBdr>
    </w:div>
    <w:div w:id="1480920427">
      <w:bodyDiv w:val="1"/>
      <w:marLeft w:val="0"/>
      <w:marRight w:val="0"/>
      <w:marTop w:val="0"/>
      <w:marBottom w:val="0"/>
      <w:divBdr>
        <w:top w:val="none" w:sz="0" w:space="0" w:color="auto"/>
        <w:left w:val="none" w:sz="0" w:space="0" w:color="auto"/>
        <w:bottom w:val="none" w:sz="0" w:space="0" w:color="auto"/>
        <w:right w:val="none" w:sz="0" w:space="0" w:color="auto"/>
      </w:divBdr>
    </w:div>
    <w:div w:id="1483422862">
      <w:bodyDiv w:val="1"/>
      <w:marLeft w:val="0"/>
      <w:marRight w:val="0"/>
      <w:marTop w:val="0"/>
      <w:marBottom w:val="0"/>
      <w:divBdr>
        <w:top w:val="none" w:sz="0" w:space="0" w:color="auto"/>
        <w:left w:val="none" w:sz="0" w:space="0" w:color="auto"/>
        <w:bottom w:val="none" w:sz="0" w:space="0" w:color="auto"/>
        <w:right w:val="none" w:sz="0" w:space="0" w:color="auto"/>
      </w:divBdr>
    </w:div>
    <w:div w:id="1490825689">
      <w:bodyDiv w:val="1"/>
      <w:marLeft w:val="0"/>
      <w:marRight w:val="0"/>
      <w:marTop w:val="0"/>
      <w:marBottom w:val="0"/>
      <w:divBdr>
        <w:top w:val="none" w:sz="0" w:space="0" w:color="auto"/>
        <w:left w:val="none" w:sz="0" w:space="0" w:color="auto"/>
        <w:bottom w:val="none" w:sz="0" w:space="0" w:color="auto"/>
        <w:right w:val="none" w:sz="0" w:space="0" w:color="auto"/>
      </w:divBdr>
    </w:div>
    <w:div w:id="1493519671">
      <w:bodyDiv w:val="1"/>
      <w:marLeft w:val="0"/>
      <w:marRight w:val="0"/>
      <w:marTop w:val="0"/>
      <w:marBottom w:val="0"/>
      <w:divBdr>
        <w:top w:val="none" w:sz="0" w:space="0" w:color="auto"/>
        <w:left w:val="none" w:sz="0" w:space="0" w:color="auto"/>
        <w:bottom w:val="none" w:sz="0" w:space="0" w:color="auto"/>
        <w:right w:val="none" w:sz="0" w:space="0" w:color="auto"/>
      </w:divBdr>
    </w:div>
    <w:div w:id="1495216275">
      <w:bodyDiv w:val="1"/>
      <w:marLeft w:val="0"/>
      <w:marRight w:val="0"/>
      <w:marTop w:val="0"/>
      <w:marBottom w:val="0"/>
      <w:divBdr>
        <w:top w:val="none" w:sz="0" w:space="0" w:color="auto"/>
        <w:left w:val="none" w:sz="0" w:space="0" w:color="auto"/>
        <w:bottom w:val="none" w:sz="0" w:space="0" w:color="auto"/>
        <w:right w:val="none" w:sz="0" w:space="0" w:color="auto"/>
      </w:divBdr>
    </w:div>
    <w:div w:id="1496459591">
      <w:bodyDiv w:val="1"/>
      <w:marLeft w:val="0"/>
      <w:marRight w:val="0"/>
      <w:marTop w:val="0"/>
      <w:marBottom w:val="0"/>
      <w:divBdr>
        <w:top w:val="none" w:sz="0" w:space="0" w:color="auto"/>
        <w:left w:val="none" w:sz="0" w:space="0" w:color="auto"/>
        <w:bottom w:val="none" w:sz="0" w:space="0" w:color="auto"/>
        <w:right w:val="none" w:sz="0" w:space="0" w:color="auto"/>
      </w:divBdr>
    </w:div>
    <w:div w:id="1501702681">
      <w:bodyDiv w:val="1"/>
      <w:marLeft w:val="0"/>
      <w:marRight w:val="0"/>
      <w:marTop w:val="0"/>
      <w:marBottom w:val="0"/>
      <w:divBdr>
        <w:top w:val="none" w:sz="0" w:space="0" w:color="auto"/>
        <w:left w:val="none" w:sz="0" w:space="0" w:color="auto"/>
        <w:bottom w:val="none" w:sz="0" w:space="0" w:color="auto"/>
        <w:right w:val="none" w:sz="0" w:space="0" w:color="auto"/>
      </w:divBdr>
    </w:div>
    <w:div w:id="1502547826">
      <w:bodyDiv w:val="1"/>
      <w:marLeft w:val="0"/>
      <w:marRight w:val="0"/>
      <w:marTop w:val="0"/>
      <w:marBottom w:val="0"/>
      <w:divBdr>
        <w:top w:val="none" w:sz="0" w:space="0" w:color="auto"/>
        <w:left w:val="none" w:sz="0" w:space="0" w:color="auto"/>
        <w:bottom w:val="none" w:sz="0" w:space="0" w:color="auto"/>
        <w:right w:val="none" w:sz="0" w:space="0" w:color="auto"/>
      </w:divBdr>
    </w:div>
    <w:div w:id="1505515150">
      <w:bodyDiv w:val="1"/>
      <w:marLeft w:val="0"/>
      <w:marRight w:val="0"/>
      <w:marTop w:val="0"/>
      <w:marBottom w:val="0"/>
      <w:divBdr>
        <w:top w:val="none" w:sz="0" w:space="0" w:color="auto"/>
        <w:left w:val="none" w:sz="0" w:space="0" w:color="auto"/>
        <w:bottom w:val="none" w:sz="0" w:space="0" w:color="auto"/>
        <w:right w:val="none" w:sz="0" w:space="0" w:color="auto"/>
      </w:divBdr>
    </w:div>
    <w:div w:id="1506096251">
      <w:bodyDiv w:val="1"/>
      <w:marLeft w:val="0"/>
      <w:marRight w:val="0"/>
      <w:marTop w:val="0"/>
      <w:marBottom w:val="0"/>
      <w:divBdr>
        <w:top w:val="none" w:sz="0" w:space="0" w:color="auto"/>
        <w:left w:val="none" w:sz="0" w:space="0" w:color="auto"/>
        <w:bottom w:val="none" w:sz="0" w:space="0" w:color="auto"/>
        <w:right w:val="none" w:sz="0" w:space="0" w:color="auto"/>
      </w:divBdr>
    </w:div>
    <w:div w:id="1511412397">
      <w:bodyDiv w:val="1"/>
      <w:marLeft w:val="0"/>
      <w:marRight w:val="0"/>
      <w:marTop w:val="0"/>
      <w:marBottom w:val="0"/>
      <w:divBdr>
        <w:top w:val="none" w:sz="0" w:space="0" w:color="auto"/>
        <w:left w:val="none" w:sz="0" w:space="0" w:color="auto"/>
        <w:bottom w:val="none" w:sz="0" w:space="0" w:color="auto"/>
        <w:right w:val="none" w:sz="0" w:space="0" w:color="auto"/>
      </w:divBdr>
    </w:div>
    <w:div w:id="1515147837">
      <w:bodyDiv w:val="1"/>
      <w:marLeft w:val="0"/>
      <w:marRight w:val="0"/>
      <w:marTop w:val="0"/>
      <w:marBottom w:val="0"/>
      <w:divBdr>
        <w:top w:val="none" w:sz="0" w:space="0" w:color="auto"/>
        <w:left w:val="none" w:sz="0" w:space="0" w:color="auto"/>
        <w:bottom w:val="none" w:sz="0" w:space="0" w:color="auto"/>
        <w:right w:val="none" w:sz="0" w:space="0" w:color="auto"/>
      </w:divBdr>
    </w:div>
    <w:div w:id="1515266175">
      <w:bodyDiv w:val="1"/>
      <w:marLeft w:val="0"/>
      <w:marRight w:val="0"/>
      <w:marTop w:val="0"/>
      <w:marBottom w:val="0"/>
      <w:divBdr>
        <w:top w:val="none" w:sz="0" w:space="0" w:color="auto"/>
        <w:left w:val="none" w:sz="0" w:space="0" w:color="auto"/>
        <w:bottom w:val="none" w:sz="0" w:space="0" w:color="auto"/>
        <w:right w:val="none" w:sz="0" w:space="0" w:color="auto"/>
      </w:divBdr>
    </w:div>
    <w:div w:id="1516923020">
      <w:bodyDiv w:val="1"/>
      <w:marLeft w:val="0"/>
      <w:marRight w:val="0"/>
      <w:marTop w:val="0"/>
      <w:marBottom w:val="0"/>
      <w:divBdr>
        <w:top w:val="none" w:sz="0" w:space="0" w:color="auto"/>
        <w:left w:val="none" w:sz="0" w:space="0" w:color="auto"/>
        <w:bottom w:val="none" w:sz="0" w:space="0" w:color="auto"/>
        <w:right w:val="none" w:sz="0" w:space="0" w:color="auto"/>
      </w:divBdr>
    </w:div>
    <w:div w:id="1519655014">
      <w:bodyDiv w:val="1"/>
      <w:marLeft w:val="0"/>
      <w:marRight w:val="0"/>
      <w:marTop w:val="0"/>
      <w:marBottom w:val="0"/>
      <w:divBdr>
        <w:top w:val="none" w:sz="0" w:space="0" w:color="auto"/>
        <w:left w:val="none" w:sz="0" w:space="0" w:color="auto"/>
        <w:bottom w:val="none" w:sz="0" w:space="0" w:color="auto"/>
        <w:right w:val="none" w:sz="0" w:space="0" w:color="auto"/>
      </w:divBdr>
    </w:div>
    <w:div w:id="1523786353">
      <w:bodyDiv w:val="1"/>
      <w:marLeft w:val="0"/>
      <w:marRight w:val="0"/>
      <w:marTop w:val="0"/>
      <w:marBottom w:val="0"/>
      <w:divBdr>
        <w:top w:val="none" w:sz="0" w:space="0" w:color="auto"/>
        <w:left w:val="none" w:sz="0" w:space="0" w:color="auto"/>
        <w:bottom w:val="none" w:sz="0" w:space="0" w:color="auto"/>
        <w:right w:val="none" w:sz="0" w:space="0" w:color="auto"/>
      </w:divBdr>
    </w:div>
    <w:div w:id="1524510502">
      <w:bodyDiv w:val="1"/>
      <w:marLeft w:val="0"/>
      <w:marRight w:val="0"/>
      <w:marTop w:val="0"/>
      <w:marBottom w:val="0"/>
      <w:divBdr>
        <w:top w:val="none" w:sz="0" w:space="0" w:color="auto"/>
        <w:left w:val="none" w:sz="0" w:space="0" w:color="auto"/>
        <w:bottom w:val="none" w:sz="0" w:space="0" w:color="auto"/>
        <w:right w:val="none" w:sz="0" w:space="0" w:color="auto"/>
      </w:divBdr>
    </w:div>
    <w:div w:id="1525364980">
      <w:bodyDiv w:val="1"/>
      <w:marLeft w:val="0"/>
      <w:marRight w:val="0"/>
      <w:marTop w:val="0"/>
      <w:marBottom w:val="0"/>
      <w:divBdr>
        <w:top w:val="none" w:sz="0" w:space="0" w:color="auto"/>
        <w:left w:val="none" w:sz="0" w:space="0" w:color="auto"/>
        <w:bottom w:val="none" w:sz="0" w:space="0" w:color="auto"/>
        <w:right w:val="none" w:sz="0" w:space="0" w:color="auto"/>
      </w:divBdr>
    </w:div>
    <w:div w:id="1525903211">
      <w:bodyDiv w:val="1"/>
      <w:marLeft w:val="0"/>
      <w:marRight w:val="0"/>
      <w:marTop w:val="0"/>
      <w:marBottom w:val="0"/>
      <w:divBdr>
        <w:top w:val="none" w:sz="0" w:space="0" w:color="auto"/>
        <w:left w:val="none" w:sz="0" w:space="0" w:color="auto"/>
        <w:bottom w:val="none" w:sz="0" w:space="0" w:color="auto"/>
        <w:right w:val="none" w:sz="0" w:space="0" w:color="auto"/>
      </w:divBdr>
    </w:div>
    <w:div w:id="1526405107">
      <w:bodyDiv w:val="1"/>
      <w:marLeft w:val="0"/>
      <w:marRight w:val="0"/>
      <w:marTop w:val="0"/>
      <w:marBottom w:val="0"/>
      <w:divBdr>
        <w:top w:val="none" w:sz="0" w:space="0" w:color="auto"/>
        <w:left w:val="none" w:sz="0" w:space="0" w:color="auto"/>
        <w:bottom w:val="none" w:sz="0" w:space="0" w:color="auto"/>
        <w:right w:val="none" w:sz="0" w:space="0" w:color="auto"/>
      </w:divBdr>
    </w:div>
    <w:div w:id="1527258598">
      <w:bodyDiv w:val="1"/>
      <w:marLeft w:val="0"/>
      <w:marRight w:val="0"/>
      <w:marTop w:val="0"/>
      <w:marBottom w:val="0"/>
      <w:divBdr>
        <w:top w:val="none" w:sz="0" w:space="0" w:color="auto"/>
        <w:left w:val="none" w:sz="0" w:space="0" w:color="auto"/>
        <w:bottom w:val="none" w:sz="0" w:space="0" w:color="auto"/>
        <w:right w:val="none" w:sz="0" w:space="0" w:color="auto"/>
      </w:divBdr>
    </w:div>
    <w:div w:id="1534074075">
      <w:bodyDiv w:val="1"/>
      <w:marLeft w:val="0"/>
      <w:marRight w:val="0"/>
      <w:marTop w:val="0"/>
      <w:marBottom w:val="0"/>
      <w:divBdr>
        <w:top w:val="none" w:sz="0" w:space="0" w:color="auto"/>
        <w:left w:val="none" w:sz="0" w:space="0" w:color="auto"/>
        <w:bottom w:val="none" w:sz="0" w:space="0" w:color="auto"/>
        <w:right w:val="none" w:sz="0" w:space="0" w:color="auto"/>
      </w:divBdr>
      <w:divsChild>
        <w:div w:id="38212631">
          <w:marLeft w:val="0"/>
          <w:marRight w:val="0"/>
          <w:marTop w:val="0"/>
          <w:marBottom w:val="0"/>
          <w:divBdr>
            <w:top w:val="none" w:sz="0" w:space="0" w:color="auto"/>
            <w:left w:val="none" w:sz="0" w:space="0" w:color="auto"/>
            <w:bottom w:val="none" w:sz="0" w:space="0" w:color="auto"/>
            <w:right w:val="none" w:sz="0" w:space="0" w:color="auto"/>
          </w:divBdr>
        </w:div>
        <w:div w:id="1186166946">
          <w:marLeft w:val="0"/>
          <w:marRight w:val="0"/>
          <w:marTop w:val="0"/>
          <w:marBottom w:val="0"/>
          <w:divBdr>
            <w:top w:val="none" w:sz="0" w:space="0" w:color="auto"/>
            <w:left w:val="none" w:sz="0" w:space="0" w:color="auto"/>
            <w:bottom w:val="none" w:sz="0" w:space="0" w:color="auto"/>
            <w:right w:val="none" w:sz="0" w:space="0" w:color="auto"/>
          </w:divBdr>
        </w:div>
        <w:div w:id="1352025465">
          <w:marLeft w:val="0"/>
          <w:marRight w:val="0"/>
          <w:marTop w:val="0"/>
          <w:marBottom w:val="0"/>
          <w:divBdr>
            <w:top w:val="none" w:sz="0" w:space="0" w:color="auto"/>
            <w:left w:val="none" w:sz="0" w:space="0" w:color="auto"/>
            <w:bottom w:val="none" w:sz="0" w:space="0" w:color="auto"/>
            <w:right w:val="none" w:sz="0" w:space="0" w:color="auto"/>
          </w:divBdr>
        </w:div>
      </w:divsChild>
    </w:div>
    <w:div w:id="1535075224">
      <w:bodyDiv w:val="1"/>
      <w:marLeft w:val="0"/>
      <w:marRight w:val="0"/>
      <w:marTop w:val="0"/>
      <w:marBottom w:val="0"/>
      <w:divBdr>
        <w:top w:val="none" w:sz="0" w:space="0" w:color="auto"/>
        <w:left w:val="none" w:sz="0" w:space="0" w:color="auto"/>
        <w:bottom w:val="none" w:sz="0" w:space="0" w:color="auto"/>
        <w:right w:val="none" w:sz="0" w:space="0" w:color="auto"/>
      </w:divBdr>
    </w:div>
    <w:div w:id="1541555123">
      <w:bodyDiv w:val="1"/>
      <w:marLeft w:val="0"/>
      <w:marRight w:val="0"/>
      <w:marTop w:val="0"/>
      <w:marBottom w:val="0"/>
      <w:divBdr>
        <w:top w:val="none" w:sz="0" w:space="0" w:color="auto"/>
        <w:left w:val="none" w:sz="0" w:space="0" w:color="auto"/>
        <w:bottom w:val="none" w:sz="0" w:space="0" w:color="auto"/>
        <w:right w:val="none" w:sz="0" w:space="0" w:color="auto"/>
      </w:divBdr>
    </w:div>
    <w:div w:id="1541626332">
      <w:bodyDiv w:val="1"/>
      <w:marLeft w:val="0"/>
      <w:marRight w:val="0"/>
      <w:marTop w:val="0"/>
      <w:marBottom w:val="0"/>
      <w:divBdr>
        <w:top w:val="none" w:sz="0" w:space="0" w:color="auto"/>
        <w:left w:val="none" w:sz="0" w:space="0" w:color="auto"/>
        <w:bottom w:val="none" w:sz="0" w:space="0" w:color="auto"/>
        <w:right w:val="none" w:sz="0" w:space="0" w:color="auto"/>
      </w:divBdr>
    </w:div>
    <w:div w:id="1547908942">
      <w:bodyDiv w:val="1"/>
      <w:marLeft w:val="0"/>
      <w:marRight w:val="0"/>
      <w:marTop w:val="0"/>
      <w:marBottom w:val="0"/>
      <w:divBdr>
        <w:top w:val="none" w:sz="0" w:space="0" w:color="auto"/>
        <w:left w:val="none" w:sz="0" w:space="0" w:color="auto"/>
        <w:bottom w:val="none" w:sz="0" w:space="0" w:color="auto"/>
        <w:right w:val="none" w:sz="0" w:space="0" w:color="auto"/>
      </w:divBdr>
    </w:div>
    <w:div w:id="1554072981">
      <w:bodyDiv w:val="1"/>
      <w:marLeft w:val="0"/>
      <w:marRight w:val="0"/>
      <w:marTop w:val="0"/>
      <w:marBottom w:val="0"/>
      <w:divBdr>
        <w:top w:val="none" w:sz="0" w:space="0" w:color="auto"/>
        <w:left w:val="none" w:sz="0" w:space="0" w:color="auto"/>
        <w:bottom w:val="none" w:sz="0" w:space="0" w:color="auto"/>
        <w:right w:val="none" w:sz="0" w:space="0" w:color="auto"/>
      </w:divBdr>
    </w:div>
    <w:div w:id="1554581968">
      <w:bodyDiv w:val="1"/>
      <w:marLeft w:val="0"/>
      <w:marRight w:val="0"/>
      <w:marTop w:val="0"/>
      <w:marBottom w:val="0"/>
      <w:divBdr>
        <w:top w:val="none" w:sz="0" w:space="0" w:color="auto"/>
        <w:left w:val="none" w:sz="0" w:space="0" w:color="auto"/>
        <w:bottom w:val="none" w:sz="0" w:space="0" w:color="auto"/>
        <w:right w:val="none" w:sz="0" w:space="0" w:color="auto"/>
      </w:divBdr>
    </w:div>
    <w:div w:id="1554730293">
      <w:bodyDiv w:val="1"/>
      <w:marLeft w:val="0"/>
      <w:marRight w:val="0"/>
      <w:marTop w:val="0"/>
      <w:marBottom w:val="0"/>
      <w:divBdr>
        <w:top w:val="none" w:sz="0" w:space="0" w:color="auto"/>
        <w:left w:val="none" w:sz="0" w:space="0" w:color="auto"/>
        <w:bottom w:val="none" w:sz="0" w:space="0" w:color="auto"/>
        <w:right w:val="none" w:sz="0" w:space="0" w:color="auto"/>
      </w:divBdr>
    </w:div>
    <w:div w:id="1564678942">
      <w:bodyDiv w:val="1"/>
      <w:marLeft w:val="0"/>
      <w:marRight w:val="0"/>
      <w:marTop w:val="0"/>
      <w:marBottom w:val="0"/>
      <w:divBdr>
        <w:top w:val="none" w:sz="0" w:space="0" w:color="auto"/>
        <w:left w:val="none" w:sz="0" w:space="0" w:color="auto"/>
        <w:bottom w:val="none" w:sz="0" w:space="0" w:color="auto"/>
        <w:right w:val="none" w:sz="0" w:space="0" w:color="auto"/>
      </w:divBdr>
    </w:div>
    <w:div w:id="1567573181">
      <w:bodyDiv w:val="1"/>
      <w:marLeft w:val="0"/>
      <w:marRight w:val="0"/>
      <w:marTop w:val="0"/>
      <w:marBottom w:val="0"/>
      <w:divBdr>
        <w:top w:val="none" w:sz="0" w:space="0" w:color="auto"/>
        <w:left w:val="none" w:sz="0" w:space="0" w:color="auto"/>
        <w:bottom w:val="none" w:sz="0" w:space="0" w:color="auto"/>
        <w:right w:val="none" w:sz="0" w:space="0" w:color="auto"/>
      </w:divBdr>
    </w:div>
    <w:div w:id="1570381294">
      <w:bodyDiv w:val="1"/>
      <w:marLeft w:val="0"/>
      <w:marRight w:val="0"/>
      <w:marTop w:val="0"/>
      <w:marBottom w:val="0"/>
      <w:divBdr>
        <w:top w:val="none" w:sz="0" w:space="0" w:color="auto"/>
        <w:left w:val="none" w:sz="0" w:space="0" w:color="auto"/>
        <w:bottom w:val="none" w:sz="0" w:space="0" w:color="auto"/>
        <w:right w:val="none" w:sz="0" w:space="0" w:color="auto"/>
      </w:divBdr>
    </w:div>
    <w:div w:id="1571426654">
      <w:bodyDiv w:val="1"/>
      <w:marLeft w:val="0"/>
      <w:marRight w:val="0"/>
      <w:marTop w:val="0"/>
      <w:marBottom w:val="0"/>
      <w:divBdr>
        <w:top w:val="none" w:sz="0" w:space="0" w:color="auto"/>
        <w:left w:val="none" w:sz="0" w:space="0" w:color="auto"/>
        <w:bottom w:val="none" w:sz="0" w:space="0" w:color="auto"/>
        <w:right w:val="none" w:sz="0" w:space="0" w:color="auto"/>
      </w:divBdr>
    </w:div>
    <w:div w:id="1573931655">
      <w:bodyDiv w:val="1"/>
      <w:marLeft w:val="0"/>
      <w:marRight w:val="0"/>
      <w:marTop w:val="0"/>
      <w:marBottom w:val="0"/>
      <w:divBdr>
        <w:top w:val="none" w:sz="0" w:space="0" w:color="auto"/>
        <w:left w:val="none" w:sz="0" w:space="0" w:color="auto"/>
        <w:bottom w:val="none" w:sz="0" w:space="0" w:color="auto"/>
        <w:right w:val="none" w:sz="0" w:space="0" w:color="auto"/>
      </w:divBdr>
    </w:div>
    <w:div w:id="1576085203">
      <w:bodyDiv w:val="1"/>
      <w:marLeft w:val="0"/>
      <w:marRight w:val="0"/>
      <w:marTop w:val="0"/>
      <w:marBottom w:val="0"/>
      <w:divBdr>
        <w:top w:val="none" w:sz="0" w:space="0" w:color="auto"/>
        <w:left w:val="none" w:sz="0" w:space="0" w:color="auto"/>
        <w:bottom w:val="none" w:sz="0" w:space="0" w:color="auto"/>
        <w:right w:val="none" w:sz="0" w:space="0" w:color="auto"/>
      </w:divBdr>
    </w:div>
    <w:div w:id="1576167513">
      <w:bodyDiv w:val="1"/>
      <w:marLeft w:val="0"/>
      <w:marRight w:val="0"/>
      <w:marTop w:val="0"/>
      <w:marBottom w:val="0"/>
      <w:divBdr>
        <w:top w:val="none" w:sz="0" w:space="0" w:color="auto"/>
        <w:left w:val="none" w:sz="0" w:space="0" w:color="auto"/>
        <w:bottom w:val="none" w:sz="0" w:space="0" w:color="auto"/>
        <w:right w:val="none" w:sz="0" w:space="0" w:color="auto"/>
      </w:divBdr>
    </w:div>
    <w:div w:id="1577475425">
      <w:bodyDiv w:val="1"/>
      <w:marLeft w:val="0"/>
      <w:marRight w:val="0"/>
      <w:marTop w:val="0"/>
      <w:marBottom w:val="0"/>
      <w:divBdr>
        <w:top w:val="none" w:sz="0" w:space="0" w:color="auto"/>
        <w:left w:val="none" w:sz="0" w:space="0" w:color="auto"/>
        <w:bottom w:val="none" w:sz="0" w:space="0" w:color="auto"/>
        <w:right w:val="none" w:sz="0" w:space="0" w:color="auto"/>
      </w:divBdr>
    </w:div>
    <w:div w:id="1577475757">
      <w:bodyDiv w:val="1"/>
      <w:marLeft w:val="0"/>
      <w:marRight w:val="0"/>
      <w:marTop w:val="0"/>
      <w:marBottom w:val="0"/>
      <w:divBdr>
        <w:top w:val="none" w:sz="0" w:space="0" w:color="auto"/>
        <w:left w:val="none" w:sz="0" w:space="0" w:color="auto"/>
        <w:bottom w:val="none" w:sz="0" w:space="0" w:color="auto"/>
        <w:right w:val="none" w:sz="0" w:space="0" w:color="auto"/>
      </w:divBdr>
    </w:div>
    <w:div w:id="1580404933">
      <w:bodyDiv w:val="1"/>
      <w:marLeft w:val="0"/>
      <w:marRight w:val="0"/>
      <w:marTop w:val="0"/>
      <w:marBottom w:val="0"/>
      <w:divBdr>
        <w:top w:val="none" w:sz="0" w:space="0" w:color="auto"/>
        <w:left w:val="none" w:sz="0" w:space="0" w:color="auto"/>
        <w:bottom w:val="none" w:sz="0" w:space="0" w:color="auto"/>
        <w:right w:val="none" w:sz="0" w:space="0" w:color="auto"/>
      </w:divBdr>
    </w:div>
    <w:div w:id="1583444664">
      <w:bodyDiv w:val="1"/>
      <w:marLeft w:val="0"/>
      <w:marRight w:val="0"/>
      <w:marTop w:val="0"/>
      <w:marBottom w:val="0"/>
      <w:divBdr>
        <w:top w:val="none" w:sz="0" w:space="0" w:color="auto"/>
        <w:left w:val="none" w:sz="0" w:space="0" w:color="auto"/>
        <w:bottom w:val="none" w:sz="0" w:space="0" w:color="auto"/>
        <w:right w:val="none" w:sz="0" w:space="0" w:color="auto"/>
      </w:divBdr>
    </w:div>
    <w:div w:id="1586114090">
      <w:bodyDiv w:val="1"/>
      <w:marLeft w:val="0"/>
      <w:marRight w:val="0"/>
      <w:marTop w:val="0"/>
      <w:marBottom w:val="0"/>
      <w:divBdr>
        <w:top w:val="none" w:sz="0" w:space="0" w:color="auto"/>
        <w:left w:val="none" w:sz="0" w:space="0" w:color="auto"/>
        <w:bottom w:val="none" w:sz="0" w:space="0" w:color="auto"/>
        <w:right w:val="none" w:sz="0" w:space="0" w:color="auto"/>
      </w:divBdr>
    </w:div>
    <w:div w:id="1587766643">
      <w:bodyDiv w:val="1"/>
      <w:marLeft w:val="0"/>
      <w:marRight w:val="0"/>
      <w:marTop w:val="0"/>
      <w:marBottom w:val="0"/>
      <w:divBdr>
        <w:top w:val="none" w:sz="0" w:space="0" w:color="auto"/>
        <w:left w:val="none" w:sz="0" w:space="0" w:color="auto"/>
        <w:bottom w:val="none" w:sz="0" w:space="0" w:color="auto"/>
        <w:right w:val="none" w:sz="0" w:space="0" w:color="auto"/>
      </w:divBdr>
    </w:div>
    <w:div w:id="1588534267">
      <w:bodyDiv w:val="1"/>
      <w:marLeft w:val="0"/>
      <w:marRight w:val="0"/>
      <w:marTop w:val="0"/>
      <w:marBottom w:val="0"/>
      <w:divBdr>
        <w:top w:val="none" w:sz="0" w:space="0" w:color="auto"/>
        <w:left w:val="none" w:sz="0" w:space="0" w:color="auto"/>
        <w:bottom w:val="none" w:sz="0" w:space="0" w:color="auto"/>
        <w:right w:val="none" w:sz="0" w:space="0" w:color="auto"/>
      </w:divBdr>
    </w:div>
    <w:div w:id="1588538861">
      <w:bodyDiv w:val="1"/>
      <w:marLeft w:val="0"/>
      <w:marRight w:val="0"/>
      <w:marTop w:val="0"/>
      <w:marBottom w:val="0"/>
      <w:divBdr>
        <w:top w:val="none" w:sz="0" w:space="0" w:color="auto"/>
        <w:left w:val="none" w:sz="0" w:space="0" w:color="auto"/>
        <w:bottom w:val="none" w:sz="0" w:space="0" w:color="auto"/>
        <w:right w:val="none" w:sz="0" w:space="0" w:color="auto"/>
      </w:divBdr>
    </w:div>
    <w:div w:id="1592546924">
      <w:bodyDiv w:val="1"/>
      <w:marLeft w:val="0"/>
      <w:marRight w:val="0"/>
      <w:marTop w:val="0"/>
      <w:marBottom w:val="0"/>
      <w:divBdr>
        <w:top w:val="none" w:sz="0" w:space="0" w:color="auto"/>
        <w:left w:val="none" w:sz="0" w:space="0" w:color="auto"/>
        <w:bottom w:val="none" w:sz="0" w:space="0" w:color="auto"/>
        <w:right w:val="none" w:sz="0" w:space="0" w:color="auto"/>
      </w:divBdr>
    </w:div>
    <w:div w:id="1593666695">
      <w:bodyDiv w:val="1"/>
      <w:marLeft w:val="0"/>
      <w:marRight w:val="0"/>
      <w:marTop w:val="0"/>
      <w:marBottom w:val="0"/>
      <w:divBdr>
        <w:top w:val="none" w:sz="0" w:space="0" w:color="auto"/>
        <w:left w:val="none" w:sz="0" w:space="0" w:color="auto"/>
        <w:bottom w:val="none" w:sz="0" w:space="0" w:color="auto"/>
        <w:right w:val="none" w:sz="0" w:space="0" w:color="auto"/>
      </w:divBdr>
    </w:div>
    <w:div w:id="1595553455">
      <w:bodyDiv w:val="1"/>
      <w:marLeft w:val="0"/>
      <w:marRight w:val="0"/>
      <w:marTop w:val="0"/>
      <w:marBottom w:val="0"/>
      <w:divBdr>
        <w:top w:val="none" w:sz="0" w:space="0" w:color="auto"/>
        <w:left w:val="none" w:sz="0" w:space="0" w:color="auto"/>
        <w:bottom w:val="none" w:sz="0" w:space="0" w:color="auto"/>
        <w:right w:val="none" w:sz="0" w:space="0" w:color="auto"/>
      </w:divBdr>
    </w:div>
    <w:div w:id="1595891807">
      <w:bodyDiv w:val="1"/>
      <w:marLeft w:val="0"/>
      <w:marRight w:val="0"/>
      <w:marTop w:val="0"/>
      <w:marBottom w:val="0"/>
      <w:divBdr>
        <w:top w:val="none" w:sz="0" w:space="0" w:color="auto"/>
        <w:left w:val="none" w:sz="0" w:space="0" w:color="auto"/>
        <w:bottom w:val="none" w:sz="0" w:space="0" w:color="auto"/>
        <w:right w:val="none" w:sz="0" w:space="0" w:color="auto"/>
      </w:divBdr>
    </w:div>
    <w:div w:id="1599437763">
      <w:bodyDiv w:val="1"/>
      <w:marLeft w:val="0"/>
      <w:marRight w:val="0"/>
      <w:marTop w:val="0"/>
      <w:marBottom w:val="0"/>
      <w:divBdr>
        <w:top w:val="none" w:sz="0" w:space="0" w:color="auto"/>
        <w:left w:val="none" w:sz="0" w:space="0" w:color="auto"/>
        <w:bottom w:val="none" w:sz="0" w:space="0" w:color="auto"/>
        <w:right w:val="none" w:sz="0" w:space="0" w:color="auto"/>
      </w:divBdr>
    </w:div>
    <w:div w:id="1600720658">
      <w:bodyDiv w:val="1"/>
      <w:marLeft w:val="0"/>
      <w:marRight w:val="0"/>
      <w:marTop w:val="0"/>
      <w:marBottom w:val="0"/>
      <w:divBdr>
        <w:top w:val="none" w:sz="0" w:space="0" w:color="auto"/>
        <w:left w:val="none" w:sz="0" w:space="0" w:color="auto"/>
        <w:bottom w:val="none" w:sz="0" w:space="0" w:color="auto"/>
        <w:right w:val="none" w:sz="0" w:space="0" w:color="auto"/>
      </w:divBdr>
    </w:div>
    <w:div w:id="1606844225">
      <w:bodyDiv w:val="1"/>
      <w:marLeft w:val="0"/>
      <w:marRight w:val="0"/>
      <w:marTop w:val="0"/>
      <w:marBottom w:val="0"/>
      <w:divBdr>
        <w:top w:val="none" w:sz="0" w:space="0" w:color="auto"/>
        <w:left w:val="none" w:sz="0" w:space="0" w:color="auto"/>
        <w:bottom w:val="none" w:sz="0" w:space="0" w:color="auto"/>
        <w:right w:val="none" w:sz="0" w:space="0" w:color="auto"/>
      </w:divBdr>
    </w:div>
    <w:div w:id="1609049006">
      <w:bodyDiv w:val="1"/>
      <w:marLeft w:val="0"/>
      <w:marRight w:val="0"/>
      <w:marTop w:val="0"/>
      <w:marBottom w:val="0"/>
      <w:divBdr>
        <w:top w:val="none" w:sz="0" w:space="0" w:color="auto"/>
        <w:left w:val="none" w:sz="0" w:space="0" w:color="auto"/>
        <w:bottom w:val="none" w:sz="0" w:space="0" w:color="auto"/>
        <w:right w:val="none" w:sz="0" w:space="0" w:color="auto"/>
      </w:divBdr>
    </w:div>
    <w:div w:id="1612546032">
      <w:bodyDiv w:val="1"/>
      <w:marLeft w:val="0"/>
      <w:marRight w:val="0"/>
      <w:marTop w:val="0"/>
      <w:marBottom w:val="0"/>
      <w:divBdr>
        <w:top w:val="none" w:sz="0" w:space="0" w:color="auto"/>
        <w:left w:val="none" w:sz="0" w:space="0" w:color="auto"/>
        <w:bottom w:val="none" w:sz="0" w:space="0" w:color="auto"/>
        <w:right w:val="none" w:sz="0" w:space="0" w:color="auto"/>
      </w:divBdr>
    </w:div>
    <w:div w:id="1613899039">
      <w:bodyDiv w:val="1"/>
      <w:marLeft w:val="0"/>
      <w:marRight w:val="0"/>
      <w:marTop w:val="0"/>
      <w:marBottom w:val="0"/>
      <w:divBdr>
        <w:top w:val="none" w:sz="0" w:space="0" w:color="auto"/>
        <w:left w:val="none" w:sz="0" w:space="0" w:color="auto"/>
        <w:bottom w:val="none" w:sz="0" w:space="0" w:color="auto"/>
        <w:right w:val="none" w:sz="0" w:space="0" w:color="auto"/>
      </w:divBdr>
    </w:div>
    <w:div w:id="1614701883">
      <w:bodyDiv w:val="1"/>
      <w:marLeft w:val="0"/>
      <w:marRight w:val="0"/>
      <w:marTop w:val="0"/>
      <w:marBottom w:val="0"/>
      <w:divBdr>
        <w:top w:val="none" w:sz="0" w:space="0" w:color="auto"/>
        <w:left w:val="none" w:sz="0" w:space="0" w:color="auto"/>
        <w:bottom w:val="none" w:sz="0" w:space="0" w:color="auto"/>
        <w:right w:val="none" w:sz="0" w:space="0" w:color="auto"/>
      </w:divBdr>
    </w:div>
    <w:div w:id="1614708013">
      <w:bodyDiv w:val="1"/>
      <w:marLeft w:val="0"/>
      <w:marRight w:val="0"/>
      <w:marTop w:val="0"/>
      <w:marBottom w:val="0"/>
      <w:divBdr>
        <w:top w:val="none" w:sz="0" w:space="0" w:color="auto"/>
        <w:left w:val="none" w:sz="0" w:space="0" w:color="auto"/>
        <w:bottom w:val="none" w:sz="0" w:space="0" w:color="auto"/>
        <w:right w:val="none" w:sz="0" w:space="0" w:color="auto"/>
      </w:divBdr>
    </w:div>
    <w:div w:id="1616061008">
      <w:bodyDiv w:val="1"/>
      <w:marLeft w:val="0"/>
      <w:marRight w:val="0"/>
      <w:marTop w:val="0"/>
      <w:marBottom w:val="0"/>
      <w:divBdr>
        <w:top w:val="none" w:sz="0" w:space="0" w:color="auto"/>
        <w:left w:val="none" w:sz="0" w:space="0" w:color="auto"/>
        <w:bottom w:val="none" w:sz="0" w:space="0" w:color="auto"/>
        <w:right w:val="none" w:sz="0" w:space="0" w:color="auto"/>
      </w:divBdr>
    </w:div>
    <w:div w:id="1617709982">
      <w:bodyDiv w:val="1"/>
      <w:marLeft w:val="0"/>
      <w:marRight w:val="0"/>
      <w:marTop w:val="0"/>
      <w:marBottom w:val="0"/>
      <w:divBdr>
        <w:top w:val="none" w:sz="0" w:space="0" w:color="auto"/>
        <w:left w:val="none" w:sz="0" w:space="0" w:color="auto"/>
        <w:bottom w:val="none" w:sz="0" w:space="0" w:color="auto"/>
        <w:right w:val="none" w:sz="0" w:space="0" w:color="auto"/>
      </w:divBdr>
    </w:div>
    <w:div w:id="1622371478">
      <w:bodyDiv w:val="1"/>
      <w:marLeft w:val="0"/>
      <w:marRight w:val="0"/>
      <w:marTop w:val="0"/>
      <w:marBottom w:val="0"/>
      <w:divBdr>
        <w:top w:val="none" w:sz="0" w:space="0" w:color="auto"/>
        <w:left w:val="none" w:sz="0" w:space="0" w:color="auto"/>
        <w:bottom w:val="none" w:sz="0" w:space="0" w:color="auto"/>
        <w:right w:val="none" w:sz="0" w:space="0" w:color="auto"/>
      </w:divBdr>
    </w:div>
    <w:div w:id="1624000661">
      <w:bodyDiv w:val="1"/>
      <w:marLeft w:val="0"/>
      <w:marRight w:val="0"/>
      <w:marTop w:val="0"/>
      <w:marBottom w:val="0"/>
      <w:divBdr>
        <w:top w:val="none" w:sz="0" w:space="0" w:color="auto"/>
        <w:left w:val="none" w:sz="0" w:space="0" w:color="auto"/>
        <w:bottom w:val="none" w:sz="0" w:space="0" w:color="auto"/>
        <w:right w:val="none" w:sz="0" w:space="0" w:color="auto"/>
      </w:divBdr>
    </w:div>
    <w:div w:id="1624193793">
      <w:bodyDiv w:val="1"/>
      <w:marLeft w:val="0"/>
      <w:marRight w:val="0"/>
      <w:marTop w:val="0"/>
      <w:marBottom w:val="0"/>
      <w:divBdr>
        <w:top w:val="none" w:sz="0" w:space="0" w:color="auto"/>
        <w:left w:val="none" w:sz="0" w:space="0" w:color="auto"/>
        <w:bottom w:val="none" w:sz="0" w:space="0" w:color="auto"/>
        <w:right w:val="none" w:sz="0" w:space="0" w:color="auto"/>
      </w:divBdr>
    </w:div>
    <w:div w:id="1625381665">
      <w:bodyDiv w:val="1"/>
      <w:marLeft w:val="0"/>
      <w:marRight w:val="0"/>
      <w:marTop w:val="0"/>
      <w:marBottom w:val="0"/>
      <w:divBdr>
        <w:top w:val="none" w:sz="0" w:space="0" w:color="auto"/>
        <w:left w:val="none" w:sz="0" w:space="0" w:color="auto"/>
        <w:bottom w:val="none" w:sz="0" w:space="0" w:color="auto"/>
        <w:right w:val="none" w:sz="0" w:space="0" w:color="auto"/>
      </w:divBdr>
    </w:div>
    <w:div w:id="1628315691">
      <w:bodyDiv w:val="1"/>
      <w:marLeft w:val="0"/>
      <w:marRight w:val="0"/>
      <w:marTop w:val="0"/>
      <w:marBottom w:val="0"/>
      <w:divBdr>
        <w:top w:val="none" w:sz="0" w:space="0" w:color="auto"/>
        <w:left w:val="none" w:sz="0" w:space="0" w:color="auto"/>
        <w:bottom w:val="none" w:sz="0" w:space="0" w:color="auto"/>
        <w:right w:val="none" w:sz="0" w:space="0" w:color="auto"/>
      </w:divBdr>
    </w:div>
    <w:div w:id="1634631357">
      <w:bodyDiv w:val="1"/>
      <w:marLeft w:val="0"/>
      <w:marRight w:val="0"/>
      <w:marTop w:val="0"/>
      <w:marBottom w:val="0"/>
      <w:divBdr>
        <w:top w:val="none" w:sz="0" w:space="0" w:color="auto"/>
        <w:left w:val="none" w:sz="0" w:space="0" w:color="auto"/>
        <w:bottom w:val="none" w:sz="0" w:space="0" w:color="auto"/>
        <w:right w:val="none" w:sz="0" w:space="0" w:color="auto"/>
      </w:divBdr>
    </w:div>
    <w:div w:id="1645155613">
      <w:bodyDiv w:val="1"/>
      <w:marLeft w:val="0"/>
      <w:marRight w:val="0"/>
      <w:marTop w:val="0"/>
      <w:marBottom w:val="0"/>
      <w:divBdr>
        <w:top w:val="none" w:sz="0" w:space="0" w:color="auto"/>
        <w:left w:val="none" w:sz="0" w:space="0" w:color="auto"/>
        <w:bottom w:val="none" w:sz="0" w:space="0" w:color="auto"/>
        <w:right w:val="none" w:sz="0" w:space="0" w:color="auto"/>
      </w:divBdr>
    </w:div>
    <w:div w:id="1645616990">
      <w:bodyDiv w:val="1"/>
      <w:marLeft w:val="0"/>
      <w:marRight w:val="0"/>
      <w:marTop w:val="0"/>
      <w:marBottom w:val="0"/>
      <w:divBdr>
        <w:top w:val="none" w:sz="0" w:space="0" w:color="auto"/>
        <w:left w:val="none" w:sz="0" w:space="0" w:color="auto"/>
        <w:bottom w:val="none" w:sz="0" w:space="0" w:color="auto"/>
        <w:right w:val="none" w:sz="0" w:space="0" w:color="auto"/>
      </w:divBdr>
    </w:div>
    <w:div w:id="1650673922">
      <w:bodyDiv w:val="1"/>
      <w:marLeft w:val="0"/>
      <w:marRight w:val="0"/>
      <w:marTop w:val="0"/>
      <w:marBottom w:val="0"/>
      <w:divBdr>
        <w:top w:val="none" w:sz="0" w:space="0" w:color="auto"/>
        <w:left w:val="none" w:sz="0" w:space="0" w:color="auto"/>
        <w:bottom w:val="none" w:sz="0" w:space="0" w:color="auto"/>
        <w:right w:val="none" w:sz="0" w:space="0" w:color="auto"/>
      </w:divBdr>
    </w:div>
    <w:div w:id="1653489007">
      <w:bodyDiv w:val="1"/>
      <w:marLeft w:val="0"/>
      <w:marRight w:val="0"/>
      <w:marTop w:val="0"/>
      <w:marBottom w:val="0"/>
      <w:divBdr>
        <w:top w:val="none" w:sz="0" w:space="0" w:color="auto"/>
        <w:left w:val="none" w:sz="0" w:space="0" w:color="auto"/>
        <w:bottom w:val="none" w:sz="0" w:space="0" w:color="auto"/>
        <w:right w:val="none" w:sz="0" w:space="0" w:color="auto"/>
      </w:divBdr>
    </w:div>
    <w:div w:id="1653752033">
      <w:bodyDiv w:val="1"/>
      <w:marLeft w:val="0"/>
      <w:marRight w:val="0"/>
      <w:marTop w:val="0"/>
      <w:marBottom w:val="0"/>
      <w:divBdr>
        <w:top w:val="none" w:sz="0" w:space="0" w:color="auto"/>
        <w:left w:val="none" w:sz="0" w:space="0" w:color="auto"/>
        <w:bottom w:val="none" w:sz="0" w:space="0" w:color="auto"/>
        <w:right w:val="none" w:sz="0" w:space="0" w:color="auto"/>
      </w:divBdr>
    </w:div>
    <w:div w:id="1659454673">
      <w:bodyDiv w:val="1"/>
      <w:marLeft w:val="0"/>
      <w:marRight w:val="0"/>
      <w:marTop w:val="0"/>
      <w:marBottom w:val="0"/>
      <w:divBdr>
        <w:top w:val="none" w:sz="0" w:space="0" w:color="auto"/>
        <w:left w:val="none" w:sz="0" w:space="0" w:color="auto"/>
        <w:bottom w:val="none" w:sz="0" w:space="0" w:color="auto"/>
        <w:right w:val="none" w:sz="0" w:space="0" w:color="auto"/>
      </w:divBdr>
    </w:div>
    <w:div w:id="1661153503">
      <w:bodyDiv w:val="1"/>
      <w:marLeft w:val="0"/>
      <w:marRight w:val="0"/>
      <w:marTop w:val="0"/>
      <w:marBottom w:val="0"/>
      <w:divBdr>
        <w:top w:val="none" w:sz="0" w:space="0" w:color="auto"/>
        <w:left w:val="none" w:sz="0" w:space="0" w:color="auto"/>
        <w:bottom w:val="none" w:sz="0" w:space="0" w:color="auto"/>
        <w:right w:val="none" w:sz="0" w:space="0" w:color="auto"/>
      </w:divBdr>
    </w:div>
    <w:div w:id="1664550188">
      <w:bodyDiv w:val="1"/>
      <w:marLeft w:val="0"/>
      <w:marRight w:val="0"/>
      <w:marTop w:val="0"/>
      <w:marBottom w:val="0"/>
      <w:divBdr>
        <w:top w:val="none" w:sz="0" w:space="0" w:color="auto"/>
        <w:left w:val="none" w:sz="0" w:space="0" w:color="auto"/>
        <w:bottom w:val="none" w:sz="0" w:space="0" w:color="auto"/>
        <w:right w:val="none" w:sz="0" w:space="0" w:color="auto"/>
      </w:divBdr>
    </w:div>
    <w:div w:id="1665864524">
      <w:bodyDiv w:val="1"/>
      <w:marLeft w:val="0"/>
      <w:marRight w:val="0"/>
      <w:marTop w:val="0"/>
      <w:marBottom w:val="0"/>
      <w:divBdr>
        <w:top w:val="none" w:sz="0" w:space="0" w:color="auto"/>
        <w:left w:val="none" w:sz="0" w:space="0" w:color="auto"/>
        <w:bottom w:val="none" w:sz="0" w:space="0" w:color="auto"/>
        <w:right w:val="none" w:sz="0" w:space="0" w:color="auto"/>
      </w:divBdr>
    </w:div>
    <w:div w:id="1666395441">
      <w:bodyDiv w:val="1"/>
      <w:marLeft w:val="0"/>
      <w:marRight w:val="0"/>
      <w:marTop w:val="0"/>
      <w:marBottom w:val="0"/>
      <w:divBdr>
        <w:top w:val="none" w:sz="0" w:space="0" w:color="auto"/>
        <w:left w:val="none" w:sz="0" w:space="0" w:color="auto"/>
        <w:bottom w:val="none" w:sz="0" w:space="0" w:color="auto"/>
        <w:right w:val="none" w:sz="0" w:space="0" w:color="auto"/>
      </w:divBdr>
    </w:div>
    <w:div w:id="1669554444">
      <w:bodyDiv w:val="1"/>
      <w:marLeft w:val="0"/>
      <w:marRight w:val="0"/>
      <w:marTop w:val="0"/>
      <w:marBottom w:val="0"/>
      <w:divBdr>
        <w:top w:val="none" w:sz="0" w:space="0" w:color="auto"/>
        <w:left w:val="none" w:sz="0" w:space="0" w:color="auto"/>
        <w:bottom w:val="none" w:sz="0" w:space="0" w:color="auto"/>
        <w:right w:val="none" w:sz="0" w:space="0" w:color="auto"/>
      </w:divBdr>
    </w:div>
    <w:div w:id="1676103467">
      <w:bodyDiv w:val="1"/>
      <w:marLeft w:val="0"/>
      <w:marRight w:val="0"/>
      <w:marTop w:val="0"/>
      <w:marBottom w:val="0"/>
      <w:divBdr>
        <w:top w:val="none" w:sz="0" w:space="0" w:color="auto"/>
        <w:left w:val="none" w:sz="0" w:space="0" w:color="auto"/>
        <w:bottom w:val="none" w:sz="0" w:space="0" w:color="auto"/>
        <w:right w:val="none" w:sz="0" w:space="0" w:color="auto"/>
      </w:divBdr>
    </w:div>
    <w:div w:id="1677688369">
      <w:bodyDiv w:val="1"/>
      <w:marLeft w:val="0"/>
      <w:marRight w:val="0"/>
      <w:marTop w:val="0"/>
      <w:marBottom w:val="0"/>
      <w:divBdr>
        <w:top w:val="none" w:sz="0" w:space="0" w:color="auto"/>
        <w:left w:val="none" w:sz="0" w:space="0" w:color="auto"/>
        <w:bottom w:val="none" w:sz="0" w:space="0" w:color="auto"/>
        <w:right w:val="none" w:sz="0" w:space="0" w:color="auto"/>
      </w:divBdr>
    </w:div>
    <w:div w:id="1682123007">
      <w:bodyDiv w:val="1"/>
      <w:marLeft w:val="0"/>
      <w:marRight w:val="0"/>
      <w:marTop w:val="0"/>
      <w:marBottom w:val="0"/>
      <w:divBdr>
        <w:top w:val="none" w:sz="0" w:space="0" w:color="auto"/>
        <w:left w:val="none" w:sz="0" w:space="0" w:color="auto"/>
        <w:bottom w:val="none" w:sz="0" w:space="0" w:color="auto"/>
        <w:right w:val="none" w:sz="0" w:space="0" w:color="auto"/>
      </w:divBdr>
    </w:div>
    <w:div w:id="1686056705">
      <w:bodyDiv w:val="1"/>
      <w:marLeft w:val="0"/>
      <w:marRight w:val="0"/>
      <w:marTop w:val="0"/>
      <w:marBottom w:val="0"/>
      <w:divBdr>
        <w:top w:val="none" w:sz="0" w:space="0" w:color="auto"/>
        <w:left w:val="none" w:sz="0" w:space="0" w:color="auto"/>
        <w:bottom w:val="none" w:sz="0" w:space="0" w:color="auto"/>
        <w:right w:val="none" w:sz="0" w:space="0" w:color="auto"/>
      </w:divBdr>
    </w:div>
    <w:div w:id="1690763938">
      <w:bodyDiv w:val="1"/>
      <w:marLeft w:val="0"/>
      <w:marRight w:val="0"/>
      <w:marTop w:val="0"/>
      <w:marBottom w:val="0"/>
      <w:divBdr>
        <w:top w:val="none" w:sz="0" w:space="0" w:color="auto"/>
        <w:left w:val="none" w:sz="0" w:space="0" w:color="auto"/>
        <w:bottom w:val="none" w:sz="0" w:space="0" w:color="auto"/>
        <w:right w:val="none" w:sz="0" w:space="0" w:color="auto"/>
      </w:divBdr>
    </w:div>
    <w:div w:id="1692611119">
      <w:bodyDiv w:val="1"/>
      <w:marLeft w:val="0"/>
      <w:marRight w:val="0"/>
      <w:marTop w:val="0"/>
      <w:marBottom w:val="0"/>
      <w:divBdr>
        <w:top w:val="none" w:sz="0" w:space="0" w:color="auto"/>
        <w:left w:val="none" w:sz="0" w:space="0" w:color="auto"/>
        <w:bottom w:val="none" w:sz="0" w:space="0" w:color="auto"/>
        <w:right w:val="none" w:sz="0" w:space="0" w:color="auto"/>
      </w:divBdr>
    </w:div>
    <w:div w:id="1696956104">
      <w:bodyDiv w:val="1"/>
      <w:marLeft w:val="0"/>
      <w:marRight w:val="0"/>
      <w:marTop w:val="0"/>
      <w:marBottom w:val="0"/>
      <w:divBdr>
        <w:top w:val="none" w:sz="0" w:space="0" w:color="auto"/>
        <w:left w:val="none" w:sz="0" w:space="0" w:color="auto"/>
        <w:bottom w:val="none" w:sz="0" w:space="0" w:color="auto"/>
        <w:right w:val="none" w:sz="0" w:space="0" w:color="auto"/>
      </w:divBdr>
    </w:div>
    <w:div w:id="1704138631">
      <w:bodyDiv w:val="1"/>
      <w:marLeft w:val="0"/>
      <w:marRight w:val="0"/>
      <w:marTop w:val="0"/>
      <w:marBottom w:val="0"/>
      <w:divBdr>
        <w:top w:val="none" w:sz="0" w:space="0" w:color="auto"/>
        <w:left w:val="none" w:sz="0" w:space="0" w:color="auto"/>
        <w:bottom w:val="none" w:sz="0" w:space="0" w:color="auto"/>
        <w:right w:val="none" w:sz="0" w:space="0" w:color="auto"/>
      </w:divBdr>
    </w:div>
    <w:div w:id="1706632408">
      <w:bodyDiv w:val="1"/>
      <w:marLeft w:val="0"/>
      <w:marRight w:val="0"/>
      <w:marTop w:val="0"/>
      <w:marBottom w:val="0"/>
      <w:divBdr>
        <w:top w:val="none" w:sz="0" w:space="0" w:color="auto"/>
        <w:left w:val="none" w:sz="0" w:space="0" w:color="auto"/>
        <w:bottom w:val="none" w:sz="0" w:space="0" w:color="auto"/>
        <w:right w:val="none" w:sz="0" w:space="0" w:color="auto"/>
      </w:divBdr>
    </w:div>
    <w:div w:id="1711832069">
      <w:bodyDiv w:val="1"/>
      <w:marLeft w:val="0"/>
      <w:marRight w:val="0"/>
      <w:marTop w:val="0"/>
      <w:marBottom w:val="0"/>
      <w:divBdr>
        <w:top w:val="none" w:sz="0" w:space="0" w:color="auto"/>
        <w:left w:val="none" w:sz="0" w:space="0" w:color="auto"/>
        <w:bottom w:val="none" w:sz="0" w:space="0" w:color="auto"/>
        <w:right w:val="none" w:sz="0" w:space="0" w:color="auto"/>
      </w:divBdr>
    </w:div>
    <w:div w:id="1722972457">
      <w:bodyDiv w:val="1"/>
      <w:marLeft w:val="0"/>
      <w:marRight w:val="0"/>
      <w:marTop w:val="0"/>
      <w:marBottom w:val="0"/>
      <w:divBdr>
        <w:top w:val="none" w:sz="0" w:space="0" w:color="auto"/>
        <w:left w:val="none" w:sz="0" w:space="0" w:color="auto"/>
        <w:bottom w:val="none" w:sz="0" w:space="0" w:color="auto"/>
        <w:right w:val="none" w:sz="0" w:space="0" w:color="auto"/>
      </w:divBdr>
    </w:div>
    <w:div w:id="1723286127">
      <w:bodyDiv w:val="1"/>
      <w:marLeft w:val="0"/>
      <w:marRight w:val="0"/>
      <w:marTop w:val="0"/>
      <w:marBottom w:val="0"/>
      <w:divBdr>
        <w:top w:val="none" w:sz="0" w:space="0" w:color="auto"/>
        <w:left w:val="none" w:sz="0" w:space="0" w:color="auto"/>
        <w:bottom w:val="none" w:sz="0" w:space="0" w:color="auto"/>
        <w:right w:val="none" w:sz="0" w:space="0" w:color="auto"/>
      </w:divBdr>
    </w:div>
    <w:div w:id="1723597034">
      <w:bodyDiv w:val="1"/>
      <w:marLeft w:val="0"/>
      <w:marRight w:val="0"/>
      <w:marTop w:val="0"/>
      <w:marBottom w:val="0"/>
      <w:divBdr>
        <w:top w:val="none" w:sz="0" w:space="0" w:color="auto"/>
        <w:left w:val="none" w:sz="0" w:space="0" w:color="auto"/>
        <w:bottom w:val="none" w:sz="0" w:space="0" w:color="auto"/>
        <w:right w:val="none" w:sz="0" w:space="0" w:color="auto"/>
      </w:divBdr>
    </w:div>
    <w:div w:id="1725759835">
      <w:bodyDiv w:val="1"/>
      <w:marLeft w:val="0"/>
      <w:marRight w:val="0"/>
      <w:marTop w:val="0"/>
      <w:marBottom w:val="0"/>
      <w:divBdr>
        <w:top w:val="none" w:sz="0" w:space="0" w:color="auto"/>
        <w:left w:val="none" w:sz="0" w:space="0" w:color="auto"/>
        <w:bottom w:val="none" w:sz="0" w:space="0" w:color="auto"/>
        <w:right w:val="none" w:sz="0" w:space="0" w:color="auto"/>
      </w:divBdr>
    </w:div>
    <w:div w:id="1736511574">
      <w:bodyDiv w:val="1"/>
      <w:marLeft w:val="0"/>
      <w:marRight w:val="0"/>
      <w:marTop w:val="0"/>
      <w:marBottom w:val="0"/>
      <w:divBdr>
        <w:top w:val="none" w:sz="0" w:space="0" w:color="auto"/>
        <w:left w:val="none" w:sz="0" w:space="0" w:color="auto"/>
        <w:bottom w:val="none" w:sz="0" w:space="0" w:color="auto"/>
        <w:right w:val="none" w:sz="0" w:space="0" w:color="auto"/>
      </w:divBdr>
    </w:div>
    <w:div w:id="1737364029">
      <w:bodyDiv w:val="1"/>
      <w:marLeft w:val="0"/>
      <w:marRight w:val="0"/>
      <w:marTop w:val="0"/>
      <w:marBottom w:val="0"/>
      <w:divBdr>
        <w:top w:val="none" w:sz="0" w:space="0" w:color="auto"/>
        <w:left w:val="none" w:sz="0" w:space="0" w:color="auto"/>
        <w:bottom w:val="none" w:sz="0" w:space="0" w:color="auto"/>
        <w:right w:val="none" w:sz="0" w:space="0" w:color="auto"/>
      </w:divBdr>
    </w:div>
    <w:div w:id="1740513873">
      <w:bodyDiv w:val="1"/>
      <w:marLeft w:val="0"/>
      <w:marRight w:val="0"/>
      <w:marTop w:val="0"/>
      <w:marBottom w:val="0"/>
      <w:divBdr>
        <w:top w:val="none" w:sz="0" w:space="0" w:color="auto"/>
        <w:left w:val="none" w:sz="0" w:space="0" w:color="auto"/>
        <w:bottom w:val="none" w:sz="0" w:space="0" w:color="auto"/>
        <w:right w:val="none" w:sz="0" w:space="0" w:color="auto"/>
      </w:divBdr>
    </w:div>
    <w:div w:id="1740639442">
      <w:bodyDiv w:val="1"/>
      <w:marLeft w:val="0"/>
      <w:marRight w:val="0"/>
      <w:marTop w:val="0"/>
      <w:marBottom w:val="0"/>
      <w:divBdr>
        <w:top w:val="none" w:sz="0" w:space="0" w:color="auto"/>
        <w:left w:val="none" w:sz="0" w:space="0" w:color="auto"/>
        <w:bottom w:val="none" w:sz="0" w:space="0" w:color="auto"/>
        <w:right w:val="none" w:sz="0" w:space="0" w:color="auto"/>
      </w:divBdr>
    </w:div>
    <w:div w:id="1744061635">
      <w:bodyDiv w:val="1"/>
      <w:marLeft w:val="0"/>
      <w:marRight w:val="0"/>
      <w:marTop w:val="0"/>
      <w:marBottom w:val="0"/>
      <w:divBdr>
        <w:top w:val="none" w:sz="0" w:space="0" w:color="auto"/>
        <w:left w:val="none" w:sz="0" w:space="0" w:color="auto"/>
        <w:bottom w:val="none" w:sz="0" w:space="0" w:color="auto"/>
        <w:right w:val="none" w:sz="0" w:space="0" w:color="auto"/>
      </w:divBdr>
    </w:div>
    <w:div w:id="1747730196">
      <w:bodyDiv w:val="1"/>
      <w:marLeft w:val="0"/>
      <w:marRight w:val="0"/>
      <w:marTop w:val="0"/>
      <w:marBottom w:val="0"/>
      <w:divBdr>
        <w:top w:val="none" w:sz="0" w:space="0" w:color="auto"/>
        <w:left w:val="none" w:sz="0" w:space="0" w:color="auto"/>
        <w:bottom w:val="none" w:sz="0" w:space="0" w:color="auto"/>
        <w:right w:val="none" w:sz="0" w:space="0" w:color="auto"/>
      </w:divBdr>
    </w:div>
    <w:div w:id="1748725074">
      <w:bodyDiv w:val="1"/>
      <w:marLeft w:val="0"/>
      <w:marRight w:val="0"/>
      <w:marTop w:val="0"/>
      <w:marBottom w:val="0"/>
      <w:divBdr>
        <w:top w:val="none" w:sz="0" w:space="0" w:color="auto"/>
        <w:left w:val="none" w:sz="0" w:space="0" w:color="auto"/>
        <w:bottom w:val="none" w:sz="0" w:space="0" w:color="auto"/>
        <w:right w:val="none" w:sz="0" w:space="0" w:color="auto"/>
      </w:divBdr>
    </w:div>
    <w:div w:id="1750469400">
      <w:bodyDiv w:val="1"/>
      <w:marLeft w:val="0"/>
      <w:marRight w:val="0"/>
      <w:marTop w:val="0"/>
      <w:marBottom w:val="0"/>
      <w:divBdr>
        <w:top w:val="none" w:sz="0" w:space="0" w:color="auto"/>
        <w:left w:val="none" w:sz="0" w:space="0" w:color="auto"/>
        <w:bottom w:val="none" w:sz="0" w:space="0" w:color="auto"/>
        <w:right w:val="none" w:sz="0" w:space="0" w:color="auto"/>
      </w:divBdr>
    </w:div>
    <w:div w:id="1754735462">
      <w:bodyDiv w:val="1"/>
      <w:marLeft w:val="0"/>
      <w:marRight w:val="0"/>
      <w:marTop w:val="0"/>
      <w:marBottom w:val="0"/>
      <w:divBdr>
        <w:top w:val="none" w:sz="0" w:space="0" w:color="auto"/>
        <w:left w:val="none" w:sz="0" w:space="0" w:color="auto"/>
        <w:bottom w:val="none" w:sz="0" w:space="0" w:color="auto"/>
        <w:right w:val="none" w:sz="0" w:space="0" w:color="auto"/>
      </w:divBdr>
    </w:div>
    <w:div w:id="1764184323">
      <w:bodyDiv w:val="1"/>
      <w:marLeft w:val="0"/>
      <w:marRight w:val="0"/>
      <w:marTop w:val="0"/>
      <w:marBottom w:val="0"/>
      <w:divBdr>
        <w:top w:val="none" w:sz="0" w:space="0" w:color="auto"/>
        <w:left w:val="none" w:sz="0" w:space="0" w:color="auto"/>
        <w:bottom w:val="none" w:sz="0" w:space="0" w:color="auto"/>
        <w:right w:val="none" w:sz="0" w:space="0" w:color="auto"/>
      </w:divBdr>
    </w:div>
    <w:div w:id="1764371991">
      <w:bodyDiv w:val="1"/>
      <w:marLeft w:val="0"/>
      <w:marRight w:val="0"/>
      <w:marTop w:val="0"/>
      <w:marBottom w:val="0"/>
      <w:divBdr>
        <w:top w:val="none" w:sz="0" w:space="0" w:color="auto"/>
        <w:left w:val="none" w:sz="0" w:space="0" w:color="auto"/>
        <w:bottom w:val="none" w:sz="0" w:space="0" w:color="auto"/>
        <w:right w:val="none" w:sz="0" w:space="0" w:color="auto"/>
      </w:divBdr>
    </w:div>
    <w:div w:id="1767462062">
      <w:bodyDiv w:val="1"/>
      <w:marLeft w:val="0"/>
      <w:marRight w:val="0"/>
      <w:marTop w:val="0"/>
      <w:marBottom w:val="0"/>
      <w:divBdr>
        <w:top w:val="none" w:sz="0" w:space="0" w:color="auto"/>
        <w:left w:val="none" w:sz="0" w:space="0" w:color="auto"/>
        <w:bottom w:val="none" w:sz="0" w:space="0" w:color="auto"/>
        <w:right w:val="none" w:sz="0" w:space="0" w:color="auto"/>
      </w:divBdr>
    </w:div>
    <w:div w:id="1769236496">
      <w:bodyDiv w:val="1"/>
      <w:marLeft w:val="0"/>
      <w:marRight w:val="0"/>
      <w:marTop w:val="0"/>
      <w:marBottom w:val="0"/>
      <w:divBdr>
        <w:top w:val="none" w:sz="0" w:space="0" w:color="auto"/>
        <w:left w:val="none" w:sz="0" w:space="0" w:color="auto"/>
        <w:bottom w:val="none" w:sz="0" w:space="0" w:color="auto"/>
        <w:right w:val="none" w:sz="0" w:space="0" w:color="auto"/>
      </w:divBdr>
    </w:div>
    <w:div w:id="1770007297">
      <w:bodyDiv w:val="1"/>
      <w:marLeft w:val="0"/>
      <w:marRight w:val="0"/>
      <w:marTop w:val="0"/>
      <w:marBottom w:val="0"/>
      <w:divBdr>
        <w:top w:val="none" w:sz="0" w:space="0" w:color="auto"/>
        <w:left w:val="none" w:sz="0" w:space="0" w:color="auto"/>
        <w:bottom w:val="none" w:sz="0" w:space="0" w:color="auto"/>
        <w:right w:val="none" w:sz="0" w:space="0" w:color="auto"/>
      </w:divBdr>
    </w:div>
    <w:div w:id="1770199526">
      <w:bodyDiv w:val="1"/>
      <w:marLeft w:val="0"/>
      <w:marRight w:val="0"/>
      <w:marTop w:val="0"/>
      <w:marBottom w:val="0"/>
      <w:divBdr>
        <w:top w:val="none" w:sz="0" w:space="0" w:color="auto"/>
        <w:left w:val="none" w:sz="0" w:space="0" w:color="auto"/>
        <w:bottom w:val="none" w:sz="0" w:space="0" w:color="auto"/>
        <w:right w:val="none" w:sz="0" w:space="0" w:color="auto"/>
      </w:divBdr>
    </w:div>
    <w:div w:id="1770813329">
      <w:bodyDiv w:val="1"/>
      <w:marLeft w:val="0"/>
      <w:marRight w:val="0"/>
      <w:marTop w:val="0"/>
      <w:marBottom w:val="0"/>
      <w:divBdr>
        <w:top w:val="none" w:sz="0" w:space="0" w:color="auto"/>
        <w:left w:val="none" w:sz="0" w:space="0" w:color="auto"/>
        <w:bottom w:val="none" w:sz="0" w:space="0" w:color="auto"/>
        <w:right w:val="none" w:sz="0" w:space="0" w:color="auto"/>
      </w:divBdr>
    </w:div>
    <w:div w:id="1775707980">
      <w:bodyDiv w:val="1"/>
      <w:marLeft w:val="0"/>
      <w:marRight w:val="0"/>
      <w:marTop w:val="0"/>
      <w:marBottom w:val="0"/>
      <w:divBdr>
        <w:top w:val="none" w:sz="0" w:space="0" w:color="auto"/>
        <w:left w:val="none" w:sz="0" w:space="0" w:color="auto"/>
        <w:bottom w:val="none" w:sz="0" w:space="0" w:color="auto"/>
        <w:right w:val="none" w:sz="0" w:space="0" w:color="auto"/>
      </w:divBdr>
    </w:div>
    <w:div w:id="1778674067">
      <w:bodyDiv w:val="1"/>
      <w:marLeft w:val="0"/>
      <w:marRight w:val="0"/>
      <w:marTop w:val="0"/>
      <w:marBottom w:val="0"/>
      <w:divBdr>
        <w:top w:val="none" w:sz="0" w:space="0" w:color="auto"/>
        <w:left w:val="none" w:sz="0" w:space="0" w:color="auto"/>
        <w:bottom w:val="none" w:sz="0" w:space="0" w:color="auto"/>
        <w:right w:val="none" w:sz="0" w:space="0" w:color="auto"/>
      </w:divBdr>
    </w:div>
    <w:div w:id="1779179923">
      <w:bodyDiv w:val="1"/>
      <w:marLeft w:val="0"/>
      <w:marRight w:val="0"/>
      <w:marTop w:val="0"/>
      <w:marBottom w:val="0"/>
      <w:divBdr>
        <w:top w:val="none" w:sz="0" w:space="0" w:color="auto"/>
        <w:left w:val="none" w:sz="0" w:space="0" w:color="auto"/>
        <w:bottom w:val="none" w:sz="0" w:space="0" w:color="auto"/>
        <w:right w:val="none" w:sz="0" w:space="0" w:color="auto"/>
      </w:divBdr>
    </w:div>
    <w:div w:id="1790933544">
      <w:bodyDiv w:val="1"/>
      <w:marLeft w:val="0"/>
      <w:marRight w:val="0"/>
      <w:marTop w:val="0"/>
      <w:marBottom w:val="0"/>
      <w:divBdr>
        <w:top w:val="none" w:sz="0" w:space="0" w:color="auto"/>
        <w:left w:val="none" w:sz="0" w:space="0" w:color="auto"/>
        <w:bottom w:val="none" w:sz="0" w:space="0" w:color="auto"/>
        <w:right w:val="none" w:sz="0" w:space="0" w:color="auto"/>
      </w:divBdr>
    </w:div>
    <w:div w:id="1793480720">
      <w:bodyDiv w:val="1"/>
      <w:marLeft w:val="0"/>
      <w:marRight w:val="0"/>
      <w:marTop w:val="0"/>
      <w:marBottom w:val="0"/>
      <w:divBdr>
        <w:top w:val="none" w:sz="0" w:space="0" w:color="auto"/>
        <w:left w:val="none" w:sz="0" w:space="0" w:color="auto"/>
        <w:bottom w:val="none" w:sz="0" w:space="0" w:color="auto"/>
        <w:right w:val="none" w:sz="0" w:space="0" w:color="auto"/>
      </w:divBdr>
    </w:div>
    <w:div w:id="1793985121">
      <w:bodyDiv w:val="1"/>
      <w:marLeft w:val="0"/>
      <w:marRight w:val="0"/>
      <w:marTop w:val="0"/>
      <w:marBottom w:val="0"/>
      <w:divBdr>
        <w:top w:val="none" w:sz="0" w:space="0" w:color="auto"/>
        <w:left w:val="none" w:sz="0" w:space="0" w:color="auto"/>
        <w:bottom w:val="none" w:sz="0" w:space="0" w:color="auto"/>
        <w:right w:val="none" w:sz="0" w:space="0" w:color="auto"/>
      </w:divBdr>
    </w:div>
    <w:div w:id="1797750769">
      <w:bodyDiv w:val="1"/>
      <w:marLeft w:val="0"/>
      <w:marRight w:val="0"/>
      <w:marTop w:val="0"/>
      <w:marBottom w:val="0"/>
      <w:divBdr>
        <w:top w:val="none" w:sz="0" w:space="0" w:color="auto"/>
        <w:left w:val="none" w:sz="0" w:space="0" w:color="auto"/>
        <w:bottom w:val="none" w:sz="0" w:space="0" w:color="auto"/>
        <w:right w:val="none" w:sz="0" w:space="0" w:color="auto"/>
      </w:divBdr>
    </w:div>
    <w:div w:id="1799449332">
      <w:bodyDiv w:val="1"/>
      <w:marLeft w:val="0"/>
      <w:marRight w:val="0"/>
      <w:marTop w:val="0"/>
      <w:marBottom w:val="0"/>
      <w:divBdr>
        <w:top w:val="none" w:sz="0" w:space="0" w:color="auto"/>
        <w:left w:val="none" w:sz="0" w:space="0" w:color="auto"/>
        <w:bottom w:val="none" w:sz="0" w:space="0" w:color="auto"/>
        <w:right w:val="none" w:sz="0" w:space="0" w:color="auto"/>
      </w:divBdr>
    </w:div>
    <w:div w:id="1800226732">
      <w:bodyDiv w:val="1"/>
      <w:marLeft w:val="0"/>
      <w:marRight w:val="0"/>
      <w:marTop w:val="0"/>
      <w:marBottom w:val="0"/>
      <w:divBdr>
        <w:top w:val="none" w:sz="0" w:space="0" w:color="auto"/>
        <w:left w:val="none" w:sz="0" w:space="0" w:color="auto"/>
        <w:bottom w:val="none" w:sz="0" w:space="0" w:color="auto"/>
        <w:right w:val="none" w:sz="0" w:space="0" w:color="auto"/>
      </w:divBdr>
    </w:div>
    <w:div w:id="1802768965">
      <w:bodyDiv w:val="1"/>
      <w:marLeft w:val="0"/>
      <w:marRight w:val="0"/>
      <w:marTop w:val="0"/>
      <w:marBottom w:val="0"/>
      <w:divBdr>
        <w:top w:val="none" w:sz="0" w:space="0" w:color="auto"/>
        <w:left w:val="none" w:sz="0" w:space="0" w:color="auto"/>
        <w:bottom w:val="none" w:sz="0" w:space="0" w:color="auto"/>
        <w:right w:val="none" w:sz="0" w:space="0" w:color="auto"/>
      </w:divBdr>
    </w:div>
    <w:div w:id="1803300843">
      <w:bodyDiv w:val="1"/>
      <w:marLeft w:val="0"/>
      <w:marRight w:val="0"/>
      <w:marTop w:val="0"/>
      <w:marBottom w:val="0"/>
      <w:divBdr>
        <w:top w:val="none" w:sz="0" w:space="0" w:color="auto"/>
        <w:left w:val="none" w:sz="0" w:space="0" w:color="auto"/>
        <w:bottom w:val="none" w:sz="0" w:space="0" w:color="auto"/>
        <w:right w:val="none" w:sz="0" w:space="0" w:color="auto"/>
      </w:divBdr>
    </w:div>
    <w:div w:id="1804811881">
      <w:bodyDiv w:val="1"/>
      <w:marLeft w:val="0"/>
      <w:marRight w:val="0"/>
      <w:marTop w:val="0"/>
      <w:marBottom w:val="0"/>
      <w:divBdr>
        <w:top w:val="none" w:sz="0" w:space="0" w:color="auto"/>
        <w:left w:val="none" w:sz="0" w:space="0" w:color="auto"/>
        <w:bottom w:val="none" w:sz="0" w:space="0" w:color="auto"/>
        <w:right w:val="none" w:sz="0" w:space="0" w:color="auto"/>
      </w:divBdr>
    </w:div>
    <w:div w:id="1805780566">
      <w:bodyDiv w:val="1"/>
      <w:marLeft w:val="0"/>
      <w:marRight w:val="0"/>
      <w:marTop w:val="0"/>
      <w:marBottom w:val="0"/>
      <w:divBdr>
        <w:top w:val="none" w:sz="0" w:space="0" w:color="auto"/>
        <w:left w:val="none" w:sz="0" w:space="0" w:color="auto"/>
        <w:bottom w:val="none" w:sz="0" w:space="0" w:color="auto"/>
        <w:right w:val="none" w:sz="0" w:space="0" w:color="auto"/>
      </w:divBdr>
    </w:div>
    <w:div w:id="1810004422">
      <w:bodyDiv w:val="1"/>
      <w:marLeft w:val="0"/>
      <w:marRight w:val="0"/>
      <w:marTop w:val="0"/>
      <w:marBottom w:val="0"/>
      <w:divBdr>
        <w:top w:val="none" w:sz="0" w:space="0" w:color="auto"/>
        <w:left w:val="none" w:sz="0" w:space="0" w:color="auto"/>
        <w:bottom w:val="none" w:sz="0" w:space="0" w:color="auto"/>
        <w:right w:val="none" w:sz="0" w:space="0" w:color="auto"/>
      </w:divBdr>
    </w:div>
    <w:div w:id="1813710949">
      <w:bodyDiv w:val="1"/>
      <w:marLeft w:val="0"/>
      <w:marRight w:val="0"/>
      <w:marTop w:val="0"/>
      <w:marBottom w:val="0"/>
      <w:divBdr>
        <w:top w:val="none" w:sz="0" w:space="0" w:color="auto"/>
        <w:left w:val="none" w:sz="0" w:space="0" w:color="auto"/>
        <w:bottom w:val="none" w:sz="0" w:space="0" w:color="auto"/>
        <w:right w:val="none" w:sz="0" w:space="0" w:color="auto"/>
      </w:divBdr>
    </w:div>
    <w:div w:id="1813937207">
      <w:bodyDiv w:val="1"/>
      <w:marLeft w:val="0"/>
      <w:marRight w:val="0"/>
      <w:marTop w:val="0"/>
      <w:marBottom w:val="0"/>
      <w:divBdr>
        <w:top w:val="none" w:sz="0" w:space="0" w:color="auto"/>
        <w:left w:val="none" w:sz="0" w:space="0" w:color="auto"/>
        <w:bottom w:val="none" w:sz="0" w:space="0" w:color="auto"/>
        <w:right w:val="none" w:sz="0" w:space="0" w:color="auto"/>
      </w:divBdr>
    </w:div>
    <w:div w:id="1816751154">
      <w:bodyDiv w:val="1"/>
      <w:marLeft w:val="0"/>
      <w:marRight w:val="0"/>
      <w:marTop w:val="0"/>
      <w:marBottom w:val="0"/>
      <w:divBdr>
        <w:top w:val="none" w:sz="0" w:space="0" w:color="auto"/>
        <w:left w:val="none" w:sz="0" w:space="0" w:color="auto"/>
        <w:bottom w:val="none" w:sz="0" w:space="0" w:color="auto"/>
        <w:right w:val="none" w:sz="0" w:space="0" w:color="auto"/>
      </w:divBdr>
    </w:div>
    <w:div w:id="1817061412">
      <w:bodyDiv w:val="1"/>
      <w:marLeft w:val="0"/>
      <w:marRight w:val="0"/>
      <w:marTop w:val="0"/>
      <w:marBottom w:val="0"/>
      <w:divBdr>
        <w:top w:val="none" w:sz="0" w:space="0" w:color="auto"/>
        <w:left w:val="none" w:sz="0" w:space="0" w:color="auto"/>
        <w:bottom w:val="none" w:sz="0" w:space="0" w:color="auto"/>
        <w:right w:val="none" w:sz="0" w:space="0" w:color="auto"/>
      </w:divBdr>
    </w:div>
    <w:div w:id="1818109899">
      <w:bodyDiv w:val="1"/>
      <w:marLeft w:val="0"/>
      <w:marRight w:val="0"/>
      <w:marTop w:val="0"/>
      <w:marBottom w:val="0"/>
      <w:divBdr>
        <w:top w:val="none" w:sz="0" w:space="0" w:color="auto"/>
        <w:left w:val="none" w:sz="0" w:space="0" w:color="auto"/>
        <w:bottom w:val="none" w:sz="0" w:space="0" w:color="auto"/>
        <w:right w:val="none" w:sz="0" w:space="0" w:color="auto"/>
      </w:divBdr>
    </w:div>
    <w:div w:id="1821923231">
      <w:bodyDiv w:val="1"/>
      <w:marLeft w:val="0"/>
      <w:marRight w:val="0"/>
      <w:marTop w:val="0"/>
      <w:marBottom w:val="0"/>
      <w:divBdr>
        <w:top w:val="none" w:sz="0" w:space="0" w:color="auto"/>
        <w:left w:val="none" w:sz="0" w:space="0" w:color="auto"/>
        <w:bottom w:val="none" w:sz="0" w:space="0" w:color="auto"/>
        <w:right w:val="none" w:sz="0" w:space="0" w:color="auto"/>
      </w:divBdr>
    </w:div>
    <w:div w:id="1824616766">
      <w:bodyDiv w:val="1"/>
      <w:marLeft w:val="0"/>
      <w:marRight w:val="0"/>
      <w:marTop w:val="0"/>
      <w:marBottom w:val="0"/>
      <w:divBdr>
        <w:top w:val="none" w:sz="0" w:space="0" w:color="auto"/>
        <w:left w:val="none" w:sz="0" w:space="0" w:color="auto"/>
        <w:bottom w:val="none" w:sz="0" w:space="0" w:color="auto"/>
        <w:right w:val="none" w:sz="0" w:space="0" w:color="auto"/>
      </w:divBdr>
    </w:div>
    <w:div w:id="1825125252">
      <w:bodyDiv w:val="1"/>
      <w:marLeft w:val="0"/>
      <w:marRight w:val="0"/>
      <w:marTop w:val="0"/>
      <w:marBottom w:val="0"/>
      <w:divBdr>
        <w:top w:val="none" w:sz="0" w:space="0" w:color="auto"/>
        <w:left w:val="none" w:sz="0" w:space="0" w:color="auto"/>
        <w:bottom w:val="none" w:sz="0" w:space="0" w:color="auto"/>
        <w:right w:val="none" w:sz="0" w:space="0" w:color="auto"/>
      </w:divBdr>
    </w:div>
    <w:div w:id="1828746262">
      <w:bodyDiv w:val="1"/>
      <w:marLeft w:val="0"/>
      <w:marRight w:val="0"/>
      <w:marTop w:val="0"/>
      <w:marBottom w:val="0"/>
      <w:divBdr>
        <w:top w:val="none" w:sz="0" w:space="0" w:color="auto"/>
        <w:left w:val="none" w:sz="0" w:space="0" w:color="auto"/>
        <w:bottom w:val="none" w:sz="0" w:space="0" w:color="auto"/>
        <w:right w:val="none" w:sz="0" w:space="0" w:color="auto"/>
      </w:divBdr>
    </w:div>
    <w:div w:id="1830562652">
      <w:bodyDiv w:val="1"/>
      <w:marLeft w:val="0"/>
      <w:marRight w:val="0"/>
      <w:marTop w:val="0"/>
      <w:marBottom w:val="0"/>
      <w:divBdr>
        <w:top w:val="none" w:sz="0" w:space="0" w:color="auto"/>
        <w:left w:val="none" w:sz="0" w:space="0" w:color="auto"/>
        <w:bottom w:val="none" w:sz="0" w:space="0" w:color="auto"/>
        <w:right w:val="none" w:sz="0" w:space="0" w:color="auto"/>
      </w:divBdr>
    </w:div>
    <w:div w:id="1842889877">
      <w:bodyDiv w:val="1"/>
      <w:marLeft w:val="0"/>
      <w:marRight w:val="0"/>
      <w:marTop w:val="0"/>
      <w:marBottom w:val="0"/>
      <w:divBdr>
        <w:top w:val="none" w:sz="0" w:space="0" w:color="auto"/>
        <w:left w:val="none" w:sz="0" w:space="0" w:color="auto"/>
        <w:bottom w:val="none" w:sz="0" w:space="0" w:color="auto"/>
        <w:right w:val="none" w:sz="0" w:space="0" w:color="auto"/>
      </w:divBdr>
    </w:div>
    <w:div w:id="1849829497">
      <w:bodyDiv w:val="1"/>
      <w:marLeft w:val="0"/>
      <w:marRight w:val="0"/>
      <w:marTop w:val="0"/>
      <w:marBottom w:val="0"/>
      <w:divBdr>
        <w:top w:val="none" w:sz="0" w:space="0" w:color="auto"/>
        <w:left w:val="none" w:sz="0" w:space="0" w:color="auto"/>
        <w:bottom w:val="none" w:sz="0" w:space="0" w:color="auto"/>
        <w:right w:val="none" w:sz="0" w:space="0" w:color="auto"/>
      </w:divBdr>
    </w:div>
    <w:div w:id="1854950390">
      <w:bodyDiv w:val="1"/>
      <w:marLeft w:val="0"/>
      <w:marRight w:val="0"/>
      <w:marTop w:val="0"/>
      <w:marBottom w:val="0"/>
      <w:divBdr>
        <w:top w:val="none" w:sz="0" w:space="0" w:color="auto"/>
        <w:left w:val="none" w:sz="0" w:space="0" w:color="auto"/>
        <w:bottom w:val="none" w:sz="0" w:space="0" w:color="auto"/>
        <w:right w:val="none" w:sz="0" w:space="0" w:color="auto"/>
      </w:divBdr>
    </w:div>
    <w:div w:id="1855151207">
      <w:bodyDiv w:val="1"/>
      <w:marLeft w:val="0"/>
      <w:marRight w:val="0"/>
      <w:marTop w:val="0"/>
      <w:marBottom w:val="0"/>
      <w:divBdr>
        <w:top w:val="none" w:sz="0" w:space="0" w:color="auto"/>
        <w:left w:val="none" w:sz="0" w:space="0" w:color="auto"/>
        <w:bottom w:val="none" w:sz="0" w:space="0" w:color="auto"/>
        <w:right w:val="none" w:sz="0" w:space="0" w:color="auto"/>
      </w:divBdr>
    </w:div>
    <w:div w:id="1856572652">
      <w:bodyDiv w:val="1"/>
      <w:marLeft w:val="0"/>
      <w:marRight w:val="0"/>
      <w:marTop w:val="0"/>
      <w:marBottom w:val="0"/>
      <w:divBdr>
        <w:top w:val="none" w:sz="0" w:space="0" w:color="auto"/>
        <w:left w:val="none" w:sz="0" w:space="0" w:color="auto"/>
        <w:bottom w:val="none" w:sz="0" w:space="0" w:color="auto"/>
        <w:right w:val="none" w:sz="0" w:space="0" w:color="auto"/>
      </w:divBdr>
    </w:div>
    <w:div w:id="1857159501">
      <w:bodyDiv w:val="1"/>
      <w:marLeft w:val="0"/>
      <w:marRight w:val="0"/>
      <w:marTop w:val="0"/>
      <w:marBottom w:val="0"/>
      <w:divBdr>
        <w:top w:val="none" w:sz="0" w:space="0" w:color="auto"/>
        <w:left w:val="none" w:sz="0" w:space="0" w:color="auto"/>
        <w:bottom w:val="none" w:sz="0" w:space="0" w:color="auto"/>
        <w:right w:val="none" w:sz="0" w:space="0" w:color="auto"/>
      </w:divBdr>
    </w:div>
    <w:div w:id="1863401151">
      <w:bodyDiv w:val="1"/>
      <w:marLeft w:val="0"/>
      <w:marRight w:val="0"/>
      <w:marTop w:val="0"/>
      <w:marBottom w:val="0"/>
      <w:divBdr>
        <w:top w:val="none" w:sz="0" w:space="0" w:color="auto"/>
        <w:left w:val="none" w:sz="0" w:space="0" w:color="auto"/>
        <w:bottom w:val="none" w:sz="0" w:space="0" w:color="auto"/>
        <w:right w:val="none" w:sz="0" w:space="0" w:color="auto"/>
      </w:divBdr>
    </w:div>
    <w:div w:id="1872184563">
      <w:bodyDiv w:val="1"/>
      <w:marLeft w:val="0"/>
      <w:marRight w:val="0"/>
      <w:marTop w:val="0"/>
      <w:marBottom w:val="0"/>
      <w:divBdr>
        <w:top w:val="none" w:sz="0" w:space="0" w:color="auto"/>
        <w:left w:val="none" w:sz="0" w:space="0" w:color="auto"/>
        <w:bottom w:val="none" w:sz="0" w:space="0" w:color="auto"/>
        <w:right w:val="none" w:sz="0" w:space="0" w:color="auto"/>
      </w:divBdr>
    </w:div>
    <w:div w:id="1874880600">
      <w:bodyDiv w:val="1"/>
      <w:marLeft w:val="0"/>
      <w:marRight w:val="0"/>
      <w:marTop w:val="0"/>
      <w:marBottom w:val="0"/>
      <w:divBdr>
        <w:top w:val="none" w:sz="0" w:space="0" w:color="auto"/>
        <w:left w:val="none" w:sz="0" w:space="0" w:color="auto"/>
        <w:bottom w:val="none" w:sz="0" w:space="0" w:color="auto"/>
        <w:right w:val="none" w:sz="0" w:space="0" w:color="auto"/>
      </w:divBdr>
    </w:div>
    <w:div w:id="1876041417">
      <w:bodyDiv w:val="1"/>
      <w:marLeft w:val="0"/>
      <w:marRight w:val="0"/>
      <w:marTop w:val="0"/>
      <w:marBottom w:val="0"/>
      <w:divBdr>
        <w:top w:val="none" w:sz="0" w:space="0" w:color="auto"/>
        <w:left w:val="none" w:sz="0" w:space="0" w:color="auto"/>
        <w:bottom w:val="none" w:sz="0" w:space="0" w:color="auto"/>
        <w:right w:val="none" w:sz="0" w:space="0" w:color="auto"/>
      </w:divBdr>
    </w:div>
    <w:div w:id="1878809546">
      <w:bodyDiv w:val="1"/>
      <w:marLeft w:val="0"/>
      <w:marRight w:val="0"/>
      <w:marTop w:val="0"/>
      <w:marBottom w:val="0"/>
      <w:divBdr>
        <w:top w:val="none" w:sz="0" w:space="0" w:color="auto"/>
        <w:left w:val="none" w:sz="0" w:space="0" w:color="auto"/>
        <w:bottom w:val="none" w:sz="0" w:space="0" w:color="auto"/>
        <w:right w:val="none" w:sz="0" w:space="0" w:color="auto"/>
      </w:divBdr>
    </w:div>
    <w:div w:id="1887176603">
      <w:bodyDiv w:val="1"/>
      <w:marLeft w:val="0"/>
      <w:marRight w:val="0"/>
      <w:marTop w:val="0"/>
      <w:marBottom w:val="0"/>
      <w:divBdr>
        <w:top w:val="none" w:sz="0" w:space="0" w:color="auto"/>
        <w:left w:val="none" w:sz="0" w:space="0" w:color="auto"/>
        <w:bottom w:val="none" w:sz="0" w:space="0" w:color="auto"/>
        <w:right w:val="none" w:sz="0" w:space="0" w:color="auto"/>
      </w:divBdr>
    </w:div>
    <w:div w:id="1893152656">
      <w:bodyDiv w:val="1"/>
      <w:marLeft w:val="0"/>
      <w:marRight w:val="0"/>
      <w:marTop w:val="0"/>
      <w:marBottom w:val="0"/>
      <w:divBdr>
        <w:top w:val="none" w:sz="0" w:space="0" w:color="auto"/>
        <w:left w:val="none" w:sz="0" w:space="0" w:color="auto"/>
        <w:bottom w:val="none" w:sz="0" w:space="0" w:color="auto"/>
        <w:right w:val="none" w:sz="0" w:space="0" w:color="auto"/>
      </w:divBdr>
    </w:div>
    <w:div w:id="1894584878">
      <w:bodyDiv w:val="1"/>
      <w:marLeft w:val="0"/>
      <w:marRight w:val="0"/>
      <w:marTop w:val="0"/>
      <w:marBottom w:val="0"/>
      <w:divBdr>
        <w:top w:val="none" w:sz="0" w:space="0" w:color="auto"/>
        <w:left w:val="none" w:sz="0" w:space="0" w:color="auto"/>
        <w:bottom w:val="none" w:sz="0" w:space="0" w:color="auto"/>
        <w:right w:val="none" w:sz="0" w:space="0" w:color="auto"/>
      </w:divBdr>
    </w:div>
    <w:div w:id="1894731505">
      <w:bodyDiv w:val="1"/>
      <w:marLeft w:val="0"/>
      <w:marRight w:val="0"/>
      <w:marTop w:val="0"/>
      <w:marBottom w:val="0"/>
      <w:divBdr>
        <w:top w:val="none" w:sz="0" w:space="0" w:color="auto"/>
        <w:left w:val="none" w:sz="0" w:space="0" w:color="auto"/>
        <w:bottom w:val="none" w:sz="0" w:space="0" w:color="auto"/>
        <w:right w:val="none" w:sz="0" w:space="0" w:color="auto"/>
      </w:divBdr>
    </w:div>
    <w:div w:id="1895697181">
      <w:bodyDiv w:val="1"/>
      <w:marLeft w:val="0"/>
      <w:marRight w:val="0"/>
      <w:marTop w:val="0"/>
      <w:marBottom w:val="0"/>
      <w:divBdr>
        <w:top w:val="none" w:sz="0" w:space="0" w:color="auto"/>
        <w:left w:val="none" w:sz="0" w:space="0" w:color="auto"/>
        <w:bottom w:val="none" w:sz="0" w:space="0" w:color="auto"/>
        <w:right w:val="none" w:sz="0" w:space="0" w:color="auto"/>
      </w:divBdr>
    </w:div>
    <w:div w:id="1895850103">
      <w:bodyDiv w:val="1"/>
      <w:marLeft w:val="0"/>
      <w:marRight w:val="0"/>
      <w:marTop w:val="0"/>
      <w:marBottom w:val="0"/>
      <w:divBdr>
        <w:top w:val="none" w:sz="0" w:space="0" w:color="auto"/>
        <w:left w:val="none" w:sz="0" w:space="0" w:color="auto"/>
        <w:bottom w:val="none" w:sz="0" w:space="0" w:color="auto"/>
        <w:right w:val="none" w:sz="0" w:space="0" w:color="auto"/>
      </w:divBdr>
    </w:div>
    <w:div w:id="1898855371">
      <w:bodyDiv w:val="1"/>
      <w:marLeft w:val="0"/>
      <w:marRight w:val="0"/>
      <w:marTop w:val="0"/>
      <w:marBottom w:val="0"/>
      <w:divBdr>
        <w:top w:val="none" w:sz="0" w:space="0" w:color="auto"/>
        <w:left w:val="none" w:sz="0" w:space="0" w:color="auto"/>
        <w:bottom w:val="none" w:sz="0" w:space="0" w:color="auto"/>
        <w:right w:val="none" w:sz="0" w:space="0" w:color="auto"/>
      </w:divBdr>
    </w:div>
    <w:div w:id="1903716906">
      <w:bodyDiv w:val="1"/>
      <w:marLeft w:val="0"/>
      <w:marRight w:val="0"/>
      <w:marTop w:val="0"/>
      <w:marBottom w:val="0"/>
      <w:divBdr>
        <w:top w:val="none" w:sz="0" w:space="0" w:color="auto"/>
        <w:left w:val="none" w:sz="0" w:space="0" w:color="auto"/>
        <w:bottom w:val="none" w:sz="0" w:space="0" w:color="auto"/>
        <w:right w:val="none" w:sz="0" w:space="0" w:color="auto"/>
      </w:divBdr>
    </w:div>
    <w:div w:id="1904245312">
      <w:bodyDiv w:val="1"/>
      <w:marLeft w:val="0"/>
      <w:marRight w:val="0"/>
      <w:marTop w:val="0"/>
      <w:marBottom w:val="0"/>
      <w:divBdr>
        <w:top w:val="none" w:sz="0" w:space="0" w:color="auto"/>
        <w:left w:val="none" w:sz="0" w:space="0" w:color="auto"/>
        <w:bottom w:val="none" w:sz="0" w:space="0" w:color="auto"/>
        <w:right w:val="none" w:sz="0" w:space="0" w:color="auto"/>
      </w:divBdr>
    </w:div>
    <w:div w:id="1904948206">
      <w:bodyDiv w:val="1"/>
      <w:marLeft w:val="0"/>
      <w:marRight w:val="0"/>
      <w:marTop w:val="0"/>
      <w:marBottom w:val="0"/>
      <w:divBdr>
        <w:top w:val="none" w:sz="0" w:space="0" w:color="auto"/>
        <w:left w:val="none" w:sz="0" w:space="0" w:color="auto"/>
        <w:bottom w:val="none" w:sz="0" w:space="0" w:color="auto"/>
        <w:right w:val="none" w:sz="0" w:space="0" w:color="auto"/>
      </w:divBdr>
    </w:div>
    <w:div w:id="1905292208">
      <w:bodyDiv w:val="1"/>
      <w:marLeft w:val="0"/>
      <w:marRight w:val="0"/>
      <w:marTop w:val="0"/>
      <w:marBottom w:val="0"/>
      <w:divBdr>
        <w:top w:val="none" w:sz="0" w:space="0" w:color="auto"/>
        <w:left w:val="none" w:sz="0" w:space="0" w:color="auto"/>
        <w:bottom w:val="none" w:sz="0" w:space="0" w:color="auto"/>
        <w:right w:val="none" w:sz="0" w:space="0" w:color="auto"/>
      </w:divBdr>
    </w:div>
    <w:div w:id="1909266146">
      <w:bodyDiv w:val="1"/>
      <w:marLeft w:val="0"/>
      <w:marRight w:val="0"/>
      <w:marTop w:val="0"/>
      <w:marBottom w:val="0"/>
      <w:divBdr>
        <w:top w:val="none" w:sz="0" w:space="0" w:color="auto"/>
        <w:left w:val="none" w:sz="0" w:space="0" w:color="auto"/>
        <w:bottom w:val="none" w:sz="0" w:space="0" w:color="auto"/>
        <w:right w:val="none" w:sz="0" w:space="0" w:color="auto"/>
      </w:divBdr>
    </w:div>
    <w:div w:id="1912302474">
      <w:bodyDiv w:val="1"/>
      <w:marLeft w:val="0"/>
      <w:marRight w:val="0"/>
      <w:marTop w:val="0"/>
      <w:marBottom w:val="0"/>
      <w:divBdr>
        <w:top w:val="none" w:sz="0" w:space="0" w:color="auto"/>
        <w:left w:val="none" w:sz="0" w:space="0" w:color="auto"/>
        <w:bottom w:val="none" w:sz="0" w:space="0" w:color="auto"/>
        <w:right w:val="none" w:sz="0" w:space="0" w:color="auto"/>
      </w:divBdr>
    </w:div>
    <w:div w:id="1913469835">
      <w:bodyDiv w:val="1"/>
      <w:marLeft w:val="0"/>
      <w:marRight w:val="0"/>
      <w:marTop w:val="0"/>
      <w:marBottom w:val="0"/>
      <w:divBdr>
        <w:top w:val="none" w:sz="0" w:space="0" w:color="auto"/>
        <w:left w:val="none" w:sz="0" w:space="0" w:color="auto"/>
        <w:bottom w:val="none" w:sz="0" w:space="0" w:color="auto"/>
        <w:right w:val="none" w:sz="0" w:space="0" w:color="auto"/>
      </w:divBdr>
    </w:div>
    <w:div w:id="1917935856">
      <w:bodyDiv w:val="1"/>
      <w:marLeft w:val="0"/>
      <w:marRight w:val="0"/>
      <w:marTop w:val="0"/>
      <w:marBottom w:val="0"/>
      <w:divBdr>
        <w:top w:val="none" w:sz="0" w:space="0" w:color="auto"/>
        <w:left w:val="none" w:sz="0" w:space="0" w:color="auto"/>
        <w:bottom w:val="none" w:sz="0" w:space="0" w:color="auto"/>
        <w:right w:val="none" w:sz="0" w:space="0" w:color="auto"/>
      </w:divBdr>
    </w:div>
    <w:div w:id="1924483505">
      <w:bodyDiv w:val="1"/>
      <w:marLeft w:val="0"/>
      <w:marRight w:val="0"/>
      <w:marTop w:val="0"/>
      <w:marBottom w:val="0"/>
      <w:divBdr>
        <w:top w:val="none" w:sz="0" w:space="0" w:color="auto"/>
        <w:left w:val="none" w:sz="0" w:space="0" w:color="auto"/>
        <w:bottom w:val="none" w:sz="0" w:space="0" w:color="auto"/>
        <w:right w:val="none" w:sz="0" w:space="0" w:color="auto"/>
      </w:divBdr>
    </w:div>
    <w:div w:id="1930313424">
      <w:bodyDiv w:val="1"/>
      <w:marLeft w:val="0"/>
      <w:marRight w:val="0"/>
      <w:marTop w:val="0"/>
      <w:marBottom w:val="0"/>
      <w:divBdr>
        <w:top w:val="none" w:sz="0" w:space="0" w:color="auto"/>
        <w:left w:val="none" w:sz="0" w:space="0" w:color="auto"/>
        <w:bottom w:val="none" w:sz="0" w:space="0" w:color="auto"/>
        <w:right w:val="none" w:sz="0" w:space="0" w:color="auto"/>
      </w:divBdr>
    </w:div>
    <w:div w:id="1934700896">
      <w:bodyDiv w:val="1"/>
      <w:marLeft w:val="0"/>
      <w:marRight w:val="0"/>
      <w:marTop w:val="0"/>
      <w:marBottom w:val="0"/>
      <w:divBdr>
        <w:top w:val="none" w:sz="0" w:space="0" w:color="auto"/>
        <w:left w:val="none" w:sz="0" w:space="0" w:color="auto"/>
        <w:bottom w:val="none" w:sz="0" w:space="0" w:color="auto"/>
        <w:right w:val="none" w:sz="0" w:space="0" w:color="auto"/>
      </w:divBdr>
    </w:div>
    <w:div w:id="1939369944">
      <w:bodyDiv w:val="1"/>
      <w:marLeft w:val="0"/>
      <w:marRight w:val="0"/>
      <w:marTop w:val="0"/>
      <w:marBottom w:val="0"/>
      <w:divBdr>
        <w:top w:val="none" w:sz="0" w:space="0" w:color="auto"/>
        <w:left w:val="none" w:sz="0" w:space="0" w:color="auto"/>
        <w:bottom w:val="none" w:sz="0" w:space="0" w:color="auto"/>
        <w:right w:val="none" w:sz="0" w:space="0" w:color="auto"/>
      </w:divBdr>
    </w:div>
    <w:div w:id="1940331448">
      <w:bodyDiv w:val="1"/>
      <w:marLeft w:val="0"/>
      <w:marRight w:val="0"/>
      <w:marTop w:val="0"/>
      <w:marBottom w:val="0"/>
      <w:divBdr>
        <w:top w:val="none" w:sz="0" w:space="0" w:color="auto"/>
        <w:left w:val="none" w:sz="0" w:space="0" w:color="auto"/>
        <w:bottom w:val="none" w:sz="0" w:space="0" w:color="auto"/>
        <w:right w:val="none" w:sz="0" w:space="0" w:color="auto"/>
      </w:divBdr>
    </w:div>
    <w:div w:id="1944342479">
      <w:bodyDiv w:val="1"/>
      <w:marLeft w:val="0"/>
      <w:marRight w:val="0"/>
      <w:marTop w:val="0"/>
      <w:marBottom w:val="0"/>
      <w:divBdr>
        <w:top w:val="none" w:sz="0" w:space="0" w:color="auto"/>
        <w:left w:val="none" w:sz="0" w:space="0" w:color="auto"/>
        <w:bottom w:val="none" w:sz="0" w:space="0" w:color="auto"/>
        <w:right w:val="none" w:sz="0" w:space="0" w:color="auto"/>
      </w:divBdr>
    </w:div>
    <w:div w:id="1950818160">
      <w:bodyDiv w:val="1"/>
      <w:marLeft w:val="0"/>
      <w:marRight w:val="0"/>
      <w:marTop w:val="0"/>
      <w:marBottom w:val="0"/>
      <w:divBdr>
        <w:top w:val="none" w:sz="0" w:space="0" w:color="auto"/>
        <w:left w:val="none" w:sz="0" w:space="0" w:color="auto"/>
        <w:bottom w:val="none" w:sz="0" w:space="0" w:color="auto"/>
        <w:right w:val="none" w:sz="0" w:space="0" w:color="auto"/>
      </w:divBdr>
    </w:div>
    <w:div w:id="1951860693">
      <w:bodyDiv w:val="1"/>
      <w:marLeft w:val="0"/>
      <w:marRight w:val="0"/>
      <w:marTop w:val="0"/>
      <w:marBottom w:val="0"/>
      <w:divBdr>
        <w:top w:val="none" w:sz="0" w:space="0" w:color="auto"/>
        <w:left w:val="none" w:sz="0" w:space="0" w:color="auto"/>
        <w:bottom w:val="none" w:sz="0" w:space="0" w:color="auto"/>
        <w:right w:val="none" w:sz="0" w:space="0" w:color="auto"/>
      </w:divBdr>
    </w:div>
    <w:div w:id="1952079968">
      <w:bodyDiv w:val="1"/>
      <w:marLeft w:val="0"/>
      <w:marRight w:val="0"/>
      <w:marTop w:val="0"/>
      <w:marBottom w:val="0"/>
      <w:divBdr>
        <w:top w:val="none" w:sz="0" w:space="0" w:color="auto"/>
        <w:left w:val="none" w:sz="0" w:space="0" w:color="auto"/>
        <w:bottom w:val="none" w:sz="0" w:space="0" w:color="auto"/>
        <w:right w:val="none" w:sz="0" w:space="0" w:color="auto"/>
      </w:divBdr>
    </w:div>
    <w:div w:id="1956256549">
      <w:bodyDiv w:val="1"/>
      <w:marLeft w:val="0"/>
      <w:marRight w:val="0"/>
      <w:marTop w:val="0"/>
      <w:marBottom w:val="0"/>
      <w:divBdr>
        <w:top w:val="none" w:sz="0" w:space="0" w:color="auto"/>
        <w:left w:val="none" w:sz="0" w:space="0" w:color="auto"/>
        <w:bottom w:val="none" w:sz="0" w:space="0" w:color="auto"/>
        <w:right w:val="none" w:sz="0" w:space="0" w:color="auto"/>
      </w:divBdr>
    </w:div>
    <w:div w:id="1958172888">
      <w:bodyDiv w:val="1"/>
      <w:marLeft w:val="0"/>
      <w:marRight w:val="0"/>
      <w:marTop w:val="0"/>
      <w:marBottom w:val="0"/>
      <w:divBdr>
        <w:top w:val="none" w:sz="0" w:space="0" w:color="auto"/>
        <w:left w:val="none" w:sz="0" w:space="0" w:color="auto"/>
        <w:bottom w:val="none" w:sz="0" w:space="0" w:color="auto"/>
        <w:right w:val="none" w:sz="0" w:space="0" w:color="auto"/>
      </w:divBdr>
    </w:div>
    <w:div w:id="1962418715">
      <w:bodyDiv w:val="1"/>
      <w:marLeft w:val="0"/>
      <w:marRight w:val="0"/>
      <w:marTop w:val="0"/>
      <w:marBottom w:val="0"/>
      <w:divBdr>
        <w:top w:val="none" w:sz="0" w:space="0" w:color="auto"/>
        <w:left w:val="none" w:sz="0" w:space="0" w:color="auto"/>
        <w:bottom w:val="none" w:sz="0" w:space="0" w:color="auto"/>
        <w:right w:val="none" w:sz="0" w:space="0" w:color="auto"/>
      </w:divBdr>
    </w:div>
    <w:div w:id="1962422849">
      <w:bodyDiv w:val="1"/>
      <w:marLeft w:val="0"/>
      <w:marRight w:val="0"/>
      <w:marTop w:val="0"/>
      <w:marBottom w:val="0"/>
      <w:divBdr>
        <w:top w:val="none" w:sz="0" w:space="0" w:color="auto"/>
        <w:left w:val="none" w:sz="0" w:space="0" w:color="auto"/>
        <w:bottom w:val="none" w:sz="0" w:space="0" w:color="auto"/>
        <w:right w:val="none" w:sz="0" w:space="0" w:color="auto"/>
      </w:divBdr>
    </w:div>
    <w:div w:id="1967394154">
      <w:bodyDiv w:val="1"/>
      <w:marLeft w:val="0"/>
      <w:marRight w:val="0"/>
      <w:marTop w:val="0"/>
      <w:marBottom w:val="0"/>
      <w:divBdr>
        <w:top w:val="none" w:sz="0" w:space="0" w:color="auto"/>
        <w:left w:val="none" w:sz="0" w:space="0" w:color="auto"/>
        <w:bottom w:val="none" w:sz="0" w:space="0" w:color="auto"/>
        <w:right w:val="none" w:sz="0" w:space="0" w:color="auto"/>
      </w:divBdr>
    </w:div>
    <w:div w:id="1968928979">
      <w:bodyDiv w:val="1"/>
      <w:marLeft w:val="0"/>
      <w:marRight w:val="0"/>
      <w:marTop w:val="0"/>
      <w:marBottom w:val="0"/>
      <w:divBdr>
        <w:top w:val="none" w:sz="0" w:space="0" w:color="auto"/>
        <w:left w:val="none" w:sz="0" w:space="0" w:color="auto"/>
        <w:bottom w:val="none" w:sz="0" w:space="0" w:color="auto"/>
        <w:right w:val="none" w:sz="0" w:space="0" w:color="auto"/>
      </w:divBdr>
    </w:div>
    <w:div w:id="1969505092">
      <w:bodyDiv w:val="1"/>
      <w:marLeft w:val="0"/>
      <w:marRight w:val="0"/>
      <w:marTop w:val="0"/>
      <w:marBottom w:val="0"/>
      <w:divBdr>
        <w:top w:val="none" w:sz="0" w:space="0" w:color="auto"/>
        <w:left w:val="none" w:sz="0" w:space="0" w:color="auto"/>
        <w:bottom w:val="none" w:sz="0" w:space="0" w:color="auto"/>
        <w:right w:val="none" w:sz="0" w:space="0" w:color="auto"/>
      </w:divBdr>
    </w:div>
    <w:div w:id="1971089416">
      <w:bodyDiv w:val="1"/>
      <w:marLeft w:val="0"/>
      <w:marRight w:val="0"/>
      <w:marTop w:val="0"/>
      <w:marBottom w:val="0"/>
      <w:divBdr>
        <w:top w:val="none" w:sz="0" w:space="0" w:color="auto"/>
        <w:left w:val="none" w:sz="0" w:space="0" w:color="auto"/>
        <w:bottom w:val="none" w:sz="0" w:space="0" w:color="auto"/>
        <w:right w:val="none" w:sz="0" w:space="0" w:color="auto"/>
      </w:divBdr>
    </w:div>
    <w:div w:id="1972975378">
      <w:bodyDiv w:val="1"/>
      <w:marLeft w:val="0"/>
      <w:marRight w:val="0"/>
      <w:marTop w:val="0"/>
      <w:marBottom w:val="0"/>
      <w:divBdr>
        <w:top w:val="none" w:sz="0" w:space="0" w:color="auto"/>
        <w:left w:val="none" w:sz="0" w:space="0" w:color="auto"/>
        <w:bottom w:val="none" w:sz="0" w:space="0" w:color="auto"/>
        <w:right w:val="none" w:sz="0" w:space="0" w:color="auto"/>
      </w:divBdr>
    </w:div>
    <w:div w:id="1976569448">
      <w:bodyDiv w:val="1"/>
      <w:marLeft w:val="0"/>
      <w:marRight w:val="0"/>
      <w:marTop w:val="0"/>
      <w:marBottom w:val="0"/>
      <w:divBdr>
        <w:top w:val="none" w:sz="0" w:space="0" w:color="auto"/>
        <w:left w:val="none" w:sz="0" w:space="0" w:color="auto"/>
        <w:bottom w:val="none" w:sz="0" w:space="0" w:color="auto"/>
        <w:right w:val="none" w:sz="0" w:space="0" w:color="auto"/>
      </w:divBdr>
    </w:div>
    <w:div w:id="1980459168">
      <w:bodyDiv w:val="1"/>
      <w:marLeft w:val="0"/>
      <w:marRight w:val="0"/>
      <w:marTop w:val="0"/>
      <w:marBottom w:val="0"/>
      <w:divBdr>
        <w:top w:val="none" w:sz="0" w:space="0" w:color="auto"/>
        <w:left w:val="none" w:sz="0" w:space="0" w:color="auto"/>
        <w:bottom w:val="none" w:sz="0" w:space="0" w:color="auto"/>
        <w:right w:val="none" w:sz="0" w:space="0" w:color="auto"/>
      </w:divBdr>
    </w:div>
    <w:div w:id="1981567080">
      <w:bodyDiv w:val="1"/>
      <w:marLeft w:val="0"/>
      <w:marRight w:val="0"/>
      <w:marTop w:val="0"/>
      <w:marBottom w:val="0"/>
      <w:divBdr>
        <w:top w:val="none" w:sz="0" w:space="0" w:color="auto"/>
        <w:left w:val="none" w:sz="0" w:space="0" w:color="auto"/>
        <w:bottom w:val="none" w:sz="0" w:space="0" w:color="auto"/>
        <w:right w:val="none" w:sz="0" w:space="0" w:color="auto"/>
      </w:divBdr>
    </w:div>
    <w:div w:id="1981689081">
      <w:bodyDiv w:val="1"/>
      <w:marLeft w:val="0"/>
      <w:marRight w:val="0"/>
      <w:marTop w:val="0"/>
      <w:marBottom w:val="0"/>
      <w:divBdr>
        <w:top w:val="none" w:sz="0" w:space="0" w:color="auto"/>
        <w:left w:val="none" w:sz="0" w:space="0" w:color="auto"/>
        <w:bottom w:val="none" w:sz="0" w:space="0" w:color="auto"/>
        <w:right w:val="none" w:sz="0" w:space="0" w:color="auto"/>
      </w:divBdr>
    </w:div>
    <w:div w:id="1982349032">
      <w:bodyDiv w:val="1"/>
      <w:marLeft w:val="0"/>
      <w:marRight w:val="0"/>
      <w:marTop w:val="0"/>
      <w:marBottom w:val="0"/>
      <w:divBdr>
        <w:top w:val="none" w:sz="0" w:space="0" w:color="auto"/>
        <w:left w:val="none" w:sz="0" w:space="0" w:color="auto"/>
        <w:bottom w:val="none" w:sz="0" w:space="0" w:color="auto"/>
        <w:right w:val="none" w:sz="0" w:space="0" w:color="auto"/>
      </w:divBdr>
    </w:div>
    <w:div w:id="1983072019">
      <w:bodyDiv w:val="1"/>
      <w:marLeft w:val="0"/>
      <w:marRight w:val="0"/>
      <w:marTop w:val="0"/>
      <w:marBottom w:val="0"/>
      <w:divBdr>
        <w:top w:val="none" w:sz="0" w:space="0" w:color="auto"/>
        <w:left w:val="none" w:sz="0" w:space="0" w:color="auto"/>
        <w:bottom w:val="none" w:sz="0" w:space="0" w:color="auto"/>
        <w:right w:val="none" w:sz="0" w:space="0" w:color="auto"/>
      </w:divBdr>
    </w:div>
    <w:div w:id="1984117032">
      <w:bodyDiv w:val="1"/>
      <w:marLeft w:val="0"/>
      <w:marRight w:val="0"/>
      <w:marTop w:val="0"/>
      <w:marBottom w:val="0"/>
      <w:divBdr>
        <w:top w:val="none" w:sz="0" w:space="0" w:color="auto"/>
        <w:left w:val="none" w:sz="0" w:space="0" w:color="auto"/>
        <w:bottom w:val="none" w:sz="0" w:space="0" w:color="auto"/>
        <w:right w:val="none" w:sz="0" w:space="0" w:color="auto"/>
      </w:divBdr>
    </w:div>
    <w:div w:id="1986156267">
      <w:bodyDiv w:val="1"/>
      <w:marLeft w:val="0"/>
      <w:marRight w:val="0"/>
      <w:marTop w:val="0"/>
      <w:marBottom w:val="0"/>
      <w:divBdr>
        <w:top w:val="none" w:sz="0" w:space="0" w:color="auto"/>
        <w:left w:val="none" w:sz="0" w:space="0" w:color="auto"/>
        <w:bottom w:val="none" w:sz="0" w:space="0" w:color="auto"/>
        <w:right w:val="none" w:sz="0" w:space="0" w:color="auto"/>
      </w:divBdr>
    </w:div>
    <w:div w:id="1990397676">
      <w:bodyDiv w:val="1"/>
      <w:marLeft w:val="0"/>
      <w:marRight w:val="0"/>
      <w:marTop w:val="0"/>
      <w:marBottom w:val="0"/>
      <w:divBdr>
        <w:top w:val="none" w:sz="0" w:space="0" w:color="auto"/>
        <w:left w:val="none" w:sz="0" w:space="0" w:color="auto"/>
        <w:bottom w:val="none" w:sz="0" w:space="0" w:color="auto"/>
        <w:right w:val="none" w:sz="0" w:space="0" w:color="auto"/>
      </w:divBdr>
    </w:div>
    <w:div w:id="1991714705">
      <w:bodyDiv w:val="1"/>
      <w:marLeft w:val="0"/>
      <w:marRight w:val="0"/>
      <w:marTop w:val="0"/>
      <w:marBottom w:val="0"/>
      <w:divBdr>
        <w:top w:val="none" w:sz="0" w:space="0" w:color="auto"/>
        <w:left w:val="none" w:sz="0" w:space="0" w:color="auto"/>
        <w:bottom w:val="none" w:sz="0" w:space="0" w:color="auto"/>
        <w:right w:val="none" w:sz="0" w:space="0" w:color="auto"/>
      </w:divBdr>
    </w:div>
    <w:div w:id="1992438184">
      <w:bodyDiv w:val="1"/>
      <w:marLeft w:val="0"/>
      <w:marRight w:val="0"/>
      <w:marTop w:val="0"/>
      <w:marBottom w:val="0"/>
      <w:divBdr>
        <w:top w:val="none" w:sz="0" w:space="0" w:color="auto"/>
        <w:left w:val="none" w:sz="0" w:space="0" w:color="auto"/>
        <w:bottom w:val="none" w:sz="0" w:space="0" w:color="auto"/>
        <w:right w:val="none" w:sz="0" w:space="0" w:color="auto"/>
      </w:divBdr>
    </w:div>
    <w:div w:id="1995718794">
      <w:bodyDiv w:val="1"/>
      <w:marLeft w:val="0"/>
      <w:marRight w:val="0"/>
      <w:marTop w:val="0"/>
      <w:marBottom w:val="0"/>
      <w:divBdr>
        <w:top w:val="none" w:sz="0" w:space="0" w:color="auto"/>
        <w:left w:val="none" w:sz="0" w:space="0" w:color="auto"/>
        <w:bottom w:val="none" w:sz="0" w:space="0" w:color="auto"/>
        <w:right w:val="none" w:sz="0" w:space="0" w:color="auto"/>
      </w:divBdr>
    </w:div>
    <w:div w:id="1996570777">
      <w:bodyDiv w:val="1"/>
      <w:marLeft w:val="0"/>
      <w:marRight w:val="0"/>
      <w:marTop w:val="0"/>
      <w:marBottom w:val="0"/>
      <w:divBdr>
        <w:top w:val="none" w:sz="0" w:space="0" w:color="auto"/>
        <w:left w:val="none" w:sz="0" w:space="0" w:color="auto"/>
        <w:bottom w:val="none" w:sz="0" w:space="0" w:color="auto"/>
        <w:right w:val="none" w:sz="0" w:space="0" w:color="auto"/>
      </w:divBdr>
    </w:div>
    <w:div w:id="1997611890">
      <w:bodyDiv w:val="1"/>
      <w:marLeft w:val="0"/>
      <w:marRight w:val="0"/>
      <w:marTop w:val="0"/>
      <w:marBottom w:val="0"/>
      <w:divBdr>
        <w:top w:val="none" w:sz="0" w:space="0" w:color="auto"/>
        <w:left w:val="none" w:sz="0" w:space="0" w:color="auto"/>
        <w:bottom w:val="none" w:sz="0" w:space="0" w:color="auto"/>
        <w:right w:val="none" w:sz="0" w:space="0" w:color="auto"/>
      </w:divBdr>
    </w:div>
    <w:div w:id="1998803088">
      <w:bodyDiv w:val="1"/>
      <w:marLeft w:val="0"/>
      <w:marRight w:val="0"/>
      <w:marTop w:val="0"/>
      <w:marBottom w:val="0"/>
      <w:divBdr>
        <w:top w:val="none" w:sz="0" w:space="0" w:color="auto"/>
        <w:left w:val="none" w:sz="0" w:space="0" w:color="auto"/>
        <w:bottom w:val="none" w:sz="0" w:space="0" w:color="auto"/>
        <w:right w:val="none" w:sz="0" w:space="0" w:color="auto"/>
      </w:divBdr>
    </w:div>
    <w:div w:id="2002662987">
      <w:bodyDiv w:val="1"/>
      <w:marLeft w:val="0"/>
      <w:marRight w:val="0"/>
      <w:marTop w:val="0"/>
      <w:marBottom w:val="0"/>
      <w:divBdr>
        <w:top w:val="none" w:sz="0" w:space="0" w:color="auto"/>
        <w:left w:val="none" w:sz="0" w:space="0" w:color="auto"/>
        <w:bottom w:val="none" w:sz="0" w:space="0" w:color="auto"/>
        <w:right w:val="none" w:sz="0" w:space="0" w:color="auto"/>
      </w:divBdr>
    </w:div>
    <w:div w:id="2003656602">
      <w:bodyDiv w:val="1"/>
      <w:marLeft w:val="0"/>
      <w:marRight w:val="0"/>
      <w:marTop w:val="0"/>
      <w:marBottom w:val="0"/>
      <w:divBdr>
        <w:top w:val="none" w:sz="0" w:space="0" w:color="auto"/>
        <w:left w:val="none" w:sz="0" w:space="0" w:color="auto"/>
        <w:bottom w:val="none" w:sz="0" w:space="0" w:color="auto"/>
        <w:right w:val="none" w:sz="0" w:space="0" w:color="auto"/>
      </w:divBdr>
    </w:div>
    <w:div w:id="2004115770">
      <w:bodyDiv w:val="1"/>
      <w:marLeft w:val="0"/>
      <w:marRight w:val="0"/>
      <w:marTop w:val="0"/>
      <w:marBottom w:val="0"/>
      <w:divBdr>
        <w:top w:val="none" w:sz="0" w:space="0" w:color="auto"/>
        <w:left w:val="none" w:sz="0" w:space="0" w:color="auto"/>
        <w:bottom w:val="none" w:sz="0" w:space="0" w:color="auto"/>
        <w:right w:val="none" w:sz="0" w:space="0" w:color="auto"/>
      </w:divBdr>
    </w:div>
    <w:div w:id="2004116023">
      <w:bodyDiv w:val="1"/>
      <w:marLeft w:val="0"/>
      <w:marRight w:val="0"/>
      <w:marTop w:val="0"/>
      <w:marBottom w:val="0"/>
      <w:divBdr>
        <w:top w:val="none" w:sz="0" w:space="0" w:color="auto"/>
        <w:left w:val="none" w:sz="0" w:space="0" w:color="auto"/>
        <w:bottom w:val="none" w:sz="0" w:space="0" w:color="auto"/>
        <w:right w:val="none" w:sz="0" w:space="0" w:color="auto"/>
      </w:divBdr>
    </w:div>
    <w:div w:id="2009285035">
      <w:bodyDiv w:val="1"/>
      <w:marLeft w:val="0"/>
      <w:marRight w:val="0"/>
      <w:marTop w:val="0"/>
      <w:marBottom w:val="0"/>
      <w:divBdr>
        <w:top w:val="none" w:sz="0" w:space="0" w:color="auto"/>
        <w:left w:val="none" w:sz="0" w:space="0" w:color="auto"/>
        <w:bottom w:val="none" w:sz="0" w:space="0" w:color="auto"/>
        <w:right w:val="none" w:sz="0" w:space="0" w:color="auto"/>
      </w:divBdr>
    </w:div>
    <w:div w:id="2010519110">
      <w:bodyDiv w:val="1"/>
      <w:marLeft w:val="0"/>
      <w:marRight w:val="0"/>
      <w:marTop w:val="0"/>
      <w:marBottom w:val="0"/>
      <w:divBdr>
        <w:top w:val="none" w:sz="0" w:space="0" w:color="auto"/>
        <w:left w:val="none" w:sz="0" w:space="0" w:color="auto"/>
        <w:bottom w:val="none" w:sz="0" w:space="0" w:color="auto"/>
        <w:right w:val="none" w:sz="0" w:space="0" w:color="auto"/>
      </w:divBdr>
    </w:div>
    <w:div w:id="2014795737">
      <w:bodyDiv w:val="1"/>
      <w:marLeft w:val="0"/>
      <w:marRight w:val="0"/>
      <w:marTop w:val="0"/>
      <w:marBottom w:val="0"/>
      <w:divBdr>
        <w:top w:val="none" w:sz="0" w:space="0" w:color="auto"/>
        <w:left w:val="none" w:sz="0" w:space="0" w:color="auto"/>
        <w:bottom w:val="none" w:sz="0" w:space="0" w:color="auto"/>
        <w:right w:val="none" w:sz="0" w:space="0" w:color="auto"/>
      </w:divBdr>
    </w:div>
    <w:div w:id="2015720607">
      <w:bodyDiv w:val="1"/>
      <w:marLeft w:val="0"/>
      <w:marRight w:val="0"/>
      <w:marTop w:val="0"/>
      <w:marBottom w:val="0"/>
      <w:divBdr>
        <w:top w:val="none" w:sz="0" w:space="0" w:color="auto"/>
        <w:left w:val="none" w:sz="0" w:space="0" w:color="auto"/>
        <w:bottom w:val="none" w:sz="0" w:space="0" w:color="auto"/>
        <w:right w:val="none" w:sz="0" w:space="0" w:color="auto"/>
      </w:divBdr>
    </w:div>
    <w:div w:id="2021539676">
      <w:bodyDiv w:val="1"/>
      <w:marLeft w:val="0"/>
      <w:marRight w:val="0"/>
      <w:marTop w:val="0"/>
      <w:marBottom w:val="0"/>
      <w:divBdr>
        <w:top w:val="none" w:sz="0" w:space="0" w:color="auto"/>
        <w:left w:val="none" w:sz="0" w:space="0" w:color="auto"/>
        <w:bottom w:val="none" w:sz="0" w:space="0" w:color="auto"/>
        <w:right w:val="none" w:sz="0" w:space="0" w:color="auto"/>
      </w:divBdr>
    </w:div>
    <w:div w:id="2025083432">
      <w:bodyDiv w:val="1"/>
      <w:marLeft w:val="0"/>
      <w:marRight w:val="0"/>
      <w:marTop w:val="0"/>
      <w:marBottom w:val="0"/>
      <w:divBdr>
        <w:top w:val="none" w:sz="0" w:space="0" w:color="auto"/>
        <w:left w:val="none" w:sz="0" w:space="0" w:color="auto"/>
        <w:bottom w:val="none" w:sz="0" w:space="0" w:color="auto"/>
        <w:right w:val="none" w:sz="0" w:space="0" w:color="auto"/>
      </w:divBdr>
      <w:divsChild>
        <w:div w:id="124736167">
          <w:marLeft w:val="0"/>
          <w:marRight w:val="0"/>
          <w:marTop w:val="0"/>
          <w:marBottom w:val="0"/>
          <w:divBdr>
            <w:top w:val="none" w:sz="0" w:space="0" w:color="auto"/>
            <w:left w:val="none" w:sz="0" w:space="0" w:color="auto"/>
            <w:bottom w:val="none" w:sz="0" w:space="0" w:color="auto"/>
            <w:right w:val="none" w:sz="0" w:space="0" w:color="auto"/>
          </w:divBdr>
        </w:div>
        <w:div w:id="284850454">
          <w:marLeft w:val="0"/>
          <w:marRight w:val="0"/>
          <w:marTop w:val="0"/>
          <w:marBottom w:val="0"/>
          <w:divBdr>
            <w:top w:val="none" w:sz="0" w:space="0" w:color="auto"/>
            <w:left w:val="none" w:sz="0" w:space="0" w:color="auto"/>
            <w:bottom w:val="none" w:sz="0" w:space="0" w:color="auto"/>
            <w:right w:val="none" w:sz="0" w:space="0" w:color="auto"/>
          </w:divBdr>
        </w:div>
        <w:div w:id="1751582944">
          <w:marLeft w:val="0"/>
          <w:marRight w:val="0"/>
          <w:marTop w:val="0"/>
          <w:marBottom w:val="0"/>
          <w:divBdr>
            <w:top w:val="none" w:sz="0" w:space="0" w:color="auto"/>
            <w:left w:val="none" w:sz="0" w:space="0" w:color="auto"/>
            <w:bottom w:val="none" w:sz="0" w:space="0" w:color="auto"/>
            <w:right w:val="none" w:sz="0" w:space="0" w:color="auto"/>
          </w:divBdr>
        </w:div>
      </w:divsChild>
    </w:div>
    <w:div w:id="2025940415">
      <w:bodyDiv w:val="1"/>
      <w:marLeft w:val="0"/>
      <w:marRight w:val="0"/>
      <w:marTop w:val="0"/>
      <w:marBottom w:val="0"/>
      <w:divBdr>
        <w:top w:val="none" w:sz="0" w:space="0" w:color="auto"/>
        <w:left w:val="none" w:sz="0" w:space="0" w:color="auto"/>
        <w:bottom w:val="none" w:sz="0" w:space="0" w:color="auto"/>
        <w:right w:val="none" w:sz="0" w:space="0" w:color="auto"/>
      </w:divBdr>
    </w:div>
    <w:div w:id="2026979333">
      <w:bodyDiv w:val="1"/>
      <w:marLeft w:val="0"/>
      <w:marRight w:val="0"/>
      <w:marTop w:val="0"/>
      <w:marBottom w:val="0"/>
      <w:divBdr>
        <w:top w:val="none" w:sz="0" w:space="0" w:color="auto"/>
        <w:left w:val="none" w:sz="0" w:space="0" w:color="auto"/>
        <w:bottom w:val="none" w:sz="0" w:space="0" w:color="auto"/>
        <w:right w:val="none" w:sz="0" w:space="0" w:color="auto"/>
      </w:divBdr>
    </w:div>
    <w:div w:id="2029402058">
      <w:bodyDiv w:val="1"/>
      <w:marLeft w:val="0"/>
      <w:marRight w:val="0"/>
      <w:marTop w:val="0"/>
      <w:marBottom w:val="0"/>
      <w:divBdr>
        <w:top w:val="none" w:sz="0" w:space="0" w:color="auto"/>
        <w:left w:val="none" w:sz="0" w:space="0" w:color="auto"/>
        <w:bottom w:val="none" w:sz="0" w:space="0" w:color="auto"/>
        <w:right w:val="none" w:sz="0" w:space="0" w:color="auto"/>
      </w:divBdr>
    </w:div>
    <w:div w:id="2032099524">
      <w:bodyDiv w:val="1"/>
      <w:marLeft w:val="0"/>
      <w:marRight w:val="0"/>
      <w:marTop w:val="0"/>
      <w:marBottom w:val="0"/>
      <w:divBdr>
        <w:top w:val="none" w:sz="0" w:space="0" w:color="auto"/>
        <w:left w:val="none" w:sz="0" w:space="0" w:color="auto"/>
        <w:bottom w:val="none" w:sz="0" w:space="0" w:color="auto"/>
        <w:right w:val="none" w:sz="0" w:space="0" w:color="auto"/>
      </w:divBdr>
    </w:div>
    <w:div w:id="2032485046">
      <w:bodyDiv w:val="1"/>
      <w:marLeft w:val="0"/>
      <w:marRight w:val="0"/>
      <w:marTop w:val="0"/>
      <w:marBottom w:val="0"/>
      <w:divBdr>
        <w:top w:val="none" w:sz="0" w:space="0" w:color="auto"/>
        <w:left w:val="none" w:sz="0" w:space="0" w:color="auto"/>
        <w:bottom w:val="none" w:sz="0" w:space="0" w:color="auto"/>
        <w:right w:val="none" w:sz="0" w:space="0" w:color="auto"/>
      </w:divBdr>
    </w:div>
    <w:div w:id="2035382125">
      <w:bodyDiv w:val="1"/>
      <w:marLeft w:val="0"/>
      <w:marRight w:val="0"/>
      <w:marTop w:val="0"/>
      <w:marBottom w:val="0"/>
      <w:divBdr>
        <w:top w:val="none" w:sz="0" w:space="0" w:color="auto"/>
        <w:left w:val="none" w:sz="0" w:space="0" w:color="auto"/>
        <w:bottom w:val="none" w:sz="0" w:space="0" w:color="auto"/>
        <w:right w:val="none" w:sz="0" w:space="0" w:color="auto"/>
      </w:divBdr>
    </w:div>
    <w:div w:id="2036299181">
      <w:bodyDiv w:val="1"/>
      <w:marLeft w:val="0"/>
      <w:marRight w:val="0"/>
      <w:marTop w:val="0"/>
      <w:marBottom w:val="0"/>
      <w:divBdr>
        <w:top w:val="none" w:sz="0" w:space="0" w:color="auto"/>
        <w:left w:val="none" w:sz="0" w:space="0" w:color="auto"/>
        <w:bottom w:val="none" w:sz="0" w:space="0" w:color="auto"/>
        <w:right w:val="none" w:sz="0" w:space="0" w:color="auto"/>
      </w:divBdr>
    </w:div>
    <w:div w:id="2045279896">
      <w:bodyDiv w:val="1"/>
      <w:marLeft w:val="0"/>
      <w:marRight w:val="0"/>
      <w:marTop w:val="0"/>
      <w:marBottom w:val="0"/>
      <w:divBdr>
        <w:top w:val="none" w:sz="0" w:space="0" w:color="auto"/>
        <w:left w:val="none" w:sz="0" w:space="0" w:color="auto"/>
        <w:bottom w:val="none" w:sz="0" w:space="0" w:color="auto"/>
        <w:right w:val="none" w:sz="0" w:space="0" w:color="auto"/>
      </w:divBdr>
    </w:div>
    <w:div w:id="2045515172">
      <w:bodyDiv w:val="1"/>
      <w:marLeft w:val="0"/>
      <w:marRight w:val="0"/>
      <w:marTop w:val="0"/>
      <w:marBottom w:val="0"/>
      <w:divBdr>
        <w:top w:val="none" w:sz="0" w:space="0" w:color="auto"/>
        <w:left w:val="none" w:sz="0" w:space="0" w:color="auto"/>
        <w:bottom w:val="none" w:sz="0" w:space="0" w:color="auto"/>
        <w:right w:val="none" w:sz="0" w:space="0" w:color="auto"/>
      </w:divBdr>
    </w:div>
    <w:div w:id="2048215921">
      <w:bodyDiv w:val="1"/>
      <w:marLeft w:val="0"/>
      <w:marRight w:val="0"/>
      <w:marTop w:val="0"/>
      <w:marBottom w:val="0"/>
      <w:divBdr>
        <w:top w:val="none" w:sz="0" w:space="0" w:color="auto"/>
        <w:left w:val="none" w:sz="0" w:space="0" w:color="auto"/>
        <w:bottom w:val="none" w:sz="0" w:space="0" w:color="auto"/>
        <w:right w:val="none" w:sz="0" w:space="0" w:color="auto"/>
      </w:divBdr>
    </w:div>
    <w:div w:id="2051690095">
      <w:bodyDiv w:val="1"/>
      <w:marLeft w:val="0"/>
      <w:marRight w:val="0"/>
      <w:marTop w:val="0"/>
      <w:marBottom w:val="0"/>
      <w:divBdr>
        <w:top w:val="none" w:sz="0" w:space="0" w:color="auto"/>
        <w:left w:val="none" w:sz="0" w:space="0" w:color="auto"/>
        <w:bottom w:val="none" w:sz="0" w:space="0" w:color="auto"/>
        <w:right w:val="none" w:sz="0" w:space="0" w:color="auto"/>
      </w:divBdr>
    </w:div>
    <w:div w:id="2060351042">
      <w:bodyDiv w:val="1"/>
      <w:marLeft w:val="0"/>
      <w:marRight w:val="0"/>
      <w:marTop w:val="0"/>
      <w:marBottom w:val="0"/>
      <w:divBdr>
        <w:top w:val="none" w:sz="0" w:space="0" w:color="auto"/>
        <w:left w:val="none" w:sz="0" w:space="0" w:color="auto"/>
        <w:bottom w:val="none" w:sz="0" w:space="0" w:color="auto"/>
        <w:right w:val="none" w:sz="0" w:space="0" w:color="auto"/>
      </w:divBdr>
    </w:div>
    <w:div w:id="2063089594">
      <w:bodyDiv w:val="1"/>
      <w:marLeft w:val="0"/>
      <w:marRight w:val="0"/>
      <w:marTop w:val="0"/>
      <w:marBottom w:val="0"/>
      <w:divBdr>
        <w:top w:val="none" w:sz="0" w:space="0" w:color="auto"/>
        <w:left w:val="none" w:sz="0" w:space="0" w:color="auto"/>
        <w:bottom w:val="none" w:sz="0" w:space="0" w:color="auto"/>
        <w:right w:val="none" w:sz="0" w:space="0" w:color="auto"/>
      </w:divBdr>
    </w:div>
    <w:div w:id="2065523669">
      <w:bodyDiv w:val="1"/>
      <w:marLeft w:val="0"/>
      <w:marRight w:val="0"/>
      <w:marTop w:val="0"/>
      <w:marBottom w:val="0"/>
      <w:divBdr>
        <w:top w:val="none" w:sz="0" w:space="0" w:color="auto"/>
        <w:left w:val="none" w:sz="0" w:space="0" w:color="auto"/>
        <w:bottom w:val="none" w:sz="0" w:space="0" w:color="auto"/>
        <w:right w:val="none" w:sz="0" w:space="0" w:color="auto"/>
      </w:divBdr>
    </w:div>
    <w:div w:id="2066486042">
      <w:bodyDiv w:val="1"/>
      <w:marLeft w:val="0"/>
      <w:marRight w:val="0"/>
      <w:marTop w:val="0"/>
      <w:marBottom w:val="0"/>
      <w:divBdr>
        <w:top w:val="none" w:sz="0" w:space="0" w:color="auto"/>
        <w:left w:val="none" w:sz="0" w:space="0" w:color="auto"/>
        <w:bottom w:val="none" w:sz="0" w:space="0" w:color="auto"/>
        <w:right w:val="none" w:sz="0" w:space="0" w:color="auto"/>
      </w:divBdr>
    </w:div>
    <w:div w:id="2067530563">
      <w:bodyDiv w:val="1"/>
      <w:marLeft w:val="0"/>
      <w:marRight w:val="0"/>
      <w:marTop w:val="0"/>
      <w:marBottom w:val="0"/>
      <w:divBdr>
        <w:top w:val="none" w:sz="0" w:space="0" w:color="auto"/>
        <w:left w:val="none" w:sz="0" w:space="0" w:color="auto"/>
        <w:bottom w:val="none" w:sz="0" w:space="0" w:color="auto"/>
        <w:right w:val="none" w:sz="0" w:space="0" w:color="auto"/>
      </w:divBdr>
    </w:div>
    <w:div w:id="2071659486">
      <w:bodyDiv w:val="1"/>
      <w:marLeft w:val="0"/>
      <w:marRight w:val="0"/>
      <w:marTop w:val="0"/>
      <w:marBottom w:val="0"/>
      <w:divBdr>
        <w:top w:val="none" w:sz="0" w:space="0" w:color="auto"/>
        <w:left w:val="none" w:sz="0" w:space="0" w:color="auto"/>
        <w:bottom w:val="none" w:sz="0" w:space="0" w:color="auto"/>
        <w:right w:val="none" w:sz="0" w:space="0" w:color="auto"/>
      </w:divBdr>
    </w:div>
    <w:div w:id="2074347198">
      <w:bodyDiv w:val="1"/>
      <w:marLeft w:val="0"/>
      <w:marRight w:val="0"/>
      <w:marTop w:val="0"/>
      <w:marBottom w:val="0"/>
      <w:divBdr>
        <w:top w:val="none" w:sz="0" w:space="0" w:color="auto"/>
        <w:left w:val="none" w:sz="0" w:space="0" w:color="auto"/>
        <w:bottom w:val="none" w:sz="0" w:space="0" w:color="auto"/>
        <w:right w:val="none" w:sz="0" w:space="0" w:color="auto"/>
      </w:divBdr>
    </w:div>
    <w:div w:id="2074615147">
      <w:bodyDiv w:val="1"/>
      <w:marLeft w:val="0"/>
      <w:marRight w:val="0"/>
      <w:marTop w:val="0"/>
      <w:marBottom w:val="0"/>
      <w:divBdr>
        <w:top w:val="none" w:sz="0" w:space="0" w:color="auto"/>
        <w:left w:val="none" w:sz="0" w:space="0" w:color="auto"/>
        <w:bottom w:val="none" w:sz="0" w:space="0" w:color="auto"/>
        <w:right w:val="none" w:sz="0" w:space="0" w:color="auto"/>
      </w:divBdr>
    </w:div>
    <w:div w:id="2078085338">
      <w:bodyDiv w:val="1"/>
      <w:marLeft w:val="0"/>
      <w:marRight w:val="0"/>
      <w:marTop w:val="0"/>
      <w:marBottom w:val="0"/>
      <w:divBdr>
        <w:top w:val="none" w:sz="0" w:space="0" w:color="auto"/>
        <w:left w:val="none" w:sz="0" w:space="0" w:color="auto"/>
        <w:bottom w:val="none" w:sz="0" w:space="0" w:color="auto"/>
        <w:right w:val="none" w:sz="0" w:space="0" w:color="auto"/>
      </w:divBdr>
    </w:div>
    <w:div w:id="2079280437">
      <w:bodyDiv w:val="1"/>
      <w:marLeft w:val="0"/>
      <w:marRight w:val="0"/>
      <w:marTop w:val="0"/>
      <w:marBottom w:val="0"/>
      <w:divBdr>
        <w:top w:val="none" w:sz="0" w:space="0" w:color="auto"/>
        <w:left w:val="none" w:sz="0" w:space="0" w:color="auto"/>
        <w:bottom w:val="none" w:sz="0" w:space="0" w:color="auto"/>
        <w:right w:val="none" w:sz="0" w:space="0" w:color="auto"/>
      </w:divBdr>
    </w:div>
    <w:div w:id="2084377589">
      <w:bodyDiv w:val="1"/>
      <w:marLeft w:val="0"/>
      <w:marRight w:val="0"/>
      <w:marTop w:val="0"/>
      <w:marBottom w:val="0"/>
      <w:divBdr>
        <w:top w:val="none" w:sz="0" w:space="0" w:color="auto"/>
        <w:left w:val="none" w:sz="0" w:space="0" w:color="auto"/>
        <w:bottom w:val="none" w:sz="0" w:space="0" w:color="auto"/>
        <w:right w:val="none" w:sz="0" w:space="0" w:color="auto"/>
      </w:divBdr>
    </w:div>
    <w:div w:id="2084987638">
      <w:bodyDiv w:val="1"/>
      <w:marLeft w:val="0"/>
      <w:marRight w:val="0"/>
      <w:marTop w:val="0"/>
      <w:marBottom w:val="0"/>
      <w:divBdr>
        <w:top w:val="none" w:sz="0" w:space="0" w:color="auto"/>
        <w:left w:val="none" w:sz="0" w:space="0" w:color="auto"/>
        <w:bottom w:val="none" w:sz="0" w:space="0" w:color="auto"/>
        <w:right w:val="none" w:sz="0" w:space="0" w:color="auto"/>
      </w:divBdr>
    </w:div>
    <w:div w:id="2085948720">
      <w:bodyDiv w:val="1"/>
      <w:marLeft w:val="0"/>
      <w:marRight w:val="0"/>
      <w:marTop w:val="0"/>
      <w:marBottom w:val="0"/>
      <w:divBdr>
        <w:top w:val="none" w:sz="0" w:space="0" w:color="auto"/>
        <w:left w:val="none" w:sz="0" w:space="0" w:color="auto"/>
        <w:bottom w:val="none" w:sz="0" w:space="0" w:color="auto"/>
        <w:right w:val="none" w:sz="0" w:space="0" w:color="auto"/>
      </w:divBdr>
    </w:div>
    <w:div w:id="2086296318">
      <w:bodyDiv w:val="1"/>
      <w:marLeft w:val="0"/>
      <w:marRight w:val="0"/>
      <w:marTop w:val="0"/>
      <w:marBottom w:val="0"/>
      <w:divBdr>
        <w:top w:val="none" w:sz="0" w:space="0" w:color="auto"/>
        <w:left w:val="none" w:sz="0" w:space="0" w:color="auto"/>
        <w:bottom w:val="none" w:sz="0" w:space="0" w:color="auto"/>
        <w:right w:val="none" w:sz="0" w:space="0" w:color="auto"/>
      </w:divBdr>
    </w:div>
    <w:div w:id="2088382818">
      <w:bodyDiv w:val="1"/>
      <w:marLeft w:val="0"/>
      <w:marRight w:val="0"/>
      <w:marTop w:val="0"/>
      <w:marBottom w:val="0"/>
      <w:divBdr>
        <w:top w:val="none" w:sz="0" w:space="0" w:color="auto"/>
        <w:left w:val="none" w:sz="0" w:space="0" w:color="auto"/>
        <w:bottom w:val="none" w:sz="0" w:space="0" w:color="auto"/>
        <w:right w:val="none" w:sz="0" w:space="0" w:color="auto"/>
      </w:divBdr>
    </w:div>
    <w:div w:id="2096977922">
      <w:bodyDiv w:val="1"/>
      <w:marLeft w:val="0"/>
      <w:marRight w:val="0"/>
      <w:marTop w:val="0"/>
      <w:marBottom w:val="0"/>
      <w:divBdr>
        <w:top w:val="none" w:sz="0" w:space="0" w:color="auto"/>
        <w:left w:val="none" w:sz="0" w:space="0" w:color="auto"/>
        <w:bottom w:val="none" w:sz="0" w:space="0" w:color="auto"/>
        <w:right w:val="none" w:sz="0" w:space="0" w:color="auto"/>
      </w:divBdr>
    </w:div>
    <w:div w:id="2098164703">
      <w:bodyDiv w:val="1"/>
      <w:marLeft w:val="0"/>
      <w:marRight w:val="0"/>
      <w:marTop w:val="0"/>
      <w:marBottom w:val="0"/>
      <w:divBdr>
        <w:top w:val="none" w:sz="0" w:space="0" w:color="auto"/>
        <w:left w:val="none" w:sz="0" w:space="0" w:color="auto"/>
        <w:bottom w:val="none" w:sz="0" w:space="0" w:color="auto"/>
        <w:right w:val="none" w:sz="0" w:space="0" w:color="auto"/>
      </w:divBdr>
    </w:div>
    <w:div w:id="2099717892">
      <w:bodyDiv w:val="1"/>
      <w:marLeft w:val="0"/>
      <w:marRight w:val="0"/>
      <w:marTop w:val="0"/>
      <w:marBottom w:val="0"/>
      <w:divBdr>
        <w:top w:val="none" w:sz="0" w:space="0" w:color="auto"/>
        <w:left w:val="none" w:sz="0" w:space="0" w:color="auto"/>
        <w:bottom w:val="none" w:sz="0" w:space="0" w:color="auto"/>
        <w:right w:val="none" w:sz="0" w:space="0" w:color="auto"/>
      </w:divBdr>
    </w:div>
    <w:div w:id="2102532536">
      <w:bodyDiv w:val="1"/>
      <w:marLeft w:val="0"/>
      <w:marRight w:val="0"/>
      <w:marTop w:val="0"/>
      <w:marBottom w:val="0"/>
      <w:divBdr>
        <w:top w:val="none" w:sz="0" w:space="0" w:color="auto"/>
        <w:left w:val="none" w:sz="0" w:space="0" w:color="auto"/>
        <w:bottom w:val="none" w:sz="0" w:space="0" w:color="auto"/>
        <w:right w:val="none" w:sz="0" w:space="0" w:color="auto"/>
      </w:divBdr>
    </w:div>
    <w:div w:id="2106538225">
      <w:bodyDiv w:val="1"/>
      <w:marLeft w:val="0"/>
      <w:marRight w:val="0"/>
      <w:marTop w:val="0"/>
      <w:marBottom w:val="0"/>
      <w:divBdr>
        <w:top w:val="none" w:sz="0" w:space="0" w:color="auto"/>
        <w:left w:val="none" w:sz="0" w:space="0" w:color="auto"/>
        <w:bottom w:val="none" w:sz="0" w:space="0" w:color="auto"/>
        <w:right w:val="none" w:sz="0" w:space="0" w:color="auto"/>
      </w:divBdr>
    </w:div>
    <w:div w:id="2107194444">
      <w:bodyDiv w:val="1"/>
      <w:marLeft w:val="0"/>
      <w:marRight w:val="0"/>
      <w:marTop w:val="0"/>
      <w:marBottom w:val="0"/>
      <w:divBdr>
        <w:top w:val="none" w:sz="0" w:space="0" w:color="auto"/>
        <w:left w:val="none" w:sz="0" w:space="0" w:color="auto"/>
        <w:bottom w:val="none" w:sz="0" w:space="0" w:color="auto"/>
        <w:right w:val="none" w:sz="0" w:space="0" w:color="auto"/>
      </w:divBdr>
    </w:div>
    <w:div w:id="2107654605">
      <w:bodyDiv w:val="1"/>
      <w:marLeft w:val="0"/>
      <w:marRight w:val="0"/>
      <w:marTop w:val="0"/>
      <w:marBottom w:val="0"/>
      <w:divBdr>
        <w:top w:val="none" w:sz="0" w:space="0" w:color="auto"/>
        <w:left w:val="none" w:sz="0" w:space="0" w:color="auto"/>
        <w:bottom w:val="none" w:sz="0" w:space="0" w:color="auto"/>
        <w:right w:val="none" w:sz="0" w:space="0" w:color="auto"/>
      </w:divBdr>
    </w:div>
    <w:div w:id="2109888423">
      <w:bodyDiv w:val="1"/>
      <w:marLeft w:val="0"/>
      <w:marRight w:val="0"/>
      <w:marTop w:val="0"/>
      <w:marBottom w:val="0"/>
      <w:divBdr>
        <w:top w:val="none" w:sz="0" w:space="0" w:color="auto"/>
        <w:left w:val="none" w:sz="0" w:space="0" w:color="auto"/>
        <w:bottom w:val="none" w:sz="0" w:space="0" w:color="auto"/>
        <w:right w:val="none" w:sz="0" w:space="0" w:color="auto"/>
      </w:divBdr>
    </w:div>
    <w:div w:id="2116051540">
      <w:bodyDiv w:val="1"/>
      <w:marLeft w:val="0"/>
      <w:marRight w:val="0"/>
      <w:marTop w:val="0"/>
      <w:marBottom w:val="0"/>
      <w:divBdr>
        <w:top w:val="none" w:sz="0" w:space="0" w:color="auto"/>
        <w:left w:val="none" w:sz="0" w:space="0" w:color="auto"/>
        <w:bottom w:val="none" w:sz="0" w:space="0" w:color="auto"/>
        <w:right w:val="none" w:sz="0" w:space="0" w:color="auto"/>
      </w:divBdr>
    </w:div>
    <w:div w:id="2116748822">
      <w:bodyDiv w:val="1"/>
      <w:marLeft w:val="0"/>
      <w:marRight w:val="0"/>
      <w:marTop w:val="0"/>
      <w:marBottom w:val="0"/>
      <w:divBdr>
        <w:top w:val="none" w:sz="0" w:space="0" w:color="auto"/>
        <w:left w:val="none" w:sz="0" w:space="0" w:color="auto"/>
        <w:bottom w:val="none" w:sz="0" w:space="0" w:color="auto"/>
        <w:right w:val="none" w:sz="0" w:space="0" w:color="auto"/>
      </w:divBdr>
    </w:div>
    <w:div w:id="2118065315">
      <w:bodyDiv w:val="1"/>
      <w:marLeft w:val="0"/>
      <w:marRight w:val="0"/>
      <w:marTop w:val="0"/>
      <w:marBottom w:val="0"/>
      <w:divBdr>
        <w:top w:val="none" w:sz="0" w:space="0" w:color="auto"/>
        <w:left w:val="none" w:sz="0" w:space="0" w:color="auto"/>
        <w:bottom w:val="none" w:sz="0" w:space="0" w:color="auto"/>
        <w:right w:val="none" w:sz="0" w:space="0" w:color="auto"/>
      </w:divBdr>
      <w:divsChild>
        <w:div w:id="21639335">
          <w:marLeft w:val="0"/>
          <w:marRight w:val="0"/>
          <w:marTop w:val="0"/>
          <w:marBottom w:val="0"/>
          <w:divBdr>
            <w:top w:val="none" w:sz="0" w:space="0" w:color="auto"/>
            <w:left w:val="none" w:sz="0" w:space="0" w:color="auto"/>
            <w:bottom w:val="none" w:sz="0" w:space="0" w:color="auto"/>
            <w:right w:val="none" w:sz="0" w:space="0" w:color="auto"/>
          </w:divBdr>
          <w:divsChild>
            <w:div w:id="139933041">
              <w:marLeft w:val="0"/>
              <w:marRight w:val="0"/>
              <w:marTop w:val="0"/>
              <w:marBottom w:val="0"/>
              <w:divBdr>
                <w:top w:val="none" w:sz="0" w:space="0" w:color="auto"/>
                <w:left w:val="none" w:sz="0" w:space="0" w:color="auto"/>
                <w:bottom w:val="none" w:sz="0" w:space="0" w:color="auto"/>
                <w:right w:val="none" w:sz="0" w:space="0" w:color="auto"/>
              </w:divBdr>
            </w:div>
            <w:div w:id="1099563495">
              <w:marLeft w:val="0"/>
              <w:marRight w:val="0"/>
              <w:marTop w:val="0"/>
              <w:marBottom w:val="0"/>
              <w:divBdr>
                <w:top w:val="none" w:sz="0" w:space="0" w:color="auto"/>
                <w:left w:val="none" w:sz="0" w:space="0" w:color="auto"/>
                <w:bottom w:val="none" w:sz="0" w:space="0" w:color="auto"/>
                <w:right w:val="none" w:sz="0" w:space="0" w:color="auto"/>
              </w:divBdr>
            </w:div>
            <w:div w:id="1195998517">
              <w:marLeft w:val="0"/>
              <w:marRight w:val="0"/>
              <w:marTop w:val="0"/>
              <w:marBottom w:val="0"/>
              <w:divBdr>
                <w:top w:val="none" w:sz="0" w:space="0" w:color="auto"/>
                <w:left w:val="none" w:sz="0" w:space="0" w:color="auto"/>
                <w:bottom w:val="none" w:sz="0" w:space="0" w:color="auto"/>
                <w:right w:val="none" w:sz="0" w:space="0" w:color="auto"/>
              </w:divBdr>
            </w:div>
            <w:div w:id="1339192091">
              <w:marLeft w:val="0"/>
              <w:marRight w:val="0"/>
              <w:marTop w:val="0"/>
              <w:marBottom w:val="0"/>
              <w:divBdr>
                <w:top w:val="none" w:sz="0" w:space="0" w:color="auto"/>
                <w:left w:val="none" w:sz="0" w:space="0" w:color="auto"/>
                <w:bottom w:val="none" w:sz="0" w:space="0" w:color="auto"/>
                <w:right w:val="none" w:sz="0" w:space="0" w:color="auto"/>
              </w:divBdr>
            </w:div>
            <w:div w:id="1392997809">
              <w:marLeft w:val="0"/>
              <w:marRight w:val="0"/>
              <w:marTop w:val="0"/>
              <w:marBottom w:val="0"/>
              <w:divBdr>
                <w:top w:val="none" w:sz="0" w:space="0" w:color="auto"/>
                <w:left w:val="none" w:sz="0" w:space="0" w:color="auto"/>
                <w:bottom w:val="none" w:sz="0" w:space="0" w:color="auto"/>
                <w:right w:val="none" w:sz="0" w:space="0" w:color="auto"/>
              </w:divBdr>
            </w:div>
            <w:div w:id="1732383958">
              <w:marLeft w:val="0"/>
              <w:marRight w:val="0"/>
              <w:marTop w:val="0"/>
              <w:marBottom w:val="0"/>
              <w:divBdr>
                <w:top w:val="none" w:sz="0" w:space="0" w:color="auto"/>
                <w:left w:val="none" w:sz="0" w:space="0" w:color="auto"/>
                <w:bottom w:val="none" w:sz="0" w:space="0" w:color="auto"/>
                <w:right w:val="none" w:sz="0" w:space="0" w:color="auto"/>
              </w:divBdr>
            </w:div>
            <w:div w:id="1862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747">
      <w:bodyDiv w:val="1"/>
      <w:marLeft w:val="0"/>
      <w:marRight w:val="0"/>
      <w:marTop w:val="0"/>
      <w:marBottom w:val="0"/>
      <w:divBdr>
        <w:top w:val="none" w:sz="0" w:space="0" w:color="auto"/>
        <w:left w:val="none" w:sz="0" w:space="0" w:color="auto"/>
        <w:bottom w:val="none" w:sz="0" w:space="0" w:color="auto"/>
        <w:right w:val="none" w:sz="0" w:space="0" w:color="auto"/>
      </w:divBdr>
    </w:div>
    <w:div w:id="2127918664">
      <w:bodyDiv w:val="1"/>
      <w:marLeft w:val="0"/>
      <w:marRight w:val="0"/>
      <w:marTop w:val="0"/>
      <w:marBottom w:val="0"/>
      <w:divBdr>
        <w:top w:val="none" w:sz="0" w:space="0" w:color="auto"/>
        <w:left w:val="none" w:sz="0" w:space="0" w:color="auto"/>
        <w:bottom w:val="none" w:sz="0" w:space="0" w:color="auto"/>
        <w:right w:val="none" w:sz="0" w:space="0" w:color="auto"/>
      </w:divBdr>
    </w:div>
    <w:div w:id="2130707379">
      <w:bodyDiv w:val="1"/>
      <w:marLeft w:val="0"/>
      <w:marRight w:val="0"/>
      <w:marTop w:val="0"/>
      <w:marBottom w:val="0"/>
      <w:divBdr>
        <w:top w:val="none" w:sz="0" w:space="0" w:color="auto"/>
        <w:left w:val="none" w:sz="0" w:space="0" w:color="auto"/>
        <w:bottom w:val="none" w:sz="0" w:space="0" w:color="auto"/>
        <w:right w:val="none" w:sz="0" w:space="0" w:color="auto"/>
      </w:divBdr>
    </w:div>
    <w:div w:id="2138330069">
      <w:bodyDiv w:val="1"/>
      <w:marLeft w:val="0"/>
      <w:marRight w:val="0"/>
      <w:marTop w:val="0"/>
      <w:marBottom w:val="0"/>
      <w:divBdr>
        <w:top w:val="none" w:sz="0" w:space="0" w:color="auto"/>
        <w:left w:val="none" w:sz="0" w:space="0" w:color="auto"/>
        <w:bottom w:val="none" w:sz="0" w:space="0" w:color="auto"/>
        <w:right w:val="none" w:sz="0" w:space="0" w:color="auto"/>
      </w:divBdr>
    </w:div>
    <w:div w:id="2138451443">
      <w:bodyDiv w:val="1"/>
      <w:marLeft w:val="0"/>
      <w:marRight w:val="0"/>
      <w:marTop w:val="0"/>
      <w:marBottom w:val="0"/>
      <w:divBdr>
        <w:top w:val="none" w:sz="0" w:space="0" w:color="auto"/>
        <w:left w:val="none" w:sz="0" w:space="0" w:color="auto"/>
        <w:bottom w:val="none" w:sz="0" w:space="0" w:color="auto"/>
        <w:right w:val="none" w:sz="0" w:space="0" w:color="auto"/>
      </w:divBdr>
    </w:div>
    <w:div w:id="2138910427">
      <w:bodyDiv w:val="1"/>
      <w:marLeft w:val="0"/>
      <w:marRight w:val="0"/>
      <w:marTop w:val="0"/>
      <w:marBottom w:val="0"/>
      <w:divBdr>
        <w:top w:val="none" w:sz="0" w:space="0" w:color="auto"/>
        <w:left w:val="none" w:sz="0" w:space="0" w:color="auto"/>
        <w:bottom w:val="none" w:sz="0" w:space="0" w:color="auto"/>
        <w:right w:val="none" w:sz="0" w:space="0" w:color="auto"/>
      </w:divBdr>
    </w:div>
    <w:div w:id="2140413097">
      <w:bodyDiv w:val="1"/>
      <w:marLeft w:val="0"/>
      <w:marRight w:val="0"/>
      <w:marTop w:val="0"/>
      <w:marBottom w:val="0"/>
      <w:divBdr>
        <w:top w:val="none" w:sz="0" w:space="0" w:color="auto"/>
        <w:left w:val="none" w:sz="0" w:space="0" w:color="auto"/>
        <w:bottom w:val="none" w:sz="0" w:space="0" w:color="auto"/>
        <w:right w:val="none" w:sz="0" w:space="0" w:color="auto"/>
      </w:divBdr>
    </w:div>
    <w:div w:id="2141727560">
      <w:bodyDiv w:val="1"/>
      <w:marLeft w:val="0"/>
      <w:marRight w:val="0"/>
      <w:marTop w:val="0"/>
      <w:marBottom w:val="0"/>
      <w:divBdr>
        <w:top w:val="none" w:sz="0" w:space="0" w:color="auto"/>
        <w:left w:val="none" w:sz="0" w:space="0" w:color="auto"/>
        <w:bottom w:val="none" w:sz="0" w:space="0" w:color="auto"/>
        <w:right w:val="none" w:sz="0" w:space="0" w:color="auto"/>
      </w:divBdr>
    </w:div>
    <w:div w:id="2141728122">
      <w:bodyDiv w:val="1"/>
      <w:marLeft w:val="0"/>
      <w:marRight w:val="0"/>
      <w:marTop w:val="0"/>
      <w:marBottom w:val="0"/>
      <w:divBdr>
        <w:top w:val="none" w:sz="0" w:space="0" w:color="auto"/>
        <w:left w:val="none" w:sz="0" w:space="0" w:color="auto"/>
        <w:bottom w:val="none" w:sz="0" w:space="0" w:color="auto"/>
        <w:right w:val="none" w:sz="0" w:space="0" w:color="auto"/>
      </w:divBdr>
    </w:div>
    <w:div w:id="2141879319">
      <w:bodyDiv w:val="1"/>
      <w:marLeft w:val="0"/>
      <w:marRight w:val="0"/>
      <w:marTop w:val="0"/>
      <w:marBottom w:val="0"/>
      <w:divBdr>
        <w:top w:val="none" w:sz="0" w:space="0" w:color="auto"/>
        <w:left w:val="none" w:sz="0" w:space="0" w:color="auto"/>
        <w:bottom w:val="none" w:sz="0" w:space="0" w:color="auto"/>
        <w:right w:val="none" w:sz="0" w:space="0" w:color="auto"/>
      </w:divBdr>
    </w:div>
    <w:div w:id="2143382139">
      <w:bodyDiv w:val="1"/>
      <w:marLeft w:val="0"/>
      <w:marRight w:val="0"/>
      <w:marTop w:val="0"/>
      <w:marBottom w:val="0"/>
      <w:divBdr>
        <w:top w:val="none" w:sz="0" w:space="0" w:color="auto"/>
        <w:left w:val="none" w:sz="0" w:space="0" w:color="auto"/>
        <w:bottom w:val="none" w:sz="0" w:space="0" w:color="auto"/>
        <w:right w:val="none" w:sz="0" w:space="0" w:color="auto"/>
      </w:divBdr>
    </w:div>
    <w:div w:id="2145808141">
      <w:bodyDiv w:val="1"/>
      <w:marLeft w:val="0"/>
      <w:marRight w:val="0"/>
      <w:marTop w:val="0"/>
      <w:marBottom w:val="0"/>
      <w:divBdr>
        <w:top w:val="none" w:sz="0" w:space="0" w:color="auto"/>
        <w:left w:val="none" w:sz="0" w:space="0" w:color="auto"/>
        <w:bottom w:val="none" w:sz="0" w:space="0" w:color="auto"/>
        <w:right w:val="none" w:sz="0" w:space="0" w:color="auto"/>
      </w:divBdr>
    </w:div>
    <w:div w:id="21468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S:\Git\repos\CryptoTrading\documentation\Ausarbeitung%20Programmentwurf.docx" TargetMode="External"/><Relationship Id="rId18" Type="http://schemas.openxmlformats.org/officeDocument/2006/relationships/hyperlink" Target="https://github.com/DSinMeliodas/CryptoTrading/commit/cd9c6adf46fc141d56fd5d509ffc2617c9e8351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DSinMeliodas/CryptoTrading/commit/058b0b6d72ebe764c32d72ff7ba86501715a35c7" TargetMode="External"/><Relationship Id="rId2" Type="http://schemas.openxmlformats.org/officeDocument/2006/relationships/customXml" Target="../customXml/item2.xml"/><Relationship Id="rId16" Type="http://schemas.openxmlformats.org/officeDocument/2006/relationships/hyperlink" Target="https://github.com/DSinMeliodas/CryptoTrading/commit/e4c472f037beabf2859fbb15fdcc1f52f0d61bb7"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DSinMeliodas/CryptoTrading/commit/ddbe218e4e7931e5b04f02326688f001df90e3c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Mül21</b:Tag>
    <b:SourceType>Misc</b:SourceType>
    <b:Guid>{29486EE1-F1D6-4DEB-994D-807E0CAC6E9B}</b:Guid>
    <b:Title>Folien zur Vorlesung Softwarearchitektur - Advanced Software Engineering  Wintervorlesung 2021/2022</b:Title>
    <b:Year>2021</b:Year>
    <b:PublicationTitle>Softwarearchitektur</b:PublicationTitle>
    <b:Author>
      <b:Author>
        <b:NameList>
          <b:Person>
            <b:Last>Müller</b:Last>
            <b:First>Morice</b:First>
          </b:Person>
        </b:NameList>
      </b:Author>
    </b:Author>
    <b:City>Duale Hochschule Baden-Württemberg</b:City>
    <b:RefOrder>1</b:RefOrder>
  </b:Source>
  <b:Source>
    <b:Tag>Dost21</b:Tag>
    <b:SourceType>Misc</b:SourceType>
    <b:Guid>{B47B71CD-0BF8-4479-A215-3DF74053ECAB}</b:Guid>
    <b:Title>Folien zur Vorlesung Domain Driven Design - Advanced Software Engineering Wintervorlesung 2021/2022</b:Title>
    <b:Year>2021</b:Year>
    <b:PublicationTitle>Domain Driven Design</b:PublicationTitle>
    <b:Author>
      <b:Author>
        <b:NameList>
          <b:Person>
            <b:Last>Dostmann</b:Last>
            <b:First>Mirko</b:First>
          </b:Person>
        </b:NameList>
      </b:Author>
    </b:Author>
    <b:RefOrder>2</b:RefOrder>
  </b:Source>
  <b:Source>
    <b:Tag>Mic22</b:Tag>
    <b:SourceType>InternetSite</b:SourceType>
    <b:Guid>{EA3D3AF7-FB93-4913-88E5-820862D9B9C0}</b:Guid>
    <b:Author>
      <b:Author>
        <b:Corporate>Microsoft</b:Corporate>
      </b:Author>
    </b:Author>
    <b:Title>Get started with WebView2 in WinForms apps | Microsoft Docs</b:Title>
    <b:InternetSiteTitle>Microsoft Docs</b:InternetSiteTitle>
    <b:ProductionCompany>Microsoft</b:ProductionCompany>
    <b:YearAccessed>2022</b:YearAccessed>
    <b:MonthAccessed>Februar</b:MonthAccessed>
    <b:DayAccessed>3</b:DayAccessed>
    <b:URL>https://docs.microsoft.com/en-us/microsoft-edge/webview2/get-started/winforms#step-0---prerequisites</b:URL>
    <b:RefOrder>3</b:RefOrder>
  </b:Source>
  <b:Source>
    <b:Tag>Tea22</b:Tag>
    <b:SourceType>InternetSite</b:SourceType>
    <b:Guid>{95E26136-0D10-404D-BF55-6B1A9DE98897}</b:Guid>
    <b:Author>
      <b:Author>
        <b:Corporate>TeamDev</b:Corporate>
      </b:Author>
    </b:Author>
    <b:Title>Quick Start</b:Title>
    <b:InternetSiteTitle>DotNetBrowser</b:InternetSiteTitle>
    <b:ProductionCompany>TeamDev</b:ProductionCompany>
    <b:YearAccessed>2022</b:YearAccessed>
    <b:MonthAccessed>Februar</b:MonthAccessed>
    <b:DayAccessed>3</b:DayAccessed>
    <b:URL>https://dotnetbrowser-support.teamdev.com/docs/quickstart/winforms.html</b:URL>
    <b:RefOrder>4</b:RefOrder>
  </b:Source>
  <b:Source>
    <b:Tag>Web22</b:Tag>
    <b:SourceType>InternetSite</b:SourceType>
    <b:Guid>{1BCC7205-0A2B-40ED-8F3D-E47215CE7B88}</b:Guid>
    <b:YearAccessed>2022</b:YearAccessed>
    <b:MonthAccessed>Februar</b:MonthAccessed>
    <b:DayAccessed>2</b:DayAccessed>
    <b:URL>https://docs.microsoft.com/en-us/dotnet/api/system.windows.forms.webbrowser?view=windowsdesktop-6.0</b:URL>
    <b:Title>WebBrowser Class (System.Windows.Forms) | Microsoft Docs</b:Title>
    <b:InternetSiteTitle>Microsoft Docs</b:InternetSiteTitle>
    <b:ProductionCompany>Microsoft</b:ProductionCompany>
    <b:Author>
      <b:Author>
        <b:Corporate>Microsoft</b:Corporate>
      </b:Author>
    </b:Author>
    <b:RefOrder>5</b:RefOrder>
  </b:Source>
  <b:Source>
    <b:Tag>Cef22</b:Tag>
    <b:SourceType>InternetSite</b:SourceType>
    <b:Guid>{9F0DA26C-DDE9-4149-9E23-2C6FFDDF8AC6}</b:Guid>
    <b:YearAccessed>2022</b:YearAccessed>
    <b:MonthAccessed>Januar</b:MonthAccessed>
    <b:DayAccessed>31</b:DayAccessed>
    <b:URL>https://github.com/cefsharp/CefSharp</b:URL>
    <b:Title>.NET (WPF and Windows Forms) binding for the Chromium Embedded Framework</b:Title>
    <b:InternetSiteTitle>Github</b:InternetSiteTitle>
    <b:Author>
      <b:Author>
        <b:Corporate>CefSharp Open-Source Community</b:Corporate>
      </b:Author>
    </b:Author>
    <b:RefOrder>6</b:RefOrder>
  </b:Source>
  <b:Source>
    <b:Tag>CefInit20</b:Tag>
    <b:SourceType>InternetSite</b:SourceType>
    <b:Guid>{F2AD02FE-A939-49FE-BBC2-27ADC314246D}</b:Guid>
    <b:Author>
      <b:Author>
        <b:Corporate>CefSharp Open-Source Community</b:Corporate>
      </b:Author>
    </b:Author>
    <b:Title>General Usage cefsharp/CefSharp Wiki</b:Title>
    <b:InternetSiteTitle>Github</b:InternetSiteTitle>
    <b:YearAccessed>2022</b:YearAccessed>
    <b:MonthAccessed>Februar</b:MonthAccessed>
    <b:DayAccessed>8</b:DayAccessed>
    <b:URL>https://github.com/cefsharp/CefSharp/wiki/General-Usage#initialize-and-shutdown</b:URL>
    <b:RefOrder>7</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C5747A034E9A1C48BD2AD4F89CE18F2E" ma:contentTypeVersion="10" ma:contentTypeDescription="Ein neues Dokument erstellen." ma:contentTypeScope="" ma:versionID="1ef4048b36bcbb06396b4eacfcaaf8fa">
  <xsd:schema xmlns:xsd="http://www.w3.org/2001/XMLSchema" xmlns:xs="http://www.w3.org/2001/XMLSchema" xmlns:p="http://schemas.microsoft.com/office/2006/metadata/properties" xmlns:ns2="ffaf5bec-362d-4598-b24c-a15bd63bcc98" xmlns:ns3="d7a0b46f-6f3b-4399-8574-ae39e3c4b27b" targetNamespace="http://schemas.microsoft.com/office/2006/metadata/properties" ma:root="true" ma:fieldsID="34ce9233ebde19ba4c83b7a044e4f14a" ns2:_="" ns3:_="">
    <xsd:import namespace="ffaf5bec-362d-4598-b24c-a15bd63bcc98"/>
    <xsd:import namespace="d7a0b46f-6f3b-4399-8574-ae39e3c4b2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f5bec-362d-4598-b24c-a15bd63b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a0b46f-6f3b-4399-8574-ae39e3c4b27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D926D0-A8DA-4062-A994-5DECC08E9684}">
  <ds:schemaRefs>
    <ds:schemaRef ds:uri="http://schemas.openxmlformats.org/officeDocument/2006/bibliography"/>
  </ds:schemaRefs>
</ds:datastoreItem>
</file>

<file path=customXml/itemProps2.xml><?xml version="1.0" encoding="utf-8"?>
<ds:datastoreItem xmlns:ds="http://schemas.openxmlformats.org/officeDocument/2006/customXml" ds:itemID="{7D62C917-E489-4704-81B4-03717349E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f5bec-362d-4598-b24c-a15bd63bcc98"/>
    <ds:schemaRef ds:uri="d7a0b46f-6f3b-4399-8574-ae39e3c4b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8D73AE-6315-4C15-A822-F1C5447F93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2B4CF9-A4AA-4490-B659-411BDDFD3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19</Pages>
  <Words>3459</Words>
  <Characters>21796</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Titel der Arbeit</vt:lpstr>
    </vt:vector>
  </TitlesOfParts>
  <Company>.</Company>
  <LinksUpToDate>false</LinksUpToDate>
  <CharactersWithSpaces>25205</CharactersWithSpaces>
  <SharedDoc>false</SharedDoc>
  <HLinks>
    <vt:vector size="90" baseType="variant">
      <vt:variant>
        <vt:i4>4587576</vt:i4>
      </vt:variant>
      <vt:variant>
        <vt:i4>164</vt:i4>
      </vt:variant>
      <vt:variant>
        <vt:i4>0</vt:i4>
      </vt:variant>
      <vt:variant>
        <vt:i4>5</vt:i4>
      </vt:variant>
      <vt:variant>
        <vt:lpwstr>https://cjtag.sharepoint.com/sites/A9998-ProjektarbeitHenrik/Freigegebene Dokumente/Jonas Etzbach/Projektarbeit 3/Projektarbeit-3-Etzbach-Jonas.docx</vt:lpwstr>
      </vt:variant>
      <vt:variant>
        <vt:lpwstr>_Toc95398309</vt:lpwstr>
      </vt:variant>
      <vt:variant>
        <vt:i4>4653112</vt:i4>
      </vt:variant>
      <vt:variant>
        <vt:i4>158</vt:i4>
      </vt:variant>
      <vt:variant>
        <vt:i4>0</vt:i4>
      </vt:variant>
      <vt:variant>
        <vt:i4>5</vt:i4>
      </vt:variant>
      <vt:variant>
        <vt:lpwstr>https://cjtag.sharepoint.com/sites/A9998-ProjektarbeitHenrik/Freigegebene Dokumente/Jonas Etzbach/Projektarbeit 3/Projektarbeit-3-Etzbach-Jonas.docx</vt:lpwstr>
      </vt:variant>
      <vt:variant>
        <vt:lpwstr>_Toc95398308</vt:lpwstr>
      </vt:variant>
      <vt:variant>
        <vt:i4>4718648</vt:i4>
      </vt:variant>
      <vt:variant>
        <vt:i4>152</vt:i4>
      </vt:variant>
      <vt:variant>
        <vt:i4>0</vt:i4>
      </vt:variant>
      <vt:variant>
        <vt:i4>5</vt:i4>
      </vt:variant>
      <vt:variant>
        <vt:lpwstr>https://cjtag.sharepoint.com/sites/A9998-ProjektarbeitHenrik/Freigegebene Dokumente/Jonas Etzbach/Projektarbeit 3/Projektarbeit-3-Etzbach-Jonas.docx</vt:lpwstr>
      </vt:variant>
      <vt:variant>
        <vt:lpwstr>_Toc95398307</vt:lpwstr>
      </vt:variant>
      <vt:variant>
        <vt:i4>4784184</vt:i4>
      </vt:variant>
      <vt:variant>
        <vt:i4>146</vt:i4>
      </vt:variant>
      <vt:variant>
        <vt:i4>0</vt:i4>
      </vt:variant>
      <vt:variant>
        <vt:i4>5</vt:i4>
      </vt:variant>
      <vt:variant>
        <vt:lpwstr>https://cjtag.sharepoint.com/sites/A9998-ProjektarbeitHenrik/Freigegebene Dokumente/Jonas Etzbach/Projektarbeit 3/Projektarbeit-3-Etzbach-Jonas.docx</vt:lpwstr>
      </vt:variant>
      <vt:variant>
        <vt:lpwstr>_Toc95398306</vt:lpwstr>
      </vt:variant>
      <vt:variant>
        <vt:i4>4849720</vt:i4>
      </vt:variant>
      <vt:variant>
        <vt:i4>140</vt:i4>
      </vt:variant>
      <vt:variant>
        <vt:i4>0</vt:i4>
      </vt:variant>
      <vt:variant>
        <vt:i4>5</vt:i4>
      </vt:variant>
      <vt:variant>
        <vt:lpwstr>https://cjtag.sharepoint.com/sites/A9998-ProjektarbeitHenrik/Freigegebene Dokumente/Jonas Etzbach/Projektarbeit 3/Projektarbeit-3-Etzbach-Jonas.docx</vt:lpwstr>
      </vt:variant>
      <vt:variant>
        <vt:lpwstr>_Toc95398305</vt:lpwstr>
      </vt:variant>
      <vt:variant>
        <vt:i4>4915256</vt:i4>
      </vt:variant>
      <vt:variant>
        <vt:i4>134</vt:i4>
      </vt:variant>
      <vt:variant>
        <vt:i4>0</vt:i4>
      </vt:variant>
      <vt:variant>
        <vt:i4>5</vt:i4>
      </vt:variant>
      <vt:variant>
        <vt:lpwstr>https://cjtag.sharepoint.com/sites/A9998-ProjektarbeitHenrik/Freigegebene Dokumente/Jonas Etzbach/Projektarbeit 3/Projektarbeit-3-Etzbach-Jonas.docx</vt:lpwstr>
      </vt:variant>
      <vt:variant>
        <vt:lpwstr>_Toc95398304</vt:lpwstr>
      </vt:variant>
      <vt:variant>
        <vt:i4>4980792</vt:i4>
      </vt:variant>
      <vt:variant>
        <vt:i4>128</vt:i4>
      </vt:variant>
      <vt:variant>
        <vt:i4>0</vt:i4>
      </vt:variant>
      <vt:variant>
        <vt:i4>5</vt:i4>
      </vt:variant>
      <vt:variant>
        <vt:lpwstr>https://cjtag.sharepoint.com/sites/A9998-ProjektarbeitHenrik/Freigegebene Dokumente/Jonas Etzbach/Projektarbeit 3/Projektarbeit-3-Etzbach-Jonas.docx</vt:lpwstr>
      </vt:variant>
      <vt:variant>
        <vt:lpwstr>_Toc95398303</vt:lpwstr>
      </vt:variant>
      <vt:variant>
        <vt:i4>5046328</vt:i4>
      </vt:variant>
      <vt:variant>
        <vt:i4>122</vt:i4>
      </vt:variant>
      <vt:variant>
        <vt:i4>0</vt:i4>
      </vt:variant>
      <vt:variant>
        <vt:i4>5</vt:i4>
      </vt:variant>
      <vt:variant>
        <vt:lpwstr>https://cjtag.sharepoint.com/sites/A9998-ProjektarbeitHenrik/Freigegebene Dokumente/Jonas Etzbach/Projektarbeit 3/Projektarbeit-3-Etzbach-Jonas.docx</vt:lpwstr>
      </vt:variant>
      <vt:variant>
        <vt:lpwstr>_Toc95398302</vt:lpwstr>
      </vt:variant>
      <vt:variant>
        <vt:i4>5111864</vt:i4>
      </vt:variant>
      <vt:variant>
        <vt:i4>113</vt:i4>
      </vt:variant>
      <vt:variant>
        <vt:i4>0</vt:i4>
      </vt:variant>
      <vt:variant>
        <vt:i4>5</vt:i4>
      </vt:variant>
      <vt:variant>
        <vt:lpwstr>https://cjtag.sharepoint.com/sites/A9998-ProjektarbeitHenrik/Freigegebene Dokumente/Jonas Etzbach/Projektarbeit 3/Projektarbeit-3-Etzbach-Jonas.docx</vt:lpwstr>
      </vt:variant>
      <vt:variant>
        <vt:lpwstr>_Toc95398301</vt:lpwstr>
      </vt:variant>
      <vt:variant>
        <vt:i4>5177400</vt:i4>
      </vt:variant>
      <vt:variant>
        <vt:i4>107</vt:i4>
      </vt:variant>
      <vt:variant>
        <vt:i4>0</vt:i4>
      </vt:variant>
      <vt:variant>
        <vt:i4>5</vt:i4>
      </vt:variant>
      <vt:variant>
        <vt:lpwstr>https://cjtag.sharepoint.com/sites/A9998-ProjektarbeitHenrik/Freigegebene Dokumente/Jonas Etzbach/Projektarbeit 3/Projektarbeit-3-Etzbach-Jonas.docx</vt:lpwstr>
      </vt:variant>
      <vt:variant>
        <vt:lpwstr>_Toc95398300</vt:lpwstr>
      </vt:variant>
      <vt:variant>
        <vt:i4>4653105</vt:i4>
      </vt:variant>
      <vt:variant>
        <vt:i4>101</vt:i4>
      </vt:variant>
      <vt:variant>
        <vt:i4>0</vt:i4>
      </vt:variant>
      <vt:variant>
        <vt:i4>5</vt:i4>
      </vt:variant>
      <vt:variant>
        <vt:lpwstr>https://cjtag.sharepoint.com/sites/A9998-ProjektarbeitHenrik/Freigegebene Dokumente/Jonas Etzbach/Projektarbeit 3/Projektarbeit-3-Etzbach-Jonas.docx</vt:lpwstr>
      </vt:variant>
      <vt:variant>
        <vt:lpwstr>_Toc95398299</vt:lpwstr>
      </vt:variant>
      <vt:variant>
        <vt:i4>4587569</vt:i4>
      </vt:variant>
      <vt:variant>
        <vt:i4>95</vt:i4>
      </vt:variant>
      <vt:variant>
        <vt:i4>0</vt:i4>
      </vt:variant>
      <vt:variant>
        <vt:i4>5</vt:i4>
      </vt:variant>
      <vt:variant>
        <vt:lpwstr>https://cjtag.sharepoint.com/sites/A9998-ProjektarbeitHenrik/Freigegebene Dokumente/Jonas Etzbach/Projektarbeit 3/Projektarbeit-3-Etzbach-Jonas.docx</vt:lpwstr>
      </vt:variant>
      <vt:variant>
        <vt:lpwstr>_Toc95398298</vt:lpwstr>
      </vt:variant>
      <vt:variant>
        <vt:i4>4784177</vt:i4>
      </vt:variant>
      <vt:variant>
        <vt:i4>89</vt:i4>
      </vt:variant>
      <vt:variant>
        <vt:i4>0</vt:i4>
      </vt:variant>
      <vt:variant>
        <vt:i4>5</vt:i4>
      </vt:variant>
      <vt:variant>
        <vt:lpwstr>https://cjtag.sharepoint.com/sites/A9998-ProjektarbeitHenrik/Freigegebene Dokumente/Jonas Etzbach/Projektarbeit 3/Projektarbeit-3-Etzbach-Jonas.docx</vt:lpwstr>
      </vt:variant>
      <vt:variant>
        <vt:lpwstr>_Toc95398297</vt:lpwstr>
      </vt:variant>
      <vt:variant>
        <vt:i4>4718641</vt:i4>
      </vt:variant>
      <vt:variant>
        <vt:i4>83</vt:i4>
      </vt:variant>
      <vt:variant>
        <vt:i4>0</vt:i4>
      </vt:variant>
      <vt:variant>
        <vt:i4>5</vt:i4>
      </vt:variant>
      <vt:variant>
        <vt:lpwstr>https://cjtag.sharepoint.com/sites/A9998-ProjektarbeitHenrik/Freigegebene Dokumente/Jonas Etzbach/Projektarbeit 3/Projektarbeit-3-Etzbach-Jonas.docx</vt:lpwstr>
      </vt:variant>
      <vt:variant>
        <vt:lpwstr>_Toc95398296</vt:lpwstr>
      </vt:variant>
      <vt:variant>
        <vt:i4>4915249</vt:i4>
      </vt:variant>
      <vt:variant>
        <vt:i4>77</vt:i4>
      </vt:variant>
      <vt:variant>
        <vt:i4>0</vt:i4>
      </vt:variant>
      <vt:variant>
        <vt:i4>5</vt:i4>
      </vt:variant>
      <vt:variant>
        <vt:lpwstr>https://cjtag.sharepoint.com/sites/A9998-ProjektarbeitHenrik/Freigegebene Dokumente/Jonas Etzbach/Projektarbeit 3/Projektarbeit-3-Etzbach-Jonas.docx</vt:lpwstr>
      </vt:variant>
      <vt:variant>
        <vt:lpwstr>_Toc95398295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Jonas Etzbach</cp:lastModifiedBy>
  <cp:revision>29</cp:revision>
  <cp:lastPrinted>2021-03-24T15:50:00Z</cp:lastPrinted>
  <dcterms:created xsi:type="dcterms:W3CDTF">2022-05-13T06:58:00Z</dcterms:created>
  <dcterms:modified xsi:type="dcterms:W3CDTF">2022-05-15T17:53:00Z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0x010100C5747A034E9A1C48BD2AD4F89CE18F2E</vt:lpwstr>
  </property>
</Properties>
</file>